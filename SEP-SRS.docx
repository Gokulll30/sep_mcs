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19F64" w14:textId="77777777" w:rsidR="00293783" w:rsidRPr="009271A9" w:rsidRDefault="0095070D">
      <w:pPr>
        <w:pStyle w:val="Title"/>
      </w:pPr>
      <w:bookmarkStart w:id="0" w:name="_Toc373069953"/>
      <w:r w:rsidRPr="009271A9">
        <w:t>Coimbatore Institute of Technology</w:t>
      </w:r>
    </w:p>
    <w:p w14:paraId="3B8CA4EE" w14:textId="77777777" w:rsidR="00293783" w:rsidRPr="009271A9" w:rsidRDefault="00293783">
      <w:pPr>
        <w:jc w:val="center"/>
        <w:rPr>
          <w:b/>
          <w:sz w:val="28"/>
        </w:rPr>
      </w:pPr>
    </w:p>
    <w:p w14:paraId="1DA023FE" w14:textId="77777777" w:rsidR="00293783" w:rsidRPr="009271A9" w:rsidRDefault="0095070D">
      <w:pPr>
        <w:pStyle w:val="Subtitle"/>
      </w:pPr>
      <w:r w:rsidRPr="009271A9">
        <w:t xml:space="preserve">Department of AI and DS </w:t>
      </w:r>
    </w:p>
    <w:p w14:paraId="23917F79" w14:textId="77777777" w:rsidR="00293783" w:rsidRPr="009271A9" w:rsidRDefault="00293783">
      <w:pPr>
        <w:rPr>
          <w:b/>
          <w:sz w:val="32"/>
        </w:rPr>
      </w:pPr>
    </w:p>
    <w:p w14:paraId="1FD40147" w14:textId="77777777" w:rsidR="00293783" w:rsidRPr="009271A9" w:rsidRDefault="00293783">
      <w:pPr>
        <w:rPr>
          <w:b/>
          <w:sz w:val="32"/>
        </w:rPr>
      </w:pPr>
    </w:p>
    <w:p w14:paraId="2341BCBD" w14:textId="77777777" w:rsidR="00293783" w:rsidRDefault="00293783">
      <w:pPr>
        <w:rPr>
          <w:b/>
          <w:sz w:val="32"/>
        </w:rPr>
      </w:pPr>
    </w:p>
    <w:p w14:paraId="25EC4983" w14:textId="1A04F7A5" w:rsidR="009271A9" w:rsidRDefault="009271A9" w:rsidP="009271A9">
      <w:pPr>
        <w:jc w:val="center"/>
        <w:rPr>
          <w:b/>
          <w:sz w:val="32"/>
        </w:rPr>
      </w:pPr>
      <w:r>
        <w:rPr>
          <w:noProof/>
        </w:rPr>
        <w:drawing>
          <wp:inline distT="0" distB="0" distL="0" distR="0" wp14:anchorId="420EC9E2" wp14:editId="3CE78C7A">
            <wp:extent cx="2127250" cy="2152650"/>
            <wp:effectExtent l="0" t="0" r="6350" b="0"/>
            <wp:docPr id="5234722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7250" cy="2152650"/>
                    </a:xfrm>
                    <a:prstGeom prst="rect">
                      <a:avLst/>
                    </a:prstGeom>
                    <a:noFill/>
                    <a:ln>
                      <a:noFill/>
                    </a:ln>
                  </pic:spPr>
                </pic:pic>
              </a:graphicData>
            </a:graphic>
          </wp:inline>
        </w:drawing>
      </w:r>
    </w:p>
    <w:p w14:paraId="72E7A38F" w14:textId="77777777" w:rsidR="009271A9" w:rsidRDefault="009271A9">
      <w:pPr>
        <w:rPr>
          <w:b/>
          <w:sz w:val="32"/>
        </w:rPr>
      </w:pPr>
    </w:p>
    <w:p w14:paraId="028D0BC3" w14:textId="77777777" w:rsidR="009271A9" w:rsidRPr="009271A9" w:rsidRDefault="009271A9">
      <w:pPr>
        <w:rPr>
          <w:b/>
          <w:sz w:val="32"/>
        </w:rPr>
      </w:pPr>
    </w:p>
    <w:p w14:paraId="2BF25E20" w14:textId="77777777" w:rsidR="00293783" w:rsidRPr="009271A9" w:rsidRDefault="00293783">
      <w:pPr>
        <w:rPr>
          <w:b/>
          <w:sz w:val="32"/>
        </w:rPr>
      </w:pPr>
    </w:p>
    <w:p w14:paraId="0C11C5B3" w14:textId="77777777" w:rsidR="00293783" w:rsidRPr="009271A9" w:rsidRDefault="00C72F91">
      <w:pPr>
        <w:jc w:val="center"/>
        <w:rPr>
          <w:b/>
          <w:sz w:val="40"/>
        </w:rPr>
      </w:pPr>
      <w:r w:rsidRPr="009271A9">
        <w:rPr>
          <w:b/>
          <w:sz w:val="40"/>
        </w:rPr>
        <w:t>Multiple Chat User System</w:t>
      </w:r>
    </w:p>
    <w:p w14:paraId="20DA0FDD" w14:textId="77777777" w:rsidR="00293783" w:rsidRPr="009271A9" w:rsidRDefault="00293783">
      <w:pPr>
        <w:jc w:val="center"/>
        <w:rPr>
          <w:b/>
          <w:sz w:val="40"/>
        </w:rPr>
      </w:pPr>
      <w:r w:rsidRPr="009271A9">
        <w:rPr>
          <w:b/>
          <w:sz w:val="40"/>
        </w:rPr>
        <w:t>Software Requirements Specification</w:t>
      </w:r>
    </w:p>
    <w:p w14:paraId="689F4EB9" w14:textId="77777777" w:rsidR="00293783" w:rsidRPr="009271A9" w:rsidRDefault="00293783">
      <w:pPr>
        <w:rPr>
          <w:b/>
          <w:sz w:val="32"/>
        </w:rPr>
      </w:pPr>
    </w:p>
    <w:p w14:paraId="429C0D50" w14:textId="77777777" w:rsidR="00293783" w:rsidRPr="009271A9" w:rsidRDefault="00293783">
      <w:pPr>
        <w:rPr>
          <w:b/>
          <w:sz w:val="32"/>
        </w:rPr>
      </w:pPr>
    </w:p>
    <w:p w14:paraId="77B7846F" w14:textId="77777777" w:rsidR="00293783" w:rsidRPr="009271A9" w:rsidRDefault="00293783">
      <w:pPr>
        <w:rPr>
          <w:b/>
          <w:sz w:val="32"/>
        </w:rPr>
      </w:pPr>
    </w:p>
    <w:p w14:paraId="56609660" w14:textId="77777777" w:rsidR="00293783" w:rsidRPr="009271A9" w:rsidRDefault="00293783">
      <w:pPr>
        <w:jc w:val="center"/>
        <w:rPr>
          <w:b/>
          <w:sz w:val="32"/>
        </w:rPr>
      </w:pPr>
      <w:r w:rsidRPr="009271A9">
        <w:rPr>
          <w:b/>
          <w:sz w:val="32"/>
        </w:rPr>
        <w:t>Version: 1.0d</w:t>
      </w:r>
    </w:p>
    <w:p w14:paraId="5275CB0C" w14:textId="77777777" w:rsidR="00293783" w:rsidRPr="009271A9" w:rsidRDefault="00293783">
      <w:pPr>
        <w:rPr>
          <w:b/>
          <w:sz w:val="32"/>
        </w:rPr>
      </w:pPr>
    </w:p>
    <w:p w14:paraId="0BFB73F6" w14:textId="77777777" w:rsidR="00293783" w:rsidRPr="009271A9" w:rsidRDefault="00293783">
      <w:pPr>
        <w:rPr>
          <w:b/>
          <w:sz w:val="32"/>
        </w:rPr>
      </w:pPr>
    </w:p>
    <w:p w14:paraId="489C6DB9" w14:textId="77777777" w:rsidR="00293783" w:rsidRPr="009271A9" w:rsidRDefault="00293783">
      <w:pPr>
        <w:rPr>
          <w:b/>
          <w:sz w:val="32"/>
        </w:rPr>
      </w:pPr>
    </w:p>
    <w:p w14:paraId="715A4970" w14:textId="77777777" w:rsidR="00293783" w:rsidRPr="009271A9" w:rsidRDefault="00293783">
      <w:pPr>
        <w:rPr>
          <w:b/>
          <w:sz w:val="32"/>
        </w:rPr>
      </w:pPr>
    </w:p>
    <w:p w14:paraId="5B363718" w14:textId="77777777" w:rsidR="00293783" w:rsidRPr="009271A9" w:rsidRDefault="00293783">
      <w:pPr>
        <w:rPr>
          <w:sz w:val="28"/>
        </w:rPr>
      </w:pPr>
    </w:p>
    <w:p w14:paraId="49EC8B3B" w14:textId="77777777" w:rsidR="00293783" w:rsidRPr="009271A9" w:rsidRDefault="00293783">
      <w:pPr>
        <w:rPr>
          <w:sz w:val="28"/>
        </w:rPr>
      </w:pPr>
    </w:p>
    <w:p w14:paraId="12A62569" w14:textId="77777777" w:rsidR="00293783" w:rsidRPr="009271A9" w:rsidRDefault="00293783">
      <w:pPr>
        <w:rPr>
          <w:sz w:val="28"/>
        </w:rPr>
      </w:pPr>
    </w:p>
    <w:p w14:paraId="0AF5F1DB" w14:textId="77777777" w:rsidR="00293783" w:rsidRPr="009271A9" w:rsidRDefault="00293783">
      <w:pPr>
        <w:rPr>
          <w:sz w:val="28"/>
        </w:rPr>
      </w:pPr>
    </w:p>
    <w:p w14:paraId="184C27B1" w14:textId="3448DB89" w:rsidR="00C72F91" w:rsidRPr="009271A9" w:rsidRDefault="00293783">
      <w:pPr>
        <w:rPr>
          <w:sz w:val="28"/>
          <w:lang w:val="en-US"/>
        </w:rPr>
      </w:pPr>
      <w:r w:rsidRPr="009271A9">
        <w:rPr>
          <w:sz w:val="28"/>
          <w:lang w:val="en-US"/>
        </w:rPr>
        <w:t xml:space="preserve">Document Id: </w:t>
      </w:r>
      <w:r w:rsidR="0079648D" w:rsidRPr="009271A9">
        <w:rPr>
          <w:sz w:val="28"/>
          <w:lang w:val="en-US"/>
        </w:rPr>
        <w:t>SEP1-SRS-V 1.0 d-20231021</w:t>
      </w:r>
    </w:p>
    <w:p w14:paraId="3C9B6F91" w14:textId="43AEF71A" w:rsidR="00C72F91" w:rsidRPr="009271A9" w:rsidRDefault="00293783">
      <w:pPr>
        <w:rPr>
          <w:sz w:val="28"/>
        </w:rPr>
      </w:pPr>
      <w:r w:rsidRPr="009271A9">
        <w:rPr>
          <w:sz w:val="28"/>
        </w:rPr>
        <w:t xml:space="preserve">Author(s): </w:t>
      </w:r>
      <w:r w:rsidR="0079648D" w:rsidRPr="009271A9">
        <w:rPr>
          <w:sz w:val="28"/>
        </w:rPr>
        <w:t>GOKUL,</w:t>
      </w:r>
      <w:r w:rsidR="009271A9">
        <w:rPr>
          <w:sz w:val="28"/>
        </w:rPr>
        <w:t xml:space="preserve"> </w:t>
      </w:r>
      <w:r w:rsidR="0079648D" w:rsidRPr="009271A9">
        <w:rPr>
          <w:sz w:val="28"/>
        </w:rPr>
        <w:t>RANJITH,</w:t>
      </w:r>
      <w:r w:rsidR="009271A9">
        <w:rPr>
          <w:sz w:val="28"/>
        </w:rPr>
        <w:t xml:space="preserve"> </w:t>
      </w:r>
      <w:r w:rsidR="0079648D" w:rsidRPr="009271A9">
        <w:rPr>
          <w:sz w:val="28"/>
        </w:rPr>
        <w:t>DINESH KUMAR,</w:t>
      </w:r>
      <w:r w:rsidR="009271A9">
        <w:rPr>
          <w:sz w:val="28"/>
        </w:rPr>
        <w:t xml:space="preserve"> </w:t>
      </w:r>
      <w:r w:rsidR="0079648D" w:rsidRPr="009271A9">
        <w:rPr>
          <w:sz w:val="28"/>
        </w:rPr>
        <w:t>VEL MURUGAN</w:t>
      </w:r>
    </w:p>
    <w:p w14:paraId="3213E558" w14:textId="71B5ACB9" w:rsidR="00293783" w:rsidRPr="009271A9" w:rsidRDefault="00293783">
      <w:pPr>
        <w:rPr>
          <w:sz w:val="28"/>
        </w:rPr>
      </w:pPr>
      <w:r w:rsidRPr="009271A9">
        <w:rPr>
          <w:sz w:val="28"/>
        </w:rPr>
        <w:t xml:space="preserve">Reviewed </w:t>
      </w:r>
      <w:proofErr w:type="gramStart"/>
      <w:r w:rsidRPr="009271A9">
        <w:rPr>
          <w:sz w:val="28"/>
        </w:rPr>
        <w:t>By:,</w:t>
      </w:r>
      <w:proofErr w:type="gramEnd"/>
      <w:r w:rsidRPr="009271A9">
        <w:rPr>
          <w:sz w:val="28"/>
        </w:rPr>
        <w:t xml:space="preserve"> </w:t>
      </w:r>
      <w:r w:rsidR="00515D49" w:rsidRPr="009271A9">
        <w:rPr>
          <w:sz w:val="28"/>
        </w:rPr>
        <w:t>RANJITH,</w:t>
      </w:r>
      <w:r w:rsidR="00515D49">
        <w:rPr>
          <w:sz w:val="28"/>
        </w:rPr>
        <w:t xml:space="preserve"> </w:t>
      </w:r>
      <w:r w:rsidR="00515D49" w:rsidRPr="009271A9">
        <w:rPr>
          <w:sz w:val="28"/>
        </w:rPr>
        <w:t>DINESH KUMAR,</w:t>
      </w:r>
      <w:r w:rsidR="00515D49">
        <w:rPr>
          <w:sz w:val="28"/>
        </w:rPr>
        <w:t xml:space="preserve"> </w:t>
      </w:r>
      <w:r w:rsidR="00515D49" w:rsidRPr="009271A9">
        <w:rPr>
          <w:sz w:val="28"/>
        </w:rPr>
        <w:t>VEL MURUGAN</w:t>
      </w:r>
    </w:p>
    <w:p w14:paraId="40522860" w14:textId="14FCC8B6" w:rsidR="00293783" w:rsidRPr="009271A9" w:rsidRDefault="00293783">
      <w:pPr>
        <w:rPr>
          <w:sz w:val="28"/>
        </w:rPr>
      </w:pPr>
      <w:r w:rsidRPr="009271A9">
        <w:rPr>
          <w:sz w:val="28"/>
        </w:rPr>
        <w:t xml:space="preserve">Date: </w:t>
      </w:r>
      <w:r w:rsidR="0079648D" w:rsidRPr="009271A9">
        <w:rPr>
          <w:sz w:val="28"/>
        </w:rPr>
        <w:t>22-10-2023</w:t>
      </w:r>
    </w:p>
    <w:p w14:paraId="2AE3C8B0" w14:textId="77777777" w:rsidR="00C72F91" w:rsidRPr="009271A9" w:rsidRDefault="00C72F91">
      <w:pPr>
        <w:rPr>
          <w:b/>
          <w:sz w:val="32"/>
        </w:rPr>
      </w:pPr>
    </w:p>
    <w:p w14:paraId="7F96CB4B" w14:textId="77777777" w:rsidR="00293783" w:rsidRPr="009271A9" w:rsidRDefault="00293783">
      <w:pPr>
        <w:rPr>
          <w:b/>
          <w:sz w:val="32"/>
        </w:rPr>
      </w:pPr>
      <w:r w:rsidRPr="009271A9">
        <w:rPr>
          <w:b/>
          <w:sz w:val="32"/>
        </w:rPr>
        <w:lastRenderedPageBreak/>
        <w:t>Modification History</w:t>
      </w:r>
    </w:p>
    <w:p w14:paraId="570207C3" w14:textId="77777777" w:rsidR="00293783" w:rsidRPr="009271A9" w:rsidRDefault="00293783"/>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4590"/>
        <w:gridCol w:w="2250"/>
        <w:gridCol w:w="990"/>
      </w:tblGrid>
      <w:tr w:rsidR="00293783" w:rsidRPr="009271A9" w14:paraId="6A544514" w14:textId="77777777" w:rsidTr="0079648D">
        <w:tc>
          <w:tcPr>
            <w:tcW w:w="1278" w:type="dxa"/>
            <w:shd w:val="pct15" w:color="auto" w:fill="auto"/>
          </w:tcPr>
          <w:p w14:paraId="03F0A613" w14:textId="77777777" w:rsidR="00293783" w:rsidRPr="009271A9" w:rsidRDefault="00293783">
            <w:pPr>
              <w:rPr>
                <w:b/>
                <w:sz w:val="20"/>
              </w:rPr>
            </w:pPr>
            <w:r w:rsidRPr="009271A9">
              <w:rPr>
                <w:b/>
                <w:sz w:val="20"/>
              </w:rPr>
              <w:t>Date</w:t>
            </w:r>
          </w:p>
        </w:tc>
        <w:tc>
          <w:tcPr>
            <w:tcW w:w="4590" w:type="dxa"/>
            <w:shd w:val="pct15" w:color="auto" w:fill="auto"/>
          </w:tcPr>
          <w:p w14:paraId="421FDF66" w14:textId="77777777" w:rsidR="00293783" w:rsidRPr="009271A9" w:rsidRDefault="00293783">
            <w:pPr>
              <w:rPr>
                <w:b/>
                <w:sz w:val="20"/>
              </w:rPr>
            </w:pPr>
            <w:r w:rsidRPr="009271A9">
              <w:rPr>
                <w:b/>
                <w:sz w:val="20"/>
              </w:rPr>
              <w:t>Modifications</w:t>
            </w:r>
          </w:p>
        </w:tc>
        <w:tc>
          <w:tcPr>
            <w:tcW w:w="2250" w:type="dxa"/>
            <w:shd w:val="pct15" w:color="auto" w:fill="auto"/>
          </w:tcPr>
          <w:p w14:paraId="5BCA243E" w14:textId="77777777" w:rsidR="00293783" w:rsidRPr="009271A9" w:rsidRDefault="00293783">
            <w:pPr>
              <w:rPr>
                <w:b/>
                <w:sz w:val="20"/>
              </w:rPr>
            </w:pPr>
            <w:r w:rsidRPr="009271A9">
              <w:rPr>
                <w:b/>
                <w:sz w:val="20"/>
              </w:rPr>
              <w:t>Reason</w:t>
            </w:r>
          </w:p>
        </w:tc>
        <w:tc>
          <w:tcPr>
            <w:tcW w:w="990" w:type="dxa"/>
            <w:shd w:val="pct15" w:color="auto" w:fill="auto"/>
          </w:tcPr>
          <w:p w14:paraId="74DD56B5" w14:textId="77777777" w:rsidR="00293783" w:rsidRPr="009271A9" w:rsidRDefault="00293783">
            <w:pPr>
              <w:rPr>
                <w:b/>
                <w:sz w:val="20"/>
              </w:rPr>
            </w:pPr>
            <w:r w:rsidRPr="009271A9">
              <w:rPr>
                <w:b/>
                <w:sz w:val="20"/>
              </w:rPr>
              <w:t>Version</w:t>
            </w:r>
          </w:p>
        </w:tc>
      </w:tr>
      <w:tr w:rsidR="00293783" w:rsidRPr="009271A9" w14:paraId="7601CF1F" w14:textId="77777777" w:rsidTr="0079648D">
        <w:tc>
          <w:tcPr>
            <w:tcW w:w="1278" w:type="dxa"/>
          </w:tcPr>
          <w:p w14:paraId="3DEAFCB0" w14:textId="599F4745" w:rsidR="00293783" w:rsidRPr="009271A9" w:rsidRDefault="0079648D">
            <w:pPr>
              <w:rPr>
                <w:sz w:val="20"/>
              </w:rPr>
            </w:pPr>
            <w:r w:rsidRPr="009271A9">
              <w:rPr>
                <w:sz w:val="20"/>
              </w:rPr>
              <w:t>02/10/2023</w:t>
            </w:r>
          </w:p>
        </w:tc>
        <w:tc>
          <w:tcPr>
            <w:tcW w:w="4590" w:type="dxa"/>
          </w:tcPr>
          <w:p w14:paraId="7AECBF68" w14:textId="77777777" w:rsidR="00293783" w:rsidRPr="009271A9" w:rsidRDefault="00293783">
            <w:pPr>
              <w:rPr>
                <w:sz w:val="20"/>
              </w:rPr>
            </w:pPr>
            <w:r w:rsidRPr="009271A9">
              <w:rPr>
                <w:sz w:val="20"/>
              </w:rPr>
              <w:t>Create a draft version of the document.</w:t>
            </w:r>
          </w:p>
        </w:tc>
        <w:tc>
          <w:tcPr>
            <w:tcW w:w="2250" w:type="dxa"/>
          </w:tcPr>
          <w:p w14:paraId="6777DFF5" w14:textId="77777777" w:rsidR="00293783" w:rsidRPr="009271A9" w:rsidRDefault="00293783">
            <w:pPr>
              <w:rPr>
                <w:sz w:val="20"/>
              </w:rPr>
            </w:pPr>
            <w:r w:rsidRPr="009271A9">
              <w:rPr>
                <w:sz w:val="20"/>
              </w:rPr>
              <w:t>Adapted from various IEEE standards on software requirements specification</w:t>
            </w:r>
          </w:p>
        </w:tc>
        <w:tc>
          <w:tcPr>
            <w:tcW w:w="990" w:type="dxa"/>
          </w:tcPr>
          <w:p w14:paraId="7CD7987C" w14:textId="77777777" w:rsidR="00293783" w:rsidRPr="009271A9" w:rsidRDefault="00293783">
            <w:pPr>
              <w:rPr>
                <w:sz w:val="20"/>
              </w:rPr>
            </w:pPr>
            <w:r w:rsidRPr="009271A9">
              <w:rPr>
                <w:sz w:val="20"/>
              </w:rPr>
              <w:t>0.7d</w:t>
            </w:r>
          </w:p>
        </w:tc>
      </w:tr>
      <w:tr w:rsidR="00293783" w:rsidRPr="009271A9" w14:paraId="469091DC" w14:textId="77777777" w:rsidTr="0079648D">
        <w:tc>
          <w:tcPr>
            <w:tcW w:w="1278" w:type="dxa"/>
          </w:tcPr>
          <w:p w14:paraId="3E73BEB0" w14:textId="2F24D2A1" w:rsidR="00293783" w:rsidRPr="009271A9" w:rsidRDefault="0079648D">
            <w:pPr>
              <w:rPr>
                <w:sz w:val="20"/>
              </w:rPr>
            </w:pPr>
            <w:r w:rsidRPr="009271A9">
              <w:rPr>
                <w:sz w:val="20"/>
              </w:rPr>
              <w:t>15/10/2023</w:t>
            </w:r>
          </w:p>
        </w:tc>
        <w:tc>
          <w:tcPr>
            <w:tcW w:w="4590" w:type="dxa"/>
          </w:tcPr>
          <w:p w14:paraId="79674B76" w14:textId="77777777" w:rsidR="00293783" w:rsidRPr="009271A9" w:rsidRDefault="00293783">
            <w:pPr>
              <w:rPr>
                <w:sz w:val="20"/>
              </w:rPr>
            </w:pPr>
            <w:r w:rsidRPr="009271A9">
              <w:rPr>
                <w:sz w:val="20"/>
              </w:rPr>
              <w:t>Add guidelines and faked examples as italics.</w:t>
            </w:r>
          </w:p>
        </w:tc>
        <w:tc>
          <w:tcPr>
            <w:tcW w:w="2250" w:type="dxa"/>
          </w:tcPr>
          <w:p w14:paraId="0AC6F2CB" w14:textId="77777777" w:rsidR="00293783" w:rsidRPr="009271A9" w:rsidRDefault="00293783">
            <w:pPr>
              <w:rPr>
                <w:sz w:val="20"/>
              </w:rPr>
            </w:pPr>
            <w:r w:rsidRPr="009271A9">
              <w:rPr>
                <w:sz w:val="20"/>
              </w:rPr>
              <w:t>For students to follow</w:t>
            </w:r>
          </w:p>
        </w:tc>
        <w:tc>
          <w:tcPr>
            <w:tcW w:w="990" w:type="dxa"/>
          </w:tcPr>
          <w:p w14:paraId="0D5D1237" w14:textId="77777777" w:rsidR="00293783" w:rsidRPr="009271A9" w:rsidRDefault="00293783">
            <w:pPr>
              <w:rPr>
                <w:sz w:val="20"/>
              </w:rPr>
            </w:pPr>
            <w:r w:rsidRPr="009271A9">
              <w:rPr>
                <w:sz w:val="20"/>
              </w:rPr>
              <w:t>0.8d</w:t>
            </w:r>
          </w:p>
        </w:tc>
      </w:tr>
      <w:tr w:rsidR="00293783" w:rsidRPr="009271A9" w14:paraId="79BE5158" w14:textId="77777777" w:rsidTr="0079648D">
        <w:tc>
          <w:tcPr>
            <w:tcW w:w="1278" w:type="dxa"/>
          </w:tcPr>
          <w:p w14:paraId="33388282" w14:textId="03A5D819" w:rsidR="00293783" w:rsidRPr="009271A9" w:rsidRDefault="0079648D">
            <w:pPr>
              <w:rPr>
                <w:sz w:val="20"/>
              </w:rPr>
            </w:pPr>
            <w:r w:rsidRPr="009271A9">
              <w:rPr>
                <w:sz w:val="20"/>
              </w:rPr>
              <w:t>20/10/2023</w:t>
            </w:r>
          </w:p>
        </w:tc>
        <w:tc>
          <w:tcPr>
            <w:tcW w:w="4590" w:type="dxa"/>
          </w:tcPr>
          <w:p w14:paraId="19F38A0C" w14:textId="77777777" w:rsidR="00293783" w:rsidRPr="009271A9" w:rsidRDefault="00293783">
            <w:pPr>
              <w:rPr>
                <w:sz w:val="20"/>
              </w:rPr>
            </w:pPr>
            <w:r w:rsidRPr="009271A9">
              <w:rPr>
                <w:sz w:val="20"/>
              </w:rPr>
              <w:t>Minor amendments</w:t>
            </w:r>
          </w:p>
        </w:tc>
        <w:tc>
          <w:tcPr>
            <w:tcW w:w="2250" w:type="dxa"/>
          </w:tcPr>
          <w:p w14:paraId="2F03B984" w14:textId="77777777" w:rsidR="00293783" w:rsidRPr="009271A9" w:rsidRDefault="00293783">
            <w:pPr>
              <w:rPr>
                <w:sz w:val="20"/>
              </w:rPr>
            </w:pPr>
            <w:r w:rsidRPr="009271A9">
              <w:rPr>
                <w:sz w:val="20"/>
              </w:rPr>
              <w:t>As recommended by reviewer</w:t>
            </w:r>
          </w:p>
        </w:tc>
        <w:tc>
          <w:tcPr>
            <w:tcW w:w="990" w:type="dxa"/>
          </w:tcPr>
          <w:p w14:paraId="3CF0B78C" w14:textId="77777777" w:rsidR="00293783" w:rsidRPr="009271A9" w:rsidRDefault="00293783">
            <w:pPr>
              <w:rPr>
                <w:sz w:val="20"/>
              </w:rPr>
            </w:pPr>
            <w:r w:rsidRPr="009271A9">
              <w:rPr>
                <w:sz w:val="20"/>
              </w:rPr>
              <w:t>0.9d</w:t>
            </w:r>
          </w:p>
        </w:tc>
      </w:tr>
      <w:tr w:rsidR="00293783" w:rsidRPr="009271A9" w14:paraId="2C86F1AA" w14:textId="77777777" w:rsidTr="0079648D">
        <w:tc>
          <w:tcPr>
            <w:tcW w:w="1278" w:type="dxa"/>
          </w:tcPr>
          <w:p w14:paraId="154394DB" w14:textId="062E7D1A" w:rsidR="00293783" w:rsidRPr="009271A9" w:rsidRDefault="0079648D">
            <w:pPr>
              <w:rPr>
                <w:sz w:val="20"/>
              </w:rPr>
            </w:pPr>
            <w:r w:rsidRPr="009271A9">
              <w:rPr>
                <w:sz w:val="20"/>
              </w:rPr>
              <w:t>22</w:t>
            </w:r>
            <w:r w:rsidR="00293783" w:rsidRPr="009271A9">
              <w:rPr>
                <w:sz w:val="20"/>
              </w:rPr>
              <w:t>/</w:t>
            </w:r>
            <w:r w:rsidRPr="009271A9">
              <w:rPr>
                <w:sz w:val="20"/>
              </w:rPr>
              <w:t>10</w:t>
            </w:r>
            <w:r w:rsidR="00293783" w:rsidRPr="009271A9">
              <w:rPr>
                <w:sz w:val="20"/>
              </w:rPr>
              <w:t>/20</w:t>
            </w:r>
            <w:r w:rsidRPr="009271A9">
              <w:rPr>
                <w:sz w:val="20"/>
              </w:rPr>
              <w:t>23</w:t>
            </w:r>
          </w:p>
        </w:tc>
        <w:tc>
          <w:tcPr>
            <w:tcW w:w="4590" w:type="dxa"/>
          </w:tcPr>
          <w:p w14:paraId="5CB26103" w14:textId="77777777" w:rsidR="00293783" w:rsidRPr="009271A9" w:rsidRDefault="00293783">
            <w:pPr>
              <w:rPr>
                <w:sz w:val="20"/>
              </w:rPr>
            </w:pPr>
            <w:r w:rsidRPr="009271A9">
              <w:rPr>
                <w:sz w:val="20"/>
              </w:rPr>
              <w:t xml:space="preserve">Modify document content for the </w:t>
            </w:r>
            <w:r w:rsidR="00C72F91" w:rsidRPr="009271A9">
              <w:rPr>
                <w:sz w:val="20"/>
              </w:rPr>
              <w:t>MCS</w:t>
            </w:r>
          </w:p>
        </w:tc>
        <w:tc>
          <w:tcPr>
            <w:tcW w:w="2250" w:type="dxa"/>
          </w:tcPr>
          <w:p w14:paraId="4240868F" w14:textId="1E1BE7A6" w:rsidR="00293783" w:rsidRPr="009271A9" w:rsidRDefault="00293783">
            <w:pPr>
              <w:rPr>
                <w:sz w:val="20"/>
              </w:rPr>
            </w:pPr>
            <w:r w:rsidRPr="009271A9">
              <w:rPr>
                <w:sz w:val="20"/>
              </w:rPr>
              <w:t>Adapted for Assignment 1 of Semeste</w:t>
            </w:r>
            <w:r w:rsidR="00476FC0" w:rsidRPr="009271A9">
              <w:rPr>
                <w:sz w:val="20"/>
              </w:rPr>
              <w:t xml:space="preserve">r </w:t>
            </w:r>
            <w:r w:rsidR="0079648D" w:rsidRPr="009271A9">
              <w:rPr>
                <w:sz w:val="20"/>
              </w:rPr>
              <w:t>3</w:t>
            </w:r>
          </w:p>
        </w:tc>
        <w:tc>
          <w:tcPr>
            <w:tcW w:w="990" w:type="dxa"/>
          </w:tcPr>
          <w:p w14:paraId="4076E6F4" w14:textId="77777777" w:rsidR="00293783" w:rsidRPr="009271A9" w:rsidRDefault="00293783">
            <w:pPr>
              <w:rPr>
                <w:sz w:val="20"/>
              </w:rPr>
            </w:pPr>
            <w:r w:rsidRPr="009271A9">
              <w:rPr>
                <w:sz w:val="20"/>
              </w:rPr>
              <w:t>1.0d</w:t>
            </w:r>
          </w:p>
        </w:tc>
      </w:tr>
    </w:tbl>
    <w:p w14:paraId="48AC6621" w14:textId="77777777" w:rsidR="00293783" w:rsidRPr="009271A9" w:rsidRDefault="00293783">
      <w:pPr>
        <w:pStyle w:val="Header"/>
        <w:tabs>
          <w:tab w:val="clear" w:pos="4153"/>
          <w:tab w:val="clear" w:pos="8306"/>
        </w:tabs>
        <w:rPr>
          <w:rFonts w:ascii="Times New Roman" w:hAnsi="Times New Roman"/>
          <w:sz w:val="20"/>
        </w:rPr>
      </w:pPr>
      <w:r w:rsidRPr="009271A9">
        <w:rPr>
          <w:rFonts w:ascii="Times New Roman" w:hAnsi="Times New Roman"/>
          <w:sz w:val="20"/>
        </w:rPr>
        <w:t>Table 1.0 Modification History</w:t>
      </w:r>
    </w:p>
    <w:p w14:paraId="18D6C9CC" w14:textId="77777777" w:rsidR="00293783" w:rsidRPr="009271A9" w:rsidRDefault="00293783"/>
    <w:p w14:paraId="0308475E" w14:textId="77777777" w:rsidR="00293783" w:rsidRPr="009271A9" w:rsidRDefault="00293783">
      <w:pPr>
        <w:jc w:val="center"/>
        <w:rPr>
          <w:b/>
          <w:sz w:val="32"/>
        </w:rPr>
      </w:pPr>
      <w:r w:rsidRPr="009271A9">
        <w:rPr>
          <w:b/>
          <w:sz w:val="32"/>
        </w:rPr>
        <w:br w:type="page"/>
      </w:r>
      <w:r w:rsidRPr="009271A9">
        <w:rPr>
          <w:b/>
          <w:sz w:val="32"/>
        </w:rPr>
        <w:lastRenderedPageBreak/>
        <w:t>Contents</w:t>
      </w:r>
    </w:p>
    <w:p w14:paraId="6FA693B9" w14:textId="77777777" w:rsidR="00293783" w:rsidRPr="009271A9" w:rsidRDefault="00293783">
      <w:pPr>
        <w:jc w:val="center"/>
        <w:rPr>
          <w:b/>
          <w:sz w:val="32"/>
        </w:rPr>
      </w:pPr>
    </w:p>
    <w:bookmarkStart w:id="1" w:name="_Toc489689080"/>
    <w:bookmarkEnd w:id="0"/>
    <w:p w14:paraId="647E1159" w14:textId="7993181D" w:rsidR="00293783" w:rsidRPr="009271A9" w:rsidRDefault="00293783">
      <w:pPr>
        <w:pStyle w:val="TOC1"/>
        <w:tabs>
          <w:tab w:val="right" w:leader="dot" w:pos="8303"/>
        </w:tabs>
        <w:rPr>
          <w:rFonts w:eastAsia="SimSun"/>
          <w:b w:val="0"/>
          <w:caps w:val="0"/>
          <w:noProof/>
          <w:sz w:val="24"/>
          <w:szCs w:val="24"/>
          <w:lang w:val="en-US" w:eastAsia="zh-CN"/>
        </w:rPr>
      </w:pPr>
      <w:r w:rsidRPr="009271A9">
        <w:fldChar w:fldCharType="begin"/>
      </w:r>
      <w:r w:rsidRPr="009271A9">
        <w:instrText xml:space="preserve"> TOC \o "1-2" \h \z </w:instrText>
      </w:r>
      <w:r w:rsidRPr="009271A9">
        <w:fldChar w:fldCharType="separate"/>
      </w:r>
      <w:hyperlink w:anchor="_Toc21329102" w:history="1">
        <w:r w:rsidRPr="009271A9">
          <w:rPr>
            <w:rStyle w:val="Hyperlink"/>
            <w:noProof/>
          </w:rPr>
          <w:t>1.  Introduction</w:t>
        </w:r>
        <w:r w:rsidRPr="009271A9">
          <w:rPr>
            <w:noProof/>
            <w:webHidden/>
          </w:rPr>
          <w:tab/>
        </w:r>
      </w:hyperlink>
      <w:r w:rsidR="00515D49">
        <w:rPr>
          <w:noProof/>
        </w:rPr>
        <w:t>4</w:t>
      </w:r>
    </w:p>
    <w:p w14:paraId="70C422A2" w14:textId="5577AE3E" w:rsidR="00293783" w:rsidRPr="009271A9" w:rsidRDefault="00293783" w:rsidP="00515D49">
      <w:pPr>
        <w:pStyle w:val="TOC2"/>
        <w:tabs>
          <w:tab w:val="left" w:pos="960"/>
          <w:tab w:val="right" w:leader="dot" w:pos="8303"/>
        </w:tabs>
        <w:ind w:left="0"/>
        <w:rPr>
          <w:rFonts w:eastAsia="SimSun"/>
          <w:smallCaps w:val="0"/>
          <w:noProof/>
          <w:sz w:val="24"/>
          <w:szCs w:val="24"/>
          <w:lang w:val="en-US" w:eastAsia="zh-CN"/>
        </w:rPr>
      </w:pPr>
    </w:p>
    <w:p w14:paraId="2F71A70D" w14:textId="77777777" w:rsidR="00293783" w:rsidRPr="009271A9" w:rsidRDefault="00000000">
      <w:pPr>
        <w:pStyle w:val="TOC1"/>
        <w:tabs>
          <w:tab w:val="left" w:pos="480"/>
          <w:tab w:val="right" w:leader="dot" w:pos="8303"/>
        </w:tabs>
        <w:rPr>
          <w:rFonts w:eastAsia="SimSun"/>
          <w:b w:val="0"/>
          <w:caps w:val="0"/>
          <w:noProof/>
          <w:sz w:val="24"/>
          <w:szCs w:val="24"/>
          <w:lang w:val="en-US" w:eastAsia="zh-CN"/>
        </w:rPr>
      </w:pPr>
      <w:hyperlink w:anchor="_Toc21329109" w:history="1">
        <w:r w:rsidR="00293783" w:rsidRPr="009271A9">
          <w:rPr>
            <w:rStyle w:val="Hyperlink"/>
            <w:noProof/>
          </w:rPr>
          <w:t>2.</w:t>
        </w:r>
        <w:r w:rsidR="00293783" w:rsidRPr="009271A9">
          <w:rPr>
            <w:rFonts w:eastAsia="SimSun"/>
            <w:b w:val="0"/>
            <w:caps w:val="0"/>
            <w:noProof/>
            <w:sz w:val="24"/>
            <w:szCs w:val="24"/>
            <w:lang w:val="en-US" w:eastAsia="zh-CN"/>
          </w:rPr>
          <w:tab/>
        </w:r>
        <w:r w:rsidR="00293783" w:rsidRPr="009271A9">
          <w:rPr>
            <w:rStyle w:val="Hyperlink"/>
            <w:noProof/>
          </w:rPr>
          <w:t>Product Overview</w:t>
        </w:r>
        <w:r w:rsidR="00293783" w:rsidRPr="009271A9">
          <w:rPr>
            <w:noProof/>
            <w:webHidden/>
          </w:rPr>
          <w:tab/>
        </w:r>
        <w:r w:rsidR="00293783" w:rsidRPr="009271A9">
          <w:rPr>
            <w:noProof/>
            <w:webHidden/>
          </w:rPr>
          <w:fldChar w:fldCharType="begin"/>
        </w:r>
        <w:r w:rsidR="00293783" w:rsidRPr="009271A9">
          <w:rPr>
            <w:noProof/>
            <w:webHidden/>
          </w:rPr>
          <w:instrText xml:space="preserve"> PAGEREF _Toc21329109 \h </w:instrText>
        </w:r>
        <w:r w:rsidR="00293783" w:rsidRPr="009271A9">
          <w:rPr>
            <w:noProof/>
            <w:webHidden/>
          </w:rPr>
        </w:r>
        <w:r w:rsidR="00293783" w:rsidRPr="009271A9">
          <w:rPr>
            <w:noProof/>
            <w:webHidden/>
          </w:rPr>
          <w:fldChar w:fldCharType="separate"/>
        </w:r>
        <w:r w:rsidR="00FA5BF4" w:rsidRPr="009271A9">
          <w:rPr>
            <w:noProof/>
            <w:webHidden/>
          </w:rPr>
          <w:t>7</w:t>
        </w:r>
        <w:r w:rsidR="00293783" w:rsidRPr="009271A9">
          <w:rPr>
            <w:noProof/>
            <w:webHidden/>
          </w:rPr>
          <w:fldChar w:fldCharType="end"/>
        </w:r>
      </w:hyperlink>
    </w:p>
    <w:p w14:paraId="33EF71E0" w14:textId="74C03BBD" w:rsidR="00293783" w:rsidRPr="009271A9" w:rsidRDefault="00293783">
      <w:pPr>
        <w:pStyle w:val="TOC2"/>
        <w:tabs>
          <w:tab w:val="left" w:pos="960"/>
          <w:tab w:val="right" w:leader="dot" w:pos="8303"/>
        </w:tabs>
        <w:rPr>
          <w:rFonts w:eastAsia="SimSun"/>
          <w:smallCaps w:val="0"/>
          <w:noProof/>
          <w:sz w:val="24"/>
          <w:szCs w:val="24"/>
          <w:lang w:val="en-US" w:eastAsia="zh-CN"/>
        </w:rPr>
      </w:pPr>
    </w:p>
    <w:p w14:paraId="03F07F90" w14:textId="77777777" w:rsidR="00293783" w:rsidRPr="009271A9" w:rsidRDefault="00000000">
      <w:pPr>
        <w:pStyle w:val="TOC1"/>
        <w:tabs>
          <w:tab w:val="left" w:pos="480"/>
          <w:tab w:val="right" w:leader="dot" w:pos="8303"/>
        </w:tabs>
        <w:rPr>
          <w:rFonts w:eastAsia="SimSun"/>
          <w:b w:val="0"/>
          <w:caps w:val="0"/>
          <w:noProof/>
          <w:sz w:val="24"/>
          <w:szCs w:val="24"/>
          <w:lang w:val="en-US" w:eastAsia="zh-CN"/>
        </w:rPr>
      </w:pPr>
      <w:hyperlink w:anchor="_Toc21329116" w:history="1">
        <w:r w:rsidR="00293783" w:rsidRPr="009271A9">
          <w:rPr>
            <w:rStyle w:val="Hyperlink"/>
            <w:noProof/>
          </w:rPr>
          <w:t>3.</w:t>
        </w:r>
        <w:r w:rsidR="00293783" w:rsidRPr="009271A9">
          <w:rPr>
            <w:rFonts w:eastAsia="SimSun"/>
            <w:b w:val="0"/>
            <w:caps w:val="0"/>
            <w:noProof/>
            <w:sz w:val="24"/>
            <w:szCs w:val="24"/>
            <w:lang w:val="en-US" w:eastAsia="zh-CN"/>
          </w:rPr>
          <w:tab/>
        </w:r>
        <w:r w:rsidR="00293783" w:rsidRPr="009271A9">
          <w:rPr>
            <w:rStyle w:val="Hyperlink"/>
            <w:noProof/>
          </w:rPr>
          <w:t>Functional Requirements</w:t>
        </w:r>
        <w:r w:rsidR="00293783" w:rsidRPr="009271A9">
          <w:rPr>
            <w:noProof/>
            <w:webHidden/>
          </w:rPr>
          <w:tab/>
        </w:r>
        <w:r w:rsidR="00293783" w:rsidRPr="009271A9">
          <w:rPr>
            <w:noProof/>
            <w:webHidden/>
          </w:rPr>
          <w:fldChar w:fldCharType="begin"/>
        </w:r>
        <w:r w:rsidR="00293783" w:rsidRPr="009271A9">
          <w:rPr>
            <w:noProof/>
            <w:webHidden/>
          </w:rPr>
          <w:instrText xml:space="preserve"> PAGEREF _Toc21329116 \h </w:instrText>
        </w:r>
        <w:r w:rsidR="00293783" w:rsidRPr="009271A9">
          <w:rPr>
            <w:noProof/>
            <w:webHidden/>
          </w:rPr>
        </w:r>
        <w:r w:rsidR="00293783" w:rsidRPr="009271A9">
          <w:rPr>
            <w:noProof/>
            <w:webHidden/>
          </w:rPr>
          <w:fldChar w:fldCharType="separate"/>
        </w:r>
        <w:r w:rsidR="00FA5BF4" w:rsidRPr="009271A9">
          <w:rPr>
            <w:noProof/>
            <w:webHidden/>
          </w:rPr>
          <w:t>9</w:t>
        </w:r>
        <w:r w:rsidR="00293783" w:rsidRPr="009271A9">
          <w:rPr>
            <w:noProof/>
            <w:webHidden/>
          </w:rPr>
          <w:fldChar w:fldCharType="end"/>
        </w:r>
      </w:hyperlink>
    </w:p>
    <w:p w14:paraId="3456408C" w14:textId="3F5250F1" w:rsidR="00293783" w:rsidRPr="009271A9" w:rsidRDefault="00293783" w:rsidP="00515D49">
      <w:pPr>
        <w:pStyle w:val="TOC2"/>
        <w:tabs>
          <w:tab w:val="left" w:pos="960"/>
          <w:tab w:val="right" w:leader="dot" w:pos="8303"/>
        </w:tabs>
        <w:ind w:left="0"/>
        <w:rPr>
          <w:rFonts w:eastAsia="SimSun"/>
          <w:smallCaps w:val="0"/>
          <w:noProof/>
          <w:sz w:val="24"/>
          <w:szCs w:val="24"/>
          <w:lang w:val="en-US" w:eastAsia="zh-CN"/>
        </w:rPr>
      </w:pPr>
    </w:p>
    <w:p w14:paraId="6BF706E9" w14:textId="77777777" w:rsidR="00293783" w:rsidRPr="009271A9" w:rsidRDefault="00000000">
      <w:pPr>
        <w:pStyle w:val="TOC1"/>
        <w:tabs>
          <w:tab w:val="left" w:pos="480"/>
          <w:tab w:val="right" w:leader="dot" w:pos="8303"/>
        </w:tabs>
        <w:rPr>
          <w:rFonts w:eastAsia="SimSun"/>
          <w:b w:val="0"/>
          <w:caps w:val="0"/>
          <w:noProof/>
          <w:sz w:val="24"/>
          <w:szCs w:val="24"/>
          <w:lang w:val="en-US" w:eastAsia="zh-CN"/>
        </w:rPr>
      </w:pPr>
      <w:hyperlink w:anchor="_Toc21329120" w:history="1">
        <w:r w:rsidR="00293783" w:rsidRPr="009271A9">
          <w:rPr>
            <w:rStyle w:val="Hyperlink"/>
            <w:noProof/>
          </w:rPr>
          <w:t>4.</w:t>
        </w:r>
        <w:r w:rsidR="00293783" w:rsidRPr="009271A9">
          <w:rPr>
            <w:rFonts w:eastAsia="SimSun"/>
            <w:b w:val="0"/>
            <w:caps w:val="0"/>
            <w:noProof/>
            <w:sz w:val="24"/>
            <w:szCs w:val="24"/>
            <w:lang w:val="en-US" w:eastAsia="zh-CN"/>
          </w:rPr>
          <w:tab/>
        </w:r>
        <w:r w:rsidR="00293783" w:rsidRPr="009271A9">
          <w:rPr>
            <w:rStyle w:val="Hyperlink"/>
            <w:noProof/>
          </w:rPr>
          <w:t>User Interface Requirements</w:t>
        </w:r>
        <w:r w:rsidR="00293783" w:rsidRPr="009271A9">
          <w:rPr>
            <w:noProof/>
            <w:webHidden/>
          </w:rPr>
          <w:tab/>
        </w:r>
        <w:r w:rsidR="00293783" w:rsidRPr="009271A9">
          <w:rPr>
            <w:noProof/>
            <w:webHidden/>
          </w:rPr>
          <w:fldChar w:fldCharType="begin"/>
        </w:r>
        <w:r w:rsidR="00293783" w:rsidRPr="009271A9">
          <w:rPr>
            <w:noProof/>
            <w:webHidden/>
          </w:rPr>
          <w:instrText xml:space="preserve"> PAGEREF _Toc21329120 \h </w:instrText>
        </w:r>
        <w:r w:rsidR="00293783" w:rsidRPr="009271A9">
          <w:rPr>
            <w:noProof/>
            <w:webHidden/>
          </w:rPr>
        </w:r>
        <w:r w:rsidR="00293783" w:rsidRPr="009271A9">
          <w:rPr>
            <w:noProof/>
            <w:webHidden/>
          </w:rPr>
          <w:fldChar w:fldCharType="separate"/>
        </w:r>
        <w:r w:rsidR="00FA5BF4" w:rsidRPr="009271A9">
          <w:rPr>
            <w:noProof/>
            <w:webHidden/>
          </w:rPr>
          <w:t>12</w:t>
        </w:r>
        <w:r w:rsidR="00293783" w:rsidRPr="009271A9">
          <w:rPr>
            <w:noProof/>
            <w:webHidden/>
          </w:rPr>
          <w:fldChar w:fldCharType="end"/>
        </w:r>
      </w:hyperlink>
    </w:p>
    <w:p w14:paraId="330CD8B0" w14:textId="6479F7AB" w:rsidR="00293783" w:rsidRPr="009271A9" w:rsidRDefault="00293783" w:rsidP="00515D49">
      <w:pPr>
        <w:pStyle w:val="TOC2"/>
        <w:tabs>
          <w:tab w:val="left" w:pos="960"/>
          <w:tab w:val="right" w:leader="dot" w:pos="8303"/>
        </w:tabs>
        <w:ind w:left="0"/>
        <w:rPr>
          <w:rFonts w:eastAsia="SimSun"/>
          <w:smallCaps w:val="0"/>
          <w:noProof/>
          <w:sz w:val="24"/>
          <w:szCs w:val="24"/>
          <w:lang w:val="en-US" w:eastAsia="zh-CN"/>
        </w:rPr>
      </w:pPr>
    </w:p>
    <w:p w14:paraId="0EE1959B" w14:textId="77777777" w:rsidR="00293783" w:rsidRPr="009271A9" w:rsidRDefault="00000000">
      <w:pPr>
        <w:pStyle w:val="TOC1"/>
        <w:tabs>
          <w:tab w:val="left" w:pos="480"/>
          <w:tab w:val="right" w:leader="dot" w:pos="8303"/>
        </w:tabs>
        <w:rPr>
          <w:rFonts w:eastAsia="SimSun"/>
          <w:b w:val="0"/>
          <w:caps w:val="0"/>
          <w:noProof/>
          <w:sz w:val="24"/>
          <w:szCs w:val="24"/>
          <w:lang w:val="en-US" w:eastAsia="zh-CN"/>
        </w:rPr>
      </w:pPr>
      <w:hyperlink w:anchor="_Toc21329123" w:history="1">
        <w:r w:rsidR="00293783" w:rsidRPr="009271A9">
          <w:rPr>
            <w:rStyle w:val="Hyperlink"/>
            <w:noProof/>
          </w:rPr>
          <w:t>5.</w:t>
        </w:r>
        <w:r w:rsidR="00293783" w:rsidRPr="009271A9">
          <w:rPr>
            <w:rFonts w:eastAsia="SimSun"/>
            <w:b w:val="0"/>
            <w:caps w:val="0"/>
            <w:noProof/>
            <w:sz w:val="24"/>
            <w:szCs w:val="24"/>
            <w:lang w:val="en-US" w:eastAsia="zh-CN"/>
          </w:rPr>
          <w:tab/>
        </w:r>
        <w:r w:rsidR="00293783" w:rsidRPr="009271A9">
          <w:rPr>
            <w:rStyle w:val="Hyperlink"/>
            <w:noProof/>
          </w:rPr>
          <w:t>Non-Functional requirements</w:t>
        </w:r>
        <w:r w:rsidR="00293783" w:rsidRPr="009271A9">
          <w:rPr>
            <w:noProof/>
            <w:webHidden/>
          </w:rPr>
          <w:tab/>
        </w:r>
        <w:r w:rsidR="00293783" w:rsidRPr="009271A9">
          <w:rPr>
            <w:noProof/>
            <w:webHidden/>
          </w:rPr>
          <w:fldChar w:fldCharType="begin"/>
        </w:r>
        <w:r w:rsidR="00293783" w:rsidRPr="009271A9">
          <w:rPr>
            <w:noProof/>
            <w:webHidden/>
          </w:rPr>
          <w:instrText xml:space="preserve"> PAGEREF _Toc21329123 \h </w:instrText>
        </w:r>
        <w:r w:rsidR="00293783" w:rsidRPr="009271A9">
          <w:rPr>
            <w:noProof/>
            <w:webHidden/>
          </w:rPr>
        </w:r>
        <w:r w:rsidR="00293783" w:rsidRPr="009271A9">
          <w:rPr>
            <w:noProof/>
            <w:webHidden/>
          </w:rPr>
          <w:fldChar w:fldCharType="separate"/>
        </w:r>
        <w:r w:rsidR="00FA5BF4" w:rsidRPr="009271A9">
          <w:rPr>
            <w:noProof/>
            <w:webHidden/>
          </w:rPr>
          <w:t>12</w:t>
        </w:r>
        <w:r w:rsidR="00293783" w:rsidRPr="009271A9">
          <w:rPr>
            <w:noProof/>
            <w:webHidden/>
          </w:rPr>
          <w:fldChar w:fldCharType="end"/>
        </w:r>
      </w:hyperlink>
    </w:p>
    <w:p w14:paraId="2D842ACF" w14:textId="361F437F" w:rsidR="00293783" w:rsidRPr="009271A9" w:rsidRDefault="00293783" w:rsidP="00515D49">
      <w:pPr>
        <w:pStyle w:val="TOC2"/>
        <w:tabs>
          <w:tab w:val="left" w:pos="960"/>
          <w:tab w:val="right" w:leader="dot" w:pos="8303"/>
        </w:tabs>
        <w:ind w:left="0"/>
        <w:rPr>
          <w:rFonts w:eastAsia="SimSun"/>
          <w:smallCaps w:val="0"/>
          <w:noProof/>
          <w:sz w:val="24"/>
          <w:szCs w:val="24"/>
          <w:lang w:val="en-US" w:eastAsia="zh-CN"/>
        </w:rPr>
      </w:pPr>
    </w:p>
    <w:p w14:paraId="426B0803" w14:textId="77777777" w:rsidR="00293783" w:rsidRPr="009271A9" w:rsidRDefault="00000000">
      <w:pPr>
        <w:pStyle w:val="TOC1"/>
        <w:tabs>
          <w:tab w:val="left" w:pos="480"/>
          <w:tab w:val="right" w:leader="dot" w:pos="8303"/>
        </w:tabs>
        <w:rPr>
          <w:rFonts w:eastAsia="SimSun"/>
          <w:b w:val="0"/>
          <w:caps w:val="0"/>
          <w:noProof/>
          <w:sz w:val="24"/>
          <w:szCs w:val="24"/>
          <w:lang w:val="en-US" w:eastAsia="zh-CN"/>
        </w:rPr>
      </w:pPr>
      <w:hyperlink w:anchor="_Toc21329130" w:history="1">
        <w:r w:rsidR="00293783" w:rsidRPr="009271A9">
          <w:rPr>
            <w:rStyle w:val="Hyperlink"/>
            <w:noProof/>
          </w:rPr>
          <w:t>6.</w:t>
        </w:r>
        <w:r w:rsidR="00293783" w:rsidRPr="009271A9">
          <w:rPr>
            <w:rFonts w:eastAsia="SimSun"/>
            <w:b w:val="0"/>
            <w:caps w:val="0"/>
            <w:noProof/>
            <w:sz w:val="24"/>
            <w:szCs w:val="24"/>
            <w:lang w:val="en-US" w:eastAsia="zh-CN"/>
          </w:rPr>
          <w:tab/>
        </w:r>
        <w:r w:rsidR="00293783" w:rsidRPr="009271A9">
          <w:rPr>
            <w:rStyle w:val="Hyperlink"/>
            <w:noProof/>
          </w:rPr>
          <w:t>Operating Environment</w:t>
        </w:r>
        <w:r w:rsidR="00293783" w:rsidRPr="009271A9">
          <w:rPr>
            <w:noProof/>
            <w:webHidden/>
          </w:rPr>
          <w:tab/>
        </w:r>
        <w:r w:rsidR="00293783" w:rsidRPr="009271A9">
          <w:rPr>
            <w:noProof/>
            <w:webHidden/>
          </w:rPr>
          <w:fldChar w:fldCharType="begin"/>
        </w:r>
        <w:r w:rsidR="00293783" w:rsidRPr="009271A9">
          <w:rPr>
            <w:noProof/>
            <w:webHidden/>
          </w:rPr>
          <w:instrText xml:space="preserve"> PAGEREF _Toc21329130 \h </w:instrText>
        </w:r>
        <w:r w:rsidR="00293783" w:rsidRPr="009271A9">
          <w:rPr>
            <w:noProof/>
            <w:webHidden/>
          </w:rPr>
        </w:r>
        <w:r w:rsidR="00293783" w:rsidRPr="009271A9">
          <w:rPr>
            <w:noProof/>
            <w:webHidden/>
          </w:rPr>
          <w:fldChar w:fldCharType="separate"/>
        </w:r>
        <w:r w:rsidR="00FA5BF4" w:rsidRPr="009271A9">
          <w:rPr>
            <w:noProof/>
            <w:webHidden/>
          </w:rPr>
          <w:t>13</w:t>
        </w:r>
        <w:r w:rsidR="00293783" w:rsidRPr="009271A9">
          <w:rPr>
            <w:noProof/>
            <w:webHidden/>
          </w:rPr>
          <w:fldChar w:fldCharType="end"/>
        </w:r>
      </w:hyperlink>
    </w:p>
    <w:p w14:paraId="647C509E" w14:textId="686D39F3" w:rsidR="00293783" w:rsidRPr="009271A9" w:rsidRDefault="00293783">
      <w:pPr>
        <w:pStyle w:val="TOC2"/>
        <w:tabs>
          <w:tab w:val="left" w:pos="960"/>
          <w:tab w:val="right" w:leader="dot" w:pos="8303"/>
        </w:tabs>
        <w:rPr>
          <w:rFonts w:eastAsia="SimSun"/>
          <w:smallCaps w:val="0"/>
          <w:noProof/>
          <w:sz w:val="24"/>
          <w:szCs w:val="24"/>
          <w:lang w:val="en-US" w:eastAsia="zh-CN"/>
        </w:rPr>
      </w:pPr>
    </w:p>
    <w:p w14:paraId="102D9884" w14:textId="77777777" w:rsidR="00293783" w:rsidRPr="009271A9" w:rsidRDefault="00000000">
      <w:pPr>
        <w:pStyle w:val="TOC1"/>
        <w:tabs>
          <w:tab w:val="left" w:pos="480"/>
          <w:tab w:val="right" w:leader="dot" w:pos="8303"/>
        </w:tabs>
        <w:rPr>
          <w:rFonts w:eastAsia="SimSun"/>
          <w:b w:val="0"/>
          <w:caps w:val="0"/>
          <w:noProof/>
          <w:sz w:val="24"/>
          <w:szCs w:val="24"/>
          <w:lang w:val="en-US" w:eastAsia="zh-CN"/>
        </w:rPr>
      </w:pPr>
      <w:hyperlink w:anchor="_Toc21329135" w:history="1">
        <w:r w:rsidR="00293783" w:rsidRPr="009271A9">
          <w:rPr>
            <w:rStyle w:val="Hyperlink"/>
            <w:noProof/>
          </w:rPr>
          <w:t>7.</w:t>
        </w:r>
        <w:r w:rsidR="00293783" w:rsidRPr="009271A9">
          <w:rPr>
            <w:rFonts w:eastAsia="SimSun"/>
            <w:b w:val="0"/>
            <w:caps w:val="0"/>
            <w:noProof/>
            <w:sz w:val="24"/>
            <w:szCs w:val="24"/>
            <w:lang w:val="en-US" w:eastAsia="zh-CN"/>
          </w:rPr>
          <w:tab/>
        </w:r>
        <w:r w:rsidR="00293783" w:rsidRPr="009271A9">
          <w:rPr>
            <w:rStyle w:val="Hyperlink"/>
            <w:noProof/>
          </w:rPr>
          <w:t>Acceptance Criteria</w:t>
        </w:r>
        <w:r w:rsidR="00293783" w:rsidRPr="009271A9">
          <w:rPr>
            <w:noProof/>
            <w:webHidden/>
          </w:rPr>
          <w:tab/>
        </w:r>
        <w:r w:rsidR="00293783" w:rsidRPr="009271A9">
          <w:rPr>
            <w:noProof/>
            <w:webHidden/>
          </w:rPr>
          <w:fldChar w:fldCharType="begin"/>
        </w:r>
        <w:r w:rsidR="00293783" w:rsidRPr="009271A9">
          <w:rPr>
            <w:noProof/>
            <w:webHidden/>
          </w:rPr>
          <w:instrText xml:space="preserve"> PAGEREF _Toc21329135 \h </w:instrText>
        </w:r>
        <w:r w:rsidR="00293783" w:rsidRPr="009271A9">
          <w:rPr>
            <w:noProof/>
            <w:webHidden/>
          </w:rPr>
        </w:r>
        <w:r w:rsidR="00293783" w:rsidRPr="009271A9">
          <w:rPr>
            <w:noProof/>
            <w:webHidden/>
          </w:rPr>
          <w:fldChar w:fldCharType="separate"/>
        </w:r>
        <w:r w:rsidR="00FA5BF4" w:rsidRPr="009271A9">
          <w:rPr>
            <w:noProof/>
            <w:webHidden/>
          </w:rPr>
          <w:t>13</w:t>
        </w:r>
        <w:r w:rsidR="00293783" w:rsidRPr="009271A9">
          <w:rPr>
            <w:noProof/>
            <w:webHidden/>
          </w:rPr>
          <w:fldChar w:fldCharType="end"/>
        </w:r>
      </w:hyperlink>
    </w:p>
    <w:p w14:paraId="4040AEA2" w14:textId="77777777" w:rsidR="00293783" w:rsidRPr="009271A9" w:rsidRDefault="00000000">
      <w:pPr>
        <w:pStyle w:val="TOC1"/>
        <w:tabs>
          <w:tab w:val="right" w:leader="dot" w:pos="8303"/>
        </w:tabs>
        <w:rPr>
          <w:rFonts w:eastAsia="SimSun"/>
          <w:b w:val="0"/>
          <w:caps w:val="0"/>
          <w:noProof/>
          <w:sz w:val="24"/>
          <w:szCs w:val="24"/>
          <w:lang w:val="en-US" w:eastAsia="zh-CN"/>
        </w:rPr>
      </w:pPr>
      <w:hyperlink w:anchor="_Toc21329136" w:history="1">
        <w:r w:rsidR="00293783" w:rsidRPr="009271A9">
          <w:rPr>
            <w:rStyle w:val="Hyperlink"/>
            <w:noProof/>
          </w:rPr>
          <w:t>References</w:t>
        </w:r>
        <w:r w:rsidR="00293783" w:rsidRPr="009271A9">
          <w:rPr>
            <w:noProof/>
            <w:webHidden/>
          </w:rPr>
          <w:tab/>
        </w:r>
        <w:r w:rsidR="00293783" w:rsidRPr="009271A9">
          <w:rPr>
            <w:noProof/>
            <w:webHidden/>
          </w:rPr>
          <w:fldChar w:fldCharType="begin"/>
        </w:r>
        <w:r w:rsidR="00293783" w:rsidRPr="009271A9">
          <w:rPr>
            <w:noProof/>
            <w:webHidden/>
          </w:rPr>
          <w:instrText xml:space="preserve"> PAGEREF _Toc21329136 \h </w:instrText>
        </w:r>
        <w:r w:rsidR="00293783" w:rsidRPr="009271A9">
          <w:rPr>
            <w:noProof/>
            <w:webHidden/>
          </w:rPr>
        </w:r>
        <w:r w:rsidR="00293783" w:rsidRPr="009271A9">
          <w:rPr>
            <w:noProof/>
            <w:webHidden/>
          </w:rPr>
          <w:fldChar w:fldCharType="separate"/>
        </w:r>
        <w:r w:rsidR="00FA5BF4" w:rsidRPr="009271A9">
          <w:rPr>
            <w:noProof/>
            <w:webHidden/>
          </w:rPr>
          <w:t>14</w:t>
        </w:r>
        <w:r w:rsidR="00293783" w:rsidRPr="009271A9">
          <w:rPr>
            <w:noProof/>
            <w:webHidden/>
          </w:rPr>
          <w:fldChar w:fldCharType="end"/>
        </w:r>
      </w:hyperlink>
    </w:p>
    <w:p w14:paraId="0C785CEA" w14:textId="77777777" w:rsidR="00293783" w:rsidRPr="009271A9" w:rsidRDefault="00000000">
      <w:pPr>
        <w:pStyle w:val="TOC1"/>
        <w:tabs>
          <w:tab w:val="right" w:leader="dot" w:pos="8303"/>
        </w:tabs>
        <w:rPr>
          <w:rFonts w:eastAsia="SimSun"/>
          <w:b w:val="0"/>
          <w:caps w:val="0"/>
          <w:noProof/>
          <w:sz w:val="24"/>
          <w:szCs w:val="24"/>
          <w:lang w:val="en-US" w:eastAsia="zh-CN"/>
        </w:rPr>
      </w:pPr>
      <w:hyperlink w:anchor="_Toc21329137" w:history="1">
        <w:r w:rsidR="00293783" w:rsidRPr="009271A9">
          <w:rPr>
            <w:rStyle w:val="Hyperlink"/>
            <w:noProof/>
          </w:rPr>
          <w:t>Glossary</w:t>
        </w:r>
        <w:r w:rsidR="00293783" w:rsidRPr="009271A9">
          <w:rPr>
            <w:noProof/>
            <w:webHidden/>
          </w:rPr>
          <w:tab/>
        </w:r>
        <w:r w:rsidR="00293783" w:rsidRPr="009271A9">
          <w:rPr>
            <w:noProof/>
            <w:webHidden/>
          </w:rPr>
          <w:fldChar w:fldCharType="begin"/>
        </w:r>
        <w:r w:rsidR="00293783" w:rsidRPr="009271A9">
          <w:rPr>
            <w:noProof/>
            <w:webHidden/>
          </w:rPr>
          <w:instrText xml:space="preserve"> PAGEREF _Toc21329137 \h </w:instrText>
        </w:r>
        <w:r w:rsidR="00293783" w:rsidRPr="009271A9">
          <w:rPr>
            <w:noProof/>
            <w:webHidden/>
          </w:rPr>
        </w:r>
        <w:r w:rsidR="00293783" w:rsidRPr="009271A9">
          <w:rPr>
            <w:noProof/>
            <w:webHidden/>
          </w:rPr>
          <w:fldChar w:fldCharType="separate"/>
        </w:r>
        <w:r w:rsidR="00FA5BF4" w:rsidRPr="009271A9">
          <w:rPr>
            <w:noProof/>
            <w:webHidden/>
          </w:rPr>
          <w:t>14</w:t>
        </w:r>
        <w:r w:rsidR="00293783" w:rsidRPr="009271A9">
          <w:rPr>
            <w:noProof/>
            <w:webHidden/>
          </w:rPr>
          <w:fldChar w:fldCharType="end"/>
        </w:r>
      </w:hyperlink>
    </w:p>
    <w:p w14:paraId="00912B3E" w14:textId="77777777" w:rsidR="00293783" w:rsidRPr="009271A9" w:rsidRDefault="00000000">
      <w:pPr>
        <w:pStyle w:val="TOC1"/>
        <w:tabs>
          <w:tab w:val="right" w:leader="dot" w:pos="8303"/>
        </w:tabs>
        <w:rPr>
          <w:rFonts w:eastAsia="SimSun"/>
          <w:b w:val="0"/>
          <w:caps w:val="0"/>
          <w:noProof/>
          <w:sz w:val="24"/>
          <w:szCs w:val="24"/>
          <w:lang w:val="en-US" w:eastAsia="zh-CN"/>
        </w:rPr>
      </w:pPr>
      <w:hyperlink w:anchor="_Toc21329138" w:history="1">
        <w:r w:rsidR="00293783" w:rsidRPr="009271A9">
          <w:rPr>
            <w:rStyle w:val="Hyperlink"/>
            <w:noProof/>
          </w:rPr>
          <w:t>Index</w:t>
        </w:r>
        <w:r w:rsidR="00293783" w:rsidRPr="009271A9">
          <w:rPr>
            <w:noProof/>
            <w:webHidden/>
          </w:rPr>
          <w:tab/>
        </w:r>
        <w:r w:rsidR="00293783" w:rsidRPr="009271A9">
          <w:rPr>
            <w:noProof/>
            <w:webHidden/>
          </w:rPr>
          <w:fldChar w:fldCharType="begin"/>
        </w:r>
        <w:r w:rsidR="00293783" w:rsidRPr="009271A9">
          <w:rPr>
            <w:noProof/>
            <w:webHidden/>
          </w:rPr>
          <w:instrText xml:space="preserve"> PAGEREF _Toc21329138 \h </w:instrText>
        </w:r>
        <w:r w:rsidR="00293783" w:rsidRPr="009271A9">
          <w:rPr>
            <w:noProof/>
            <w:webHidden/>
          </w:rPr>
        </w:r>
        <w:r w:rsidR="00293783" w:rsidRPr="009271A9">
          <w:rPr>
            <w:noProof/>
            <w:webHidden/>
          </w:rPr>
          <w:fldChar w:fldCharType="separate"/>
        </w:r>
        <w:r w:rsidR="00FA5BF4" w:rsidRPr="009271A9">
          <w:rPr>
            <w:noProof/>
            <w:webHidden/>
          </w:rPr>
          <w:t>15</w:t>
        </w:r>
        <w:r w:rsidR="00293783" w:rsidRPr="009271A9">
          <w:rPr>
            <w:noProof/>
            <w:webHidden/>
          </w:rPr>
          <w:fldChar w:fldCharType="end"/>
        </w:r>
      </w:hyperlink>
    </w:p>
    <w:p w14:paraId="69E235E3" w14:textId="77777777" w:rsidR="00293783" w:rsidRPr="009271A9" w:rsidRDefault="00000000">
      <w:pPr>
        <w:pStyle w:val="TOC1"/>
        <w:tabs>
          <w:tab w:val="right" w:leader="dot" w:pos="8303"/>
        </w:tabs>
        <w:rPr>
          <w:rFonts w:eastAsia="SimSun"/>
          <w:b w:val="0"/>
          <w:caps w:val="0"/>
          <w:noProof/>
          <w:sz w:val="24"/>
          <w:szCs w:val="24"/>
          <w:lang w:val="en-US" w:eastAsia="zh-CN"/>
        </w:rPr>
      </w:pPr>
      <w:hyperlink w:anchor="_Toc21329140" w:history="1">
        <w:r w:rsidR="00293783" w:rsidRPr="009271A9">
          <w:rPr>
            <w:rStyle w:val="Hyperlink"/>
            <w:noProof/>
          </w:rPr>
          <w:t>Appendix A: External Context Model</w:t>
        </w:r>
        <w:r w:rsidR="00293783" w:rsidRPr="009271A9">
          <w:rPr>
            <w:noProof/>
            <w:webHidden/>
          </w:rPr>
          <w:tab/>
        </w:r>
        <w:r w:rsidR="00293783" w:rsidRPr="009271A9">
          <w:rPr>
            <w:noProof/>
            <w:webHidden/>
          </w:rPr>
          <w:fldChar w:fldCharType="begin"/>
        </w:r>
        <w:r w:rsidR="00293783" w:rsidRPr="009271A9">
          <w:rPr>
            <w:noProof/>
            <w:webHidden/>
          </w:rPr>
          <w:instrText xml:space="preserve"> PAGEREF _Toc21329140 \h </w:instrText>
        </w:r>
        <w:r w:rsidR="00293783" w:rsidRPr="009271A9">
          <w:rPr>
            <w:noProof/>
            <w:webHidden/>
          </w:rPr>
        </w:r>
        <w:r w:rsidR="00293783" w:rsidRPr="009271A9">
          <w:rPr>
            <w:noProof/>
            <w:webHidden/>
          </w:rPr>
          <w:fldChar w:fldCharType="separate"/>
        </w:r>
        <w:r w:rsidR="00FA5BF4" w:rsidRPr="009271A9">
          <w:rPr>
            <w:noProof/>
            <w:webHidden/>
          </w:rPr>
          <w:t>16</w:t>
        </w:r>
        <w:r w:rsidR="00293783" w:rsidRPr="009271A9">
          <w:rPr>
            <w:noProof/>
            <w:webHidden/>
          </w:rPr>
          <w:fldChar w:fldCharType="end"/>
        </w:r>
      </w:hyperlink>
    </w:p>
    <w:p w14:paraId="263A2B4B" w14:textId="77777777" w:rsidR="00293783" w:rsidRPr="009271A9" w:rsidRDefault="00000000">
      <w:pPr>
        <w:pStyle w:val="TOC1"/>
        <w:tabs>
          <w:tab w:val="right" w:leader="dot" w:pos="8303"/>
        </w:tabs>
        <w:rPr>
          <w:rFonts w:eastAsia="SimSun"/>
          <w:b w:val="0"/>
          <w:caps w:val="0"/>
          <w:noProof/>
          <w:sz w:val="24"/>
          <w:szCs w:val="24"/>
          <w:lang w:val="en-US" w:eastAsia="zh-CN"/>
        </w:rPr>
      </w:pPr>
      <w:hyperlink w:anchor="_Toc21329141" w:history="1">
        <w:r w:rsidR="00293783" w:rsidRPr="009271A9">
          <w:rPr>
            <w:rStyle w:val="Hyperlink"/>
            <w:noProof/>
          </w:rPr>
          <w:t>Appendix B: Internal Context Model</w:t>
        </w:r>
        <w:r w:rsidR="00293783" w:rsidRPr="009271A9">
          <w:rPr>
            <w:noProof/>
            <w:webHidden/>
          </w:rPr>
          <w:tab/>
        </w:r>
        <w:r w:rsidR="00293783" w:rsidRPr="009271A9">
          <w:rPr>
            <w:noProof/>
            <w:webHidden/>
          </w:rPr>
          <w:fldChar w:fldCharType="begin"/>
        </w:r>
        <w:r w:rsidR="00293783" w:rsidRPr="009271A9">
          <w:rPr>
            <w:noProof/>
            <w:webHidden/>
          </w:rPr>
          <w:instrText xml:space="preserve"> PAGEREF _Toc21329141 \h </w:instrText>
        </w:r>
        <w:r w:rsidR="00293783" w:rsidRPr="009271A9">
          <w:rPr>
            <w:noProof/>
            <w:webHidden/>
          </w:rPr>
        </w:r>
        <w:r w:rsidR="00293783" w:rsidRPr="009271A9">
          <w:rPr>
            <w:noProof/>
            <w:webHidden/>
          </w:rPr>
          <w:fldChar w:fldCharType="separate"/>
        </w:r>
        <w:r w:rsidR="00FA5BF4" w:rsidRPr="009271A9">
          <w:rPr>
            <w:noProof/>
            <w:webHidden/>
          </w:rPr>
          <w:t>16</w:t>
        </w:r>
        <w:r w:rsidR="00293783" w:rsidRPr="009271A9">
          <w:rPr>
            <w:noProof/>
            <w:webHidden/>
          </w:rPr>
          <w:fldChar w:fldCharType="end"/>
        </w:r>
      </w:hyperlink>
    </w:p>
    <w:p w14:paraId="209BB051" w14:textId="77777777" w:rsidR="00293783" w:rsidRPr="009271A9" w:rsidRDefault="00000000">
      <w:pPr>
        <w:pStyle w:val="TOC1"/>
        <w:tabs>
          <w:tab w:val="right" w:leader="dot" w:pos="8303"/>
        </w:tabs>
        <w:rPr>
          <w:rFonts w:eastAsia="SimSun"/>
          <w:b w:val="0"/>
          <w:caps w:val="0"/>
          <w:noProof/>
          <w:sz w:val="24"/>
          <w:szCs w:val="24"/>
          <w:lang w:val="en-US" w:eastAsia="zh-CN"/>
        </w:rPr>
      </w:pPr>
      <w:hyperlink w:anchor="_Toc21329142" w:history="1">
        <w:r w:rsidR="00293783" w:rsidRPr="009271A9">
          <w:rPr>
            <w:rStyle w:val="Hyperlink"/>
            <w:noProof/>
          </w:rPr>
          <w:t>Appendix C: Use Case Analysis Notes</w:t>
        </w:r>
        <w:r w:rsidR="00293783" w:rsidRPr="009271A9">
          <w:rPr>
            <w:noProof/>
            <w:webHidden/>
          </w:rPr>
          <w:tab/>
        </w:r>
        <w:r w:rsidR="00293783" w:rsidRPr="009271A9">
          <w:rPr>
            <w:noProof/>
            <w:webHidden/>
          </w:rPr>
          <w:fldChar w:fldCharType="begin"/>
        </w:r>
        <w:r w:rsidR="00293783" w:rsidRPr="009271A9">
          <w:rPr>
            <w:noProof/>
            <w:webHidden/>
          </w:rPr>
          <w:instrText xml:space="preserve"> PAGEREF _Toc21329142 \h </w:instrText>
        </w:r>
        <w:r w:rsidR="00293783" w:rsidRPr="009271A9">
          <w:rPr>
            <w:noProof/>
            <w:webHidden/>
          </w:rPr>
        </w:r>
        <w:r w:rsidR="00293783" w:rsidRPr="009271A9">
          <w:rPr>
            <w:noProof/>
            <w:webHidden/>
          </w:rPr>
          <w:fldChar w:fldCharType="separate"/>
        </w:r>
        <w:r w:rsidR="00FA5BF4" w:rsidRPr="009271A9">
          <w:rPr>
            <w:noProof/>
            <w:webHidden/>
          </w:rPr>
          <w:t>16</w:t>
        </w:r>
        <w:r w:rsidR="00293783" w:rsidRPr="009271A9">
          <w:rPr>
            <w:noProof/>
            <w:webHidden/>
          </w:rPr>
          <w:fldChar w:fldCharType="end"/>
        </w:r>
      </w:hyperlink>
    </w:p>
    <w:p w14:paraId="0FC7E5A0" w14:textId="77777777" w:rsidR="00293783" w:rsidRPr="009271A9" w:rsidRDefault="00000000">
      <w:pPr>
        <w:pStyle w:val="TOC1"/>
        <w:tabs>
          <w:tab w:val="right" w:leader="dot" w:pos="8303"/>
        </w:tabs>
        <w:rPr>
          <w:rFonts w:eastAsia="SimSun"/>
          <w:b w:val="0"/>
          <w:caps w:val="0"/>
          <w:noProof/>
          <w:sz w:val="24"/>
          <w:szCs w:val="24"/>
          <w:lang w:val="en-US" w:eastAsia="zh-CN"/>
        </w:rPr>
      </w:pPr>
      <w:hyperlink w:anchor="_Toc21329143" w:history="1">
        <w:r w:rsidR="00293783" w:rsidRPr="009271A9">
          <w:rPr>
            <w:rStyle w:val="Hyperlink"/>
            <w:noProof/>
          </w:rPr>
          <w:t>Appendix D: Development Process</w:t>
        </w:r>
        <w:r w:rsidR="00293783" w:rsidRPr="009271A9">
          <w:rPr>
            <w:noProof/>
            <w:webHidden/>
          </w:rPr>
          <w:tab/>
        </w:r>
        <w:r w:rsidR="00293783" w:rsidRPr="009271A9">
          <w:rPr>
            <w:noProof/>
            <w:webHidden/>
          </w:rPr>
          <w:fldChar w:fldCharType="begin"/>
        </w:r>
        <w:r w:rsidR="00293783" w:rsidRPr="009271A9">
          <w:rPr>
            <w:noProof/>
            <w:webHidden/>
          </w:rPr>
          <w:instrText xml:space="preserve"> PAGEREF _Toc21329143 \h </w:instrText>
        </w:r>
        <w:r w:rsidR="00293783" w:rsidRPr="009271A9">
          <w:rPr>
            <w:noProof/>
            <w:webHidden/>
          </w:rPr>
        </w:r>
        <w:r w:rsidR="00293783" w:rsidRPr="009271A9">
          <w:rPr>
            <w:noProof/>
            <w:webHidden/>
          </w:rPr>
          <w:fldChar w:fldCharType="separate"/>
        </w:r>
        <w:r w:rsidR="00FA5BF4" w:rsidRPr="009271A9">
          <w:rPr>
            <w:noProof/>
            <w:webHidden/>
          </w:rPr>
          <w:t>16</w:t>
        </w:r>
        <w:r w:rsidR="00293783" w:rsidRPr="009271A9">
          <w:rPr>
            <w:noProof/>
            <w:webHidden/>
          </w:rPr>
          <w:fldChar w:fldCharType="end"/>
        </w:r>
      </w:hyperlink>
    </w:p>
    <w:p w14:paraId="02C0E892" w14:textId="77777777" w:rsidR="00293783" w:rsidRPr="009271A9" w:rsidRDefault="00000000">
      <w:pPr>
        <w:pStyle w:val="TOC1"/>
        <w:tabs>
          <w:tab w:val="right" w:leader="dot" w:pos="8303"/>
        </w:tabs>
        <w:rPr>
          <w:rFonts w:eastAsia="SimSun"/>
          <w:b w:val="0"/>
          <w:caps w:val="0"/>
          <w:noProof/>
          <w:sz w:val="24"/>
          <w:szCs w:val="24"/>
          <w:lang w:val="en-US" w:eastAsia="zh-CN"/>
        </w:rPr>
      </w:pPr>
      <w:hyperlink w:anchor="_Toc21329144" w:history="1">
        <w:r w:rsidR="00293783" w:rsidRPr="009271A9">
          <w:rPr>
            <w:rStyle w:val="Hyperlink"/>
            <w:noProof/>
          </w:rPr>
          <w:t>Appendix E: Contributions</w:t>
        </w:r>
        <w:r w:rsidR="00293783" w:rsidRPr="009271A9">
          <w:rPr>
            <w:noProof/>
            <w:webHidden/>
          </w:rPr>
          <w:tab/>
        </w:r>
        <w:r w:rsidR="00293783" w:rsidRPr="009271A9">
          <w:rPr>
            <w:noProof/>
            <w:webHidden/>
          </w:rPr>
          <w:fldChar w:fldCharType="begin"/>
        </w:r>
        <w:r w:rsidR="00293783" w:rsidRPr="009271A9">
          <w:rPr>
            <w:noProof/>
            <w:webHidden/>
          </w:rPr>
          <w:instrText xml:space="preserve"> PAGEREF _Toc21329144 \h </w:instrText>
        </w:r>
        <w:r w:rsidR="00293783" w:rsidRPr="009271A9">
          <w:rPr>
            <w:noProof/>
            <w:webHidden/>
          </w:rPr>
        </w:r>
        <w:r w:rsidR="00293783" w:rsidRPr="009271A9">
          <w:rPr>
            <w:noProof/>
            <w:webHidden/>
          </w:rPr>
          <w:fldChar w:fldCharType="separate"/>
        </w:r>
        <w:r w:rsidR="00FA5BF4" w:rsidRPr="009271A9">
          <w:rPr>
            <w:noProof/>
            <w:webHidden/>
          </w:rPr>
          <w:t>17</w:t>
        </w:r>
        <w:r w:rsidR="00293783" w:rsidRPr="009271A9">
          <w:rPr>
            <w:noProof/>
            <w:webHidden/>
          </w:rPr>
          <w:fldChar w:fldCharType="end"/>
        </w:r>
      </w:hyperlink>
    </w:p>
    <w:p w14:paraId="3DA6DA6B" w14:textId="77777777" w:rsidR="00293783" w:rsidRPr="009271A9" w:rsidRDefault="00000000">
      <w:pPr>
        <w:pStyle w:val="TOC1"/>
        <w:tabs>
          <w:tab w:val="right" w:leader="dot" w:pos="8303"/>
        </w:tabs>
        <w:rPr>
          <w:rFonts w:eastAsia="SimSun"/>
          <w:b w:val="0"/>
          <w:caps w:val="0"/>
          <w:noProof/>
          <w:sz w:val="24"/>
          <w:szCs w:val="24"/>
          <w:lang w:val="en-US" w:eastAsia="zh-CN"/>
        </w:rPr>
      </w:pPr>
      <w:hyperlink w:anchor="_Toc21329145" w:history="1">
        <w:r w:rsidR="00293783" w:rsidRPr="009271A9">
          <w:rPr>
            <w:rStyle w:val="Hyperlink"/>
            <w:noProof/>
          </w:rPr>
          <w:t>Appendix F: Meeting Agendas/Minutes</w:t>
        </w:r>
        <w:r w:rsidR="00293783" w:rsidRPr="009271A9">
          <w:rPr>
            <w:noProof/>
            <w:webHidden/>
          </w:rPr>
          <w:tab/>
        </w:r>
        <w:r w:rsidR="00293783" w:rsidRPr="009271A9">
          <w:rPr>
            <w:noProof/>
            <w:webHidden/>
          </w:rPr>
          <w:fldChar w:fldCharType="begin"/>
        </w:r>
        <w:r w:rsidR="00293783" w:rsidRPr="009271A9">
          <w:rPr>
            <w:noProof/>
            <w:webHidden/>
          </w:rPr>
          <w:instrText xml:space="preserve"> PAGEREF _Toc21329145 \h </w:instrText>
        </w:r>
        <w:r w:rsidR="00293783" w:rsidRPr="009271A9">
          <w:rPr>
            <w:noProof/>
            <w:webHidden/>
          </w:rPr>
        </w:r>
        <w:r w:rsidR="00293783" w:rsidRPr="009271A9">
          <w:rPr>
            <w:noProof/>
            <w:webHidden/>
          </w:rPr>
          <w:fldChar w:fldCharType="separate"/>
        </w:r>
        <w:r w:rsidR="00FA5BF4" w:rsidRPr="009271A9">
          <w:rPr>
            <w:noProof/>
            <w:webHidden/>
          </w:rPr>
          <w:t>17</w:t>
        </w:r>
        <w:r w:rsidR="00293783" w:rsidRPr="009271A9">
          <w:rPr>
            <w:noProof/>
            <w:webHidden/>
          </w:rPr>
          <w:fldChar w:fldCharType="end"/>
        </w:r>
      </w:hyperlink>
    </w:p>
    <w:p w14:paraId="45160940" w14:textId="77777777" w:rsidR="00293783" w:rsidRPr="009271A9" w:rsidRDefault="00000000">
      <w:pPr>
        <w:pStyle w:val="TOC1"/>
        <w:tabs>
          <w:tab w:val="right" w:leader="dot" w:pos="8303"/>
        </w:tabs>
        <w:rPr>
          <w:rFonts w:eastAsia="SimSun"/>
          <w:b w:val="0"/>
          <w:caps w:val="0"/>
          <w:noProof/>
          <w:sz w:val="24"/>
          <w:szCs w:val="24"/>
          <w:lang w:val="en-US" w:eastAsia="zh-CN"/>
        </w:rPr>
      </w:pPr>
      <w:hyperlink w:anchor="_Toc21329146" w:history="1">
        <w:r w:rsidR="00293783" w:rsidRPr="009271A9">
          <w:rPr>
            <w:rStyle w:val="Hyperlink"/>
            <w:noProof/>
          </w:rPr>
          <w:t>Appendix G: Problem Investigation Reports</w:t>
        </w:r>
        <w:r w:rsidR="00293783" w:rsidRPr="009271A9">
          <w:rPr>
            <w:noProof/>
            <w:webHidden/>
          </w:rPr>
          <w:tab/>
        </w:r>
        <w:r w:rsidR="00293783" w:rsidRPr="009271A9">
          <w:rPr>
            <w:noProof/>
            <w:webHidden/>
          </w:rPr>
          <w:fldChar w:fldCharType="begin"/>
        </w:r>
        <w:r w:rsidR="00293783" w:rsidRPr="009271A9">
          <w:rPr>
            <w:noProof/>
            <w:webHidden/>
          </w:rPr>
          <w:instrText xml:space="preserve"> PAGEREF _Toc21329146 \h </w:instrText>
        </w:r>
        <w:r w:rsidR="00293783" w:rsidRPr="009271A9">
          <w:rPr>
            <w:noProof/>
            <w:webHidden/>
          </w:rPr>
        </w:r>
        <w:r w:rsidR="00293783" w:rsidRPr="009271A9">
          <w:rPr>
            <w:noProof/>
            <w:webHidden/>
          </w:rPr>
          <w:fldChar w:fldCharType="separate"/>
        </w:r>
        <w:r w:rsidR="00FA5BF4" w:rsidRPr="009271A9">
          <w:rPr>
            <w:noProof/>
            <w:webHidden/>
          </w:rPr>
          <w:t>18</w:t>
        </w:r>
        <w:r w:rsidR="00293783" w:rsidRPr="009271A9">
          <w:rPr>
            <w:noProof/>
            <w:webHidden/>
          </w:rPr>
          <w:fldChar w:fldCharType="end"/>
        </w:r>
      </w:hyperlink>
    </w:p>
    <w:p w14:paraId="796DA693" w14:textId="77777777" w:rsidR="00293783" w:rsidRPr="009271A9" w:rsidRDefault="00293783">
      <w:pPr>
        <w:pStyle w:val="Heading1"/>
        <w:numPr>
          <w:ilvl w:val="0"/>
          <w:numId w:val="0"/>
        </w:numPr>
      </w:pPr>
      <w:r w:rsidRPr="009271A9">
        <w:rPr>
          <w:kern w:val="0"/>
          <w:sz w:val="20"/>
        </w:rPr>
        <w:fldChar w:fldCharType="end"/>
      </w:r>
      <w:r w:rsidRPr="009271A9">
        <w:br w:type="page"/>
      </w:r>
      <w:bookmarkStart w:id="2" w:name="_Toc21329102"/>
      <w:r w:rsidRPr="009271A9">
        <w:lastRenderedPageBreak/>
        <w:t>1.  Introduction</w:t>
      </w:r>
      <w:bookmarkEnd w:id="1"/>
      <w:bookmarkEnd w:id="2"/>
    </w:p>
    <w:p w14:paraId="7E9C5CCB" w14:textId="77777777" w:rsidR="00293783" w:rsidRPr="009271A9" w:rsidRDefault="00293783">
      <w:pPr>
        <w:pStyle w:val="Heading2"/>
      </w:pPr>
      <w:bookmarkStart w:id="3" w:name="_Toc373069954"/>
      <w:bookmarkStart w:id="4" w:name="_Toc415635075"/>
      <w:bookmarkStart w:id="5" w:name="_Toc459797189"/>
      <w:bookmarkStart w:id="6" w:name="_Toc489689081"/>
      <w:bookmarkStart w:id="7" w:name="_Toc21329103"/>
      <w:r w:rsidRPr="009271A9">
        <w:t>Document Purpose</w:t>
      </w:r>
      <w:bookmarkEnd w:id="3"/>
      <w:bookmarkEnd w:id="4"/>
      <w:bookmarkEnd w:id="5"/>
      <w:bookmarkEnd w:id="6"/>
      <w:bookmarkEnd w:id="7"/>
    </w:p>
    <w:p w14:paraId="4FA0E0A4" w14:textId="77777777" w:rsidR="00293783" w:rsidRPr="009271A9" w:rsidRDefault="00293783" w:rsidP="001B0B23">
      <w:pPr>
        <w:jc w:val="both"/>
      </w:pPr>
      <w:r w:rsidRPr="009271A9">
        <w:t xml:space="preserve">This document presents the software requirements, as determined during initial analysis by </w:t>
      </w:r>
      <w:r w:rsidR="00C72F91" w:rsidRPr="009271A9">
        <w:t>creating multiple chat user system (MCS) which is more helpful for discussion and forums</w:t>
      </w:r>
      <w:r w:rsidRPr="009271A9">
        <w:t xml:space="preserve">. Specifically, the document details the functional requirements and constraints for the computer software to be developed by </w:t>
      </w:r>
      <w:r w:rsidR="004C1608" w:rsidRPr="009271A9">
        <w:t>CIT AI firm</w:t>
      </w:r>
      <w:r w:rsidRPr="009271A9">
        <w:t xml:space="preserve"> for the Client.</w:t>
      </w:r>
    </w:p>
    <w:p w14:paraId="69D6C805" w14:textId="77777777" w:rsidR="00293783" w:rsidRPr="009271A9" w:rsidRDefault="00293783" w:rsidP="001B0B23">
      <w:pPr>
        <w:jc w:val="both"/>
      </w:pPr>
    </w:p>
    <w:p w14:paraId="6FC45CDA" w14:textId="77777777" w:rsidR="00293783" w:rsidRPr="009271A9" w:rsidRDefault="00293783" w:rsidP="001B0B23">
      <w:pPr>
        <w:jc w:val="both"/>
      </w:pPr>
      <w:r w:rsidRPr="009271A9">
        <w:t xml:space="preserve">This document will be subject to formal/informal review by the </w:t>
      </w:r>
      <w:r w:rsidR="004C1608" w:rsidRPr="009271A9">
        <w:t>CIT AI firm</w:t>
      </w:r>
      <w:r w:rsidRPr="009271A9">
        <w:t xml:space="preserve"> development team and the Client, and will form the basis for ongoing development of software, by </w:t>
      </w:r>
      <w:r w:rsidR="004C1608" w:rsidRPr="009271A9">
        <w:t>CIT AI firm</w:t>
      </w:r>
      <w:r w:rsidRPr="009271A9">
        <w:t>, to meet the requirements of the Client.</w:t>
      </w:r>
    </w:p>
    <w:p w14:paraId="5B2B0CC2" w14:textId="77777777" w:rsidR="00293783" w:rsidRPr="009271A9" w:rsidRDefault="00293783" w:rsidP="001B0B23">
      <w:pPr>
        <w:jc w:val="both"/>
      </w:pPr>
    </w:p>
    <w:p w14:paraId="1D95482B" w14:textId="77777777" w:rsidR="00293783" w:rsidRPr="009271A9" w:rsidRDefault="00293783" w:rsidP="001B0B23">
      <w:pPr>
        <w:jc w:val="both"/>
      </w:pPr>
      <w:r w:rsidRPr="009271A9">
        <w:t>This document is the main deliverable output from the Requirements Elicitation Activity.  It is intended to be a baseline, to supply sufficient requirements information to the Client to provide a foundation for subsequent software assessment and approval.  Further, it also provides the development team with a basis for on-going software design.</w:t>
      </w:r>
    </w:p>
    <w:p w14:paraId="02FE5D5C" w14:textId="77777777" w:rsidR="00293783" w:rsidRPr="009271A9" w:rsidRDefault="00293783">
      <w:pPr>
        <w:pStyle w:val="Heading2"/>
      </w:pPr>
      <w:bookmarkStart w:id="8" w:name="_Toc415635076"/>
      <w:bookmarkStart w:id="9" w:name="_Toc459797190"/>
      <w:bookmarkStart w:id="10" w:name="_Toc489689082"/>
      <w:bookmarkStart w:id="11" w:name="_Toc21329104"/>
      <w:r w:rsidRPr="009271A9">
        <w:t>About the Project</w:t>
      </w:r>
      <w:bookmarkEnd w:id="8"/>
      <w:bookmarkEnd w:id="9"/>
      <w:bookmarkEnd w:id="10"/>
      <w:bookmarkEnd w:id="11"/>
    </w:p>
    <w:p w14:paraId="73504DB0" w14:textId="77777777" w:rsidR="00293783" w:rsidRPr="009271A9" w:rsidRDefault="00293783" w:rsidP="001B0B23">
      <w:pPr>
        <w:jc w:val="both"/>
      </w:pPr>
      <w:bookmarkStart w:id="12" w:name="_Toc373069955"/>
      <w:r w:rsidRPr="009271A9">
        <w:t>The aim of this project is to perform the ‘Requirements Elicitation and Specification’ activity.  All tasks associated with this activity shall be performed based on the theoretical support provided as part of ‘Software Engineering</w:t>
      </w:r>
      <w:r w:rsidR="001D151A" w:rsidRPr="009271A9">
        <w:t>/Introduction to Software Engineering</w:t>
      </w:r>
      <w:r w:rsidRPr="009271A9">
        <w:t>’ course.  It is assumed that other related/required activities involved in the development of the system shall be completed under different project(s).</w:t>
      </w:r>
    </w:p>
    <w:p w14:paraId="6AC14CC7" w14:textId="77777777" w:rsidR="00293783" w:rsidRPr="009271A9" w:rsidRDefault="00293783">
      <w:pPr>
        <w:pStyle w:val="Heading2"/>
      </w:pPr>
      <w:bookmarkStart w:id="13" w:name="_Toc415635077"/>
      <w:bookmarkStart w:id="14" w:name="_Toc459797191"/>
      <w:bookmarkStart w:id="15" w:name="_Toc489689083"/>
      <w:bookmarkStart w:id="16" w:name="_Toc21329105"/>
      <w:r w:rsidRPr="009271A9">
        <w:t>Document Scope</w:t>
      </w:r>
      <w:bookmarkEnd w:id="12"/>
      <w:bookmarkEnd w:id="13"/>
      <w:bookmarkEnd w:id="14"/>
      <w:bookmarkEnd w:id="15"/>
      <w:bookmarkEnd w:id="16"/>
    </w:p>
    <w:p w14:paraId="21D21253" w14:textId="77777777" w:rsidR="00D84C6F" w:rsidRPr="009271A9" w:rsidRDefault="00D84C6F" w:rsidP="00D84C6F">
      <w:r w:rsidRPr="009271A9">
        <w:t xml:space="preserve">The system must ensure secure user authentication methods, allowing users to reset passwords securely. It should support the creation and joining of chat rooms, one-on-one and group messaging, with support for text, multimedia files, and emojis. Real-time message delivery and updates are essential features. Moreover, the system must prioritize security and privacy, encrypting messages, allowing users to block/report inappropriate </w:t>
      </w:r>
      <w:proofErr w:type="spellStart"/>
      <w:r w:rsidRPr="009271A9">
        <w:t>behavior</w:t>
      </w:r>
      <w:proofErr w:type="spellEnd"/>
      <w:r w:rsidRPr="009271A9">
        <w:t>, and ensuring compliance with data protection regulations for user privacy.</w:t>
      </w:r>
    </w:p>
    <w:p w14:paraId="1315AC82" w14:textId="77777777" w:rsidR="00D84C6F" w:rsidRPr="009271A9" w:rsidRDefault="00D84C6F" w:rsidP="00D84C6F"/>
    <w:p w14:paraId="4187AD1A" w14:textId="77777777" w:rsidR="00D84C6F" w:rsidRPr="009271A9" w:rsidRDefault="00D84C6F" w:rsidP="00D84C6F"/>
    <w:p w14:paraId="0D0888ED" w14:textId="77777777" w:rsidR="00D84C6F" w:rsidRPr="009271A9" w:rsidRDefault="00D84C6F" w:rsidP="00D84C6F"/>
    <w:p w14:paraId="1B79B4B5" w14:textId="77777777" w:rsidR="00D84C6F" w:rsidRPr="009271A9" w:rsidRDefault="00D84C6F" w:rsidP="00D84C6F"/>
    <w:p w14:paraId="2716379B" w14:textId="77777777" w:rsidR="00D84C6F" w:rsidRPr="009271A9" w:rsidRDefault="00D84C6F" w:rsidP="00D84C6F">
      <w:r w:rsidRPr="009271A9">
        <w:t>User</w:t>
      </w:r>
    </w:p>
    <w:p w14:paraId="1A600376" w14:textId="77777777" w:rsidR="00D84C6F" w:rsidRPr="009271A9" w:rsidRDefault="00D84C6F" w:rsidP="00D84C6F">
      <w:r w:rsidRPr="009271A9">
        <w:t>using sections 3 to 7 give a ten lines of document scope</w:t>
      </w:r>
    </w:p>
    <w:p w14:paraId="70718AA6" w14:textId="77777777" w:rsidR="00D84C6F" w:rsidRPr="009271A9" w:rsidRDefault="00D84C6F" w:rsidP="00D84C6F"/>
    <w:p w14:paraId="4EE0F8C4" w14:textId="77777777" w:rsidR="00D84C6F" w:rsidRPr="009271A9" w:rsidRDefault="00D84C6F" w:rsidP="00D84C6F">
      <w:r w:rsidRPr="009271A9">
        <w:t>ChatGPT</w:t>
      </w:r>
    </w:p>
    <w:p w14:paraId="27B457CA" w14:textId="77777777" w:rsidR="00D84C6F" w:rsidRPr="009271A9" w:rsidRDefault="00D84C6F" w:rsidP="00D84C6F">
      <w:r w:rsidRPr="009271A9">
        <w:t>Document Scope:</w:t>
      </w:r>
    </w:p>
    <w:p w14:paraId="4C989907" w14:textId="77777777" w:rsidR="00D84C6F" w:rsidRPr="009271A9" w:rsidRDefault="00D84C6F" w:rsidP="00D84C6F"/>
    <w:p w14:paraId="153387AC" w14:textId="77777777" w:rsidR="00D84C6F" w:rsidRPr="009271A9" w:rsidRDefault="00D84C6F" w:rsidP="00D84C6F">
      <w:r w:rsidRPr="009271A9">
        <w:t xml:space="preserve">This document outlines the comprehensive specifications for a Multiple Chat User System, detailing functional, user interface, and non-functional requirements. The system's primary goal is to facilitate seamless communication between users through text, multimedia, and emojis. Users can create, join, and manage chat rooms, engage in one-on-one and group messaging, and access features like message formatting and attachment capabilities. The system prioritizes security by implementing secure user </w:t>
      </w:r>
      <w:r w:rsidRPr="009271A9">
        <w:lastRenderedPageBreak/>
        <w:t>authentication methods, encryption for messages, and user privacy compliance with data protection regulations. Its user-friendly interface encompasses a dashboard displaying discussion groups, profile management options, and notification settings. The system's performance parameters include rapid response times, scalability to handle increasing users and messages, and fault tolerance to ensure uninterrupted service. Accessibility, compatibility across platforms and browsers, and adherence to industry standards further enhance its usability. Additionally, the document details hardware and software requirements, acceptance criteria for user authentication, chat features, and security and privacy aspects, ensuring a comprehensive and robust chat system tailored to user needs.</w:t>
      </w:r>
    </w:p>
    <w:p w14:paraId="74E89B10" w14:textId="77777777" w:rsidR="00D84C6F" w:rsidRPr="009271A9" w:rsidRDefault="00D84C6F" w:rsidP="00D84C6F"/>
    <w:p w14:paraId="1A919CE4" w14:textId="77777777" w:rsidR="00D84C6F" w:rsidRPr="009271A9" w:rsidRDefault="00D84C6F" w:rsidP="00D84C6F"/>
    <w:p w14:paraId="5F3C95D7" w14:textId="77777777" w:rsidR="00D84C6F" w:rsidRPr="009271A9" w:rsidRDefault="00D84C6F" w:rsidP="00D84C6F"/>
    <w:p w14:paraId="3F9EFCC8" w14:textId="77777777" w:rsidR="00D84C6F" w:rsidRPr="009271A9" w:rsidRDefault="00D84C6F" w:rsidP="00D84C6F"/>
    <w:p w14:paraId="5BB13FA8" w14:textId="77777777" w:rsidR="00293783" w:rsidRPr="009271A9" w:rsidRDefault="00293783">
      <w:pPr>
        <w:pStyle w:val="Heading2"/>
      </w:pPr>
      <w:bookmarkStart w:id="17" w:name="_Toc459797193"/>
      <w:bookmarkStart w:id="18" w:name="_Toc489689085"/>
      <w:r w:rsidRPr="009271A9">
        <w:br w:type="page"/>
      </w:r>
      <w:bookmarkStart w:id="19" w:name="_Toc21329106"/>
      <w:r w:rsidRPr="009271A9">
        <w:lastRenderedPageBreak/>
        <w:t>Terminology Used</w:t>
      </w:r>
      <w:bookmarkEnd w:id="19"/>
    </w:p>
    <w:p w14:paraId="39E3E96C" w14:textId="67FE1148" w:rsidR="00293783" w:rsidRPr="009271A9" w:rsidRDefault="00293783"/>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621"/>
      </w:tblGrid>
      <w:tr w:rsidR="00293783" w:rsidRPr="009271A9" w14:paraId="295A23D1" w14:textId="77777777" w:rsidTr="00D84C6F">
        <w:tc>
          <w:tcPr>
            <w:tcW w:w="1908" w:type="dxa"/>
            <w:shd w:val="pct15" w:color="auto" w:fill="auto"/>
          </w:tcPr>
          <w:p w14:paraId="777EA275" w14:textId="77777777" w:rsidR="00293783" w:rsidRPr="009271A9" w:rsidRDefault="00293783">
            <w:pPr>
              <w:rPr>
                <w:b/>
              </w:rPr>
            </w:pPr>
            <w:r w:rsidRPr="009271A9">
              <w:rPr>
                <w:b/>
              </w:rPr>
              <w:t>Term/Acronym</w:t>
            </w:r>
          </w:p>
        </w:tc>
        <w:tc>
          <w:tcPr>
            <w:tcW w:w="6621" w:type="dxa"/>
            <w:shd w:val="pct15" w:color="auto" w:fill="auto"/>
          </w:tcPr>
          <w:p w14:paraId="502B549E" w14:textId="4C2A5D3B" w:rsidR="00293783" w:rsidRPr="009271A9" w:rsidRDefault="00293783">
            <w:pPr>
              <w:rPr>
                <w:b/>
              </w:rPr>
            </w:pPr>
            <w:r w:rsidRPr="009271A9">
              <w:rPr>
                <w:b/>
              </w:rPr>
              <w:t>Definition/Description</w:t>
            </w:r>
          </w:p>
        </w:tc>
      </w:tr>
      <w:tr w:rsidR="00293783" w:rsidRPr="009271A9" w14:paraId="56C4DE4D" w14:textId="77777777" w:rsidTr="00D84C6F">
        <w:tc>
          <w:tcPr>
            <w:tcW w:w="1908" w:type="dxa"/>
          </w:tcPr>
          <w:p w14:paraId="021CCA6B" w14:textId="77777777" w:rsidR="00293783" w:rsidRPr="009271A9" w:rsidRDefault="00293783">
            <w:r w:rsidRPr="009271A9">
              <w:t>Developers</w:t>
            </w:r>
          </w:p>
        </w:tc>
        <w:tc>
          <w:tcPr>
            <w:tcW w:w="6621" w:type="dxa"/>
          </w:tcPr>
          <w:p w14:paraId="258E14E8" w14:textId="77777777" w:rsidR="00293783" w:rsidRPr="009271A9" w:rsidRDefault="00293783">
            <w:r w:rsidRPr="009271A9">
              <w:t>The team responsible for the complete development of the software system.</w:t>
            </w:r>
          </w:p>
        </w:tc>
      </w:tr>
      <w:tr w:rsidR="00293783" w:rsidRPr="009271A9" w14:paraId="4277E04C" w14:textId="77777777" w:rsidTr="00D84C6F">
        <w:tc>
          <w:tcPr>
            <w:tcW w:w="1908" w:type="dxa"/>
          </w:tcPr>
          <w:p w14:paraId="59910E88" w14:textId="77777777" w:rsidR="00293783" w:rsidRPr="009271A9" w:rsidRDefault="00293783">
            <w:r w:rsidRPr="009271A9">
              <w:t>Process</w:t>
            </w:r>
          </w:p>
        </w:tc>
        <w:tc>
          <w:tcPr>
            <w:tcW w:w="6621" w:type="dxa"/>
          </w:tcPr>
          <w:p w14:paraId="2CE75A17" w14:textId="59D7085C" w:rsidR="00293783" w:rsidRPr="009271A9" w:rsidRDefault="00654672" w:rsidP="00654672">
            <w:pPr>
              <w:rPr>
                <w:bCs/>
              </w:rPr>
            </w:pPr>
            <w:r w:rsidRPr="009271A9">
              <w:rPr>
                <w:bCs/>
              </w:rPr>
              <w:t>A process can be defined as a series of interrelated and interdependent activities or steps that are undertaken to achieve a specific goal or produce a specific output</w:t>
            </w:r>
          </w:p>
        </w:tc>
      </w:tr>
      <w:tr w:rsidR="00293783" w:rsidRPr="009271A9" w14:paraId="66214749" w14:textId="77777777" w:rsidTr="00D84C6F">
        <w:trPr>
          <w:trHeight w:val="917"/>
        </w:trPr>
        <w:tc>
          <w:tcPr>
            <w:tcW w:w="1908" w:type="dxa"/>
          </w:tcPr>
          <w:p w14:paraId="0BE4A971" w14:textId="6AA8879E" w:rsidR="00293783" w:rsidRPr="009271A9" w:rsidRDefault="00293783">
            <w:r w:rsidRPr="009271A9">
              <w:t>Requirement</w:t>
            </w:r>
          </w:p>
        </w:tc>
        <w:tc>
          <w:tcPr>
            <w:tcW w:w="6621" w:type="dxa"/>
          </w:tcPr>
          <w:p w14:paraId="186141AD" w14:textId="29688737" w:rsidR="00293783" w:rsidRPr="009271A9" w:rsidRDefault="00293783">
            <w:r w:rsidRPr="009271A9">
              <w:t>A condition or capability needed by a user to solve a problem or achieve an objective.</w:t>
            </w:r>
          </w:p>
        </w:tc>
      </w:tr>
      <w:tr w:rsidR="00293783" w:rsidRPr="009271A9" w14:paraId="72CAF130" w14:textId="77777777" w:rsidTr="00D84C6F">
        <w:tc>
          <w:tcPr>
            <w:tcW w:w="1908" w:type="dxa"/>
          </w:tcPr>
          <w:p w14:paraId="25B8B9A0" w14:textId="77777777" w:rsidR="00293783" w:rsidRPr="009271A9" w:rsidRDefault="00293783">
            <w:r w:rsidRPr="009271A9">
              <w:t>Specification</w:t>
            </w:r>
          </w:p>
        </w:tc>
        <w:tc>
          <w:tcPr>
            <w:tcW w:w="6621" w:type="dxa"/>
          </w:tcPr>
          <w:p w14:paraId="3AB5FD80" w14:textId="77777777" w:rsidR="00293783" w:rsidRPr="009271A9" w:rsidRDefault="00293783">
            <w:r w:rsidRPr="009271A9">
              <w:t>A document that prescribes, in a complete, precise, verifiable manner, the requirements, design, behaviours or other characteristic of a system or system components.</w:t>
            </w:r>
          </w:p>
        </w:tc>
      </w:tr>
      <w:tr w:rsidR="00293783" w:rsidRPr="009271A9" w14:paraId="18CC49F9" w14:textId="77777777" w:rsidTr="00D84C6F">
        <w:tc>
          <w:tcPr>
            <w:tcW w:w="1908" w:type="dxa"/>
          </w:tcPr>
          <w:p w14:paraId="6E93A889" w14:textId="77777777" w:rsidR="00293783" w:rsidRPr="009271A9" w:rsidRDefault="00293783">
            <w:pPr>
              <w:pStyle w:val="Header"/>
              <w:tabs>
                <w:tab w:val="clear" w:pos="4153"/>
                <w:tab w:val="clear" w:pos="8306"/>
              </w:tabs>
              <w:rPr>
                <w:rFonts w:ascii="Times New Roman" w:hAnsi="Times New Roman"/>
              </w:rPr>
            </w:pPr>
            <w:r w:rsidRPr="009271A9">
              <w:rPr>
                <w:rFonts w:ascii="Times New Roman" w:hAnsi="Times New Roman"/>
              </w:rPr>
              <w:t>User</w:t>
            </w:r>
          </w:p>
        </w:tc>
        <w:tc>
          <w:tcPr>
            <w:tcW w:w="6621" w:type="dxa"/>
          </w:tcPr>
          <w:p w14:paraId="31B57167" w14:textId="77777777" w:rsidR="00293783" w:rsidRPr="009271A9" w:rsidRDefault="00293783">
            <w:r w:rsidRPr="009271A9">
              <w:t>The person operating and/or using the software system.</w:t>
            </w:r>
          </w:p>
        </w:tc>
      </w:tr>
      <w:tr w:rsidR="00293783" w:rsidRPr="009271A9" w14:paraId="091119B7" w14:textId="77777777" w:rsidTr="00D84C6F">
        <w:tc>
          <w:tcPr>
            <w:tcW w:w="1908" w:type="dxa"/>
          </w:tcPr>
          <w:p w14:paraId="703E88DB" w14:textId="05DEB74B" w:rsidR="00293783" w:rsidRPr="009271A9" w:rsidRDefault="00654672">
            <w:pPr>
              <w:pStyle w:val="Header"/>
              <w:tabs>
                <w:tab w:val="clear" w:pos="4153"/>
                <w:tab w:val="clear" w:pos="8306"/>
              </w:tabs>
              <w:rPr>
                <w:rFonts w:ascii="Times New Roman" w:hAnsi="Times New Roman"/>
              </w:rPr>
            </w:pPr>
            <w:r w:rsidRPr="009271A9">
              <w:rPr>
                <w:rFonts w:ascii="Times New Roman" w:hAnsi="Times New Roman"/>
              </w:rPr>
              <w:t>Use Case</w:t>
            </w:r>
          </w:p>
        </w:tc>
        <w:tc>
          <w:tcPr>
            <w:tcW w:w="6621" w:type="dxa"/>
          </w:tcPr>
          <w:p w14:paraId="2A152AA1" w14:textId="779A824A" w:rsidR="00293783" w:rsidRPr="009271A9" w:rsidRDefault="003818CE">
            <w:pPr>
              <w:rPr>
                <w:bCs/>
              </w:rPr>
            </w:pPr>
            <w:r w:rsidRPr="009271A9">
              <w:rPr>
                <w:bCs/>
              </w:rPr>
              <w:t>Descriptions of interactions between the system and external entities, outlining specific scenarios of system usage.</w:t>
            </w:r>
          </w:p>
        </w:tc>
      </w:tr>
    </w:tbl>
    <w:p w14:paraId="14EA8EAC" w14:textId="77777777" w:rsidR="00293783" w:rsidRPr="009271A9" w:rsidRDefault="00293783">
      <w:pPr>
        <w:pStyle w:val="IndexHeading"/>
      </w:pPr>
      <w:r w:rsidRPr="009271A9">
        <w:t>Table 2.0 Definitions, acronyms and abbreviations</w:t>
      </w:r>
    </w:p>
    <w:p w14:paraId="057029E4" w14:textId="77777777" w:rsidR="00293783" w:rsidRPr="009271A9" w:rsidRDefault="00293783"/>
    <w:p w14:paraId="3B03B54B" w14:textId="77777777" w:rsidR="00293783" w:rsidRPr="009271A9" w:rsidRDefault="00293783">
      <w:pPr>
        <w:pStyle w:val="Heading2"/>
      </w:pPr>
      <w:bookmarkStart w:id="20" w:name="_Toc21329107"/>
      <w:r w:rsidRPr="009271A9">
        <w:t>Related Documents</w:t>
      </w:r>
      <w:bookmarkEnd w:id="17"/>
      <w:bookmarkEnd w:id="18"/>
      <w:bookmarkEnd w:id="20"/>
    </w:p>
    <w:p w14:paraId="184ED132" w14:textId="77777777" w:rsidR="00293783" w:rsidRPr="009271A9" w:rsidRDefault="00293783">
      <w:pPr>
        <w:pStyle w:val="BodyText"/>
        <w:rPr>
          <w:i w:val="0"/>
        </w:rPr>
      </w:pPr>
      <w:r w:rsidRPr="009271A9">
        <w:rPr>
          <w:i w:val="0"/>
        </w:rPr>
        <w:t>List any and all applicable documents that have been used in the development of this document.  This section should ideally be completed towards the end of this project.</w:t>
      </w:r>
    </w:p>
    <w:p w14:paraId="22BC2190" w14:textId="77777777" w:rsidR="00293783" w:rsidRPr="009271A9" w:rsidRDefault="00293783">
      <w:pPr>
        <w:pStyle w:val="BodyText"/>
        <w:rPr>
          <w:i w:val="0"/>
        </w:rPr>
      </w:pPr>
    </w:p>
    <w:p w14:paraId="26606635" w14:textId="77777777" w:rsidR="00293783" w:rsidRPr="009271A9" w:rsidRDefault="00293783">
      <w:pPr>
        <w:pStyle w:val="Heading2"/>
      </w:pPr>
      <w:bookmarkStart w:id="21" w:name="_Toc415635083"/>
      <w:bookmarkStart w:id="22" w:name="_Toc459797192"/>
      <w:bookmarkStart w:id="23" w:name="_Toc489689084"/>
      <w:bookmarkStart w:id="24" w:name="_Toc21329108"/>
      <w:r w:rsidRPr="009271A9">
        <w:t>Document Overview</w:t>
      </w:r>
      <w:bookmarkEnd w:id="21"/>
      <w:bookmarkEnd w:id="22"/>
      <w:bookmarkEnd w:id="23"/>
      <w:bookmarkEnd w:id="24"/>
    </w:p>
    <w:p w14:paraId="5B3DD160" w14:textId="77777777" w:rsidR="00293783" w:rsidRPr="009271A9" w:rsidRDefault="00293783" w:rsidP="004C1608">
      <w:pPr>
        <w:jc w:val="both"/>
      </w:pPr>
      <w:r w:rsidRPr="009271A9">
        <w:t>This document, the Software Requirements Specification (SRS), identifies the software requirements for the project System Name.</w:t>
      </w:r>
    </w:p>
    <w:p w14:paraId="6D962CB5" w14:textId="77777777" w:rsidR="00293783" w:rsidRPr="009271A9" w:rsidRDefault="00293783" w:rsidP="004C1608">
      <w:pPr>
        <w:pStyle w:val="Header"/>
        <w:tabs>
          <w:tab w:val="clear" w:pos="4153"/>
          <w:tab w:val="clear" w:pos="8306"/>
        </w:tabs>
        <w:jc w:val="both"/>
        <w:rPr>
          <w:rFonts w:ascii="Times New Roman" w:hAnsi="Times New Roman"/>
        </w:rPr>
      </w:pPr>
    </w:p>
    <w:p w14:paraId="353E1DFB" w14:textId="77777777" w:rsidR="00293783" w:rsidRPr="009271A9" w:rsidRDefault="00293783" w:rsidP="004C1608">
      <w:pPr>
        <w:jc w:val="both"/>
      </w:pPr>
      <w:r w:rsidRPr="009271A9">
        <w:t>This document has x major sections and y appendices:</w:t>
      </w:r>
    </w:p>
    <w:p w14:paraId="2B10F456" w14:textId="77777777" w:rsidR="00293783" w:rsidRPr="009271A9" w:rsidRDefault="00293783" w:rsidP="004C1608">
      <w:pPr>
        <w:numPr>
          <w:ilvl w:val="0"/>
          <w:numId w:val="2"/>
        </w:numPr>
        <w:jc w:val="both"/>
      </w:pPr>
      <w:r w:rsidRPr="009271A9">
        <w:rPr>
          <w:b/>
        </w:rPr>
        <w:t>Introduction</w:t>
      </w:r>
      <w:r w:rsidRPr="009271A9">
        <w:t xml:space="preserve"> (Section 1) provides an overview of the entire SRS </w:t>
      </w:r>
      <w:proofErr w:type="gramStart"/>
      <w:r w:rsidRPr="009271A9">
        <w:t>document,</w:t>
      </w:r>
      <w:proofErr w:type="gramEnd"/>
      <w:r w:rsidRPr="009271A9">
        <w:t xml:space="preserve"> the project and the product being specified.</w:t>
      </w:r>
    </w:p>
    <w:p w14:paraId="447A4C07" w14:textId="77777777" w:rsidR="00293783" w:rsidRPr="009271A9" w:rsidRDefault="00293783" w:rsidP="004C1608">
      <w:pPr>
        <w:numPr>
          <w:ilvl w:val="0"/>
          <w:numId w:val="2"/>
        </w:numPr>
        <w:jc w:val="both"/>
      </w:pPr>
      <w:r w:rsidRPr="009271A9">
        <w:rPr>
          <w:b/>
        </w:rPr>
        <w:t>Product Overview</w:t>
      </w:r>
      <w:r w:rsidRPr="009271A9">
        <w:t xml:space="preserve"> (Section 2) describes the product in overview, addressing the hardware and software requirements, user characteristics, constraints, assumptions and dependencies, expressed in natural language.</w:t>
      </w:r>
    </w:p>
    <w:p w14:paraId="3FF80C16" w14:textId="203F8C86" w:rsidR="00293783" w:rsidRPr="009271A9" w:rsidRDefault="00B80268" w:rsidP="00B80268">
      <w:pPr>
        <w:numPr>
          <w:ilvl w:val="0"/>
          <w:numId w:val="2"/>
        </w:numPr>
        <w:jc w:val="both"/>
      </w:pPr>
      <w:r w:rsidRPr="009271A9">
        <w:rPr>
          <w:b/>
          <w:bCs/>
        </w:rPr>
        <w:t xml:space="preserve">Functional Requirements </w:t>
      </w:r>
      <w:r w:rsidRPr="009271A9">
        <w:t>(Section 3) gives Detailed specifications of system functions, including user interactions, message handling, and group management.</w:t>
      </w:r>
    </w:p>
    <w:p w14:paraId="25DCB2DF" w14:textId="7CD19E6C" w:rsidR="00B80268" w:rsidRPr="009271A9" w:rsidRDefault="00B80268" w:rsidP="00B80268">
      <w:pPr>
        <w:numPr>
          <w:ilvl w:val="0"/>
          <w:numId w:val="2"/>
        </w:numPr>
        <w:jc w:val="both"/>
      </w:pPr>
      <w:r w:rsidRPr="009271A9">
        <w:rPr>
          <w:b/>
          <w:bCs/>
        </w:rPr>
        <w:t xml:space="preserve">User Interface Requirements </w:t>
      </w:r>
      <w:r w:rsidRPr="009271A9">
        <w:t>(Section 4) Describes the user experience, including registration, dashboard, discussion group features, messaging, and security protocols</w:t>
      </w:r>
    </w:p>
    <w:p w14:paraId="38DB7594" w14:textId="74CA2785" w:rsidR="00B80268" w:rsidRPr="009271A9" w:rsidRDefault="00B80268" w:rsidP="00B80268">
      <w:pPr>
        <w:numPr>
          <w:ilvl w:val="0"/>
          <w:numId w:val="2"/>
        </w:numPr>
        <w:jc w:val="both"/>
      </w:pPr>
      <w:r w:rsidRPr="009271A9">
        <w:rPr>
          <w:b/>
          <w:bCs/>
        </w:rPr>
        <w:t xml:space="preserve">Non-Functional Requirements </w:t>
      </w:r>
      <w:r w:rsidRPr="009271A9">
        <w:t xml:space="preserve">(Section 5) </w:t>
      </w:r>
      <w:r w:rsidR="00D84C6F" w:rsidRPr="009271A9">
        <w:t>Specifies performance, reliability, security, usability, compatibility, compliance, and documentation aspects for the chat system</w:t>
      </w:r>
    </w:p>
    <w:p w14:paraId="627645EE" w14:textId="36A5D67F" w:rsidR="00D84C6F" w:rsidRPr="009271A9" w:rsidRDefault="00D84C6F" w:rsidP="00B80268">
      <w:pPr>
        <w:numPr>
          <w:ilvl w:val="0"/>
          <w:numId w:val="2"/>
        </w:numPr>
        <w:jc w:val="both"/>
      </w:pPr>
      <w:r w:rsidRPr="009271A9">
        <w:rPr>
          <w:b/>
          <w:bCs/>
        </w:rPr>
        <w:t xml:space="preserve">Operating Environment </w:t>
      </w:r>
      <w:r w:rsidRPr="009271A9">
        <w:t>(Section 6) The system operates on Pentium-200MHz or higher hardware with 128 MB RAM and 20MB free disk space, compatible with Windows 2000 OS. It requires Java v1.3.1 or above and a compatible printer for text files. Data storage methods and external access are specified.</w:t>
      </w:r>
    </w:p>
    <w:p w14:paraId="3262EB5D" w14:textId="4BEBCDE9" w:rsidR="00D84C6F" w:rsidRPr="009271A9" w:rsidRDefault="00D84C6F" w:rsidP="00B80268">
      <w:pPr>
        <w:numPr>
          <w:ilvl w:val="0"/>
          <w:numId w:val="2"/>
        </w:numPr>
        <w:jc w:val="both"/>
      </w:pPr>
      <w:r w:rsidRPr="009271A9">
        <w:rPr>
          <w:b/>
          <w:bCs/>
        </w:rPr>
        <w:t xml:space="preserve">Acceptance Criteria </w:t>
      </w:r>
      <w:r w:rsidRPr="009271A9">
        <w:t xml:space="preserve">(Section 7) The system ensures secure user authentication, supports chat features including one-on-one and group messaging, multimedia </w:t>
      </w:r>
      <w:r w:rsidRPr="009271A9">
        <w:lastRenderedPageBreak/>
        <w:t>sharing, and real-time updates. It encrypts messages, enables user blocking/reporting, and complies with data protection regulations.</w:t>
      </w:r>
    </w:p>
    <w:p w14:paraId="29F48009" w14:textId="77777777" w:rsidR="00293783" w:rsidRPr="009271A9" w:rsidRDefault="00293783">
      <w:pPr>
        <w:pStyle w:val="Heading1"/>
      </w:pPr>
      <w:r w:rsidRPr="009271A9">
        <w:br w:type="page"/>
      </w:r>
      <w:bookmarkStart w:id="25" w:name="_Toc21329109"/>
      <w:bookmarkStart w:id="26" w:name="_Toc373069958"/>
      <w:r w:rsidRPr="009271A9">
        <w:lastRenderedPageBreak/>
        <w:t>Product Overview</w:t>
      </w:r>
      <w:bookmarkEnd w:id="25"/>
    </w:p>
    <w:p w14:paraId="23E09D28" w14:textId="77777777" w:rsidR="00293783" w:rsidRPr="009271A9" w:rsidRDefault="00293783">
      <w:pPr>
        <w:pStyle w:val="Heading2"/>
      </w:pPr>
      <w:bookmarkStart w:id="27" w:name="_Toc415635088"/>
      <w:bookmarkStart w:id="28" w:name="_Toc459797198"/>
      <w:bookmarkStart w:id="29" w:name="_Toc489689090"/>
      <w:bookmarkStart w:id="30" w:name="_Toc21329110"/>
      <w:r w:rsidRPr="009271A9">
        <w:t>Introduction</w:t>
      </w:r>
      <w:bookmarkEnd w:id="26"/>
      <w:bookmarkEnd w:id="27"/>
      <w:bookmarkEnd w:id="28"/>
      <w:bookmarkEnd w:id="29"/>
      <w:bookmarkEnd w:id="30"/>
    </w:p>
    <w:p w14:paraId="7AF9D0BC" w14:textId="77777777" w:rsidR="00293783" w:rsidRPr="009271A9" w:rsidRDefault="00293783" w:rsidP="004C1608">
      <w:pPr>
        <w:jc w:val="both"/>
      </w:pPr>
      <w:r w:rsidRPr="009271A9">
        <w:t xml:space="preserve">This section provides a high-level description of the requirements that have been identified to be essential to the software system to be developed.  All the characteristics and limitations </w:t>
      </w:r>
      <w:bookmarkStart w:id="31" w:name="_Toc373069959"/>
      <w:r w:rsidRPr="009271A9">
        <w:t>of the proposed software system have been provided below.</w:t>
      </w:r>
    </w:p>
    <w:p w14:paraId="5CC9A7E4" w14:textId="3D601A11" w:rsidR="00293783" w:rsidRPr="009271A9" w:rsidRDefault="00385564">
      <w:pPr>
        <w:rPr>
          <w:b/>
          <w:bCs/>
        </w:rPr>
      </w:pPr>
      <w:r w:rsidRPr="009271A9">
        <w:rPr>
          <w:b/>
          <w:bCs/>
        </w:rPr>
        <w:t>Example:</w:t>
      </w:r>
    </w:p>
    <w:p w14:paraId="54D739E5" w14:textId="757D9A97" w:rsidR="00385564" w:rsidRPr="009271A9" w:rsidRDefault="00385564" w:rsidP="00385564">
      <w:pPr>
        <w:pStyle w:val="ListParagraph"/>
        <w:numPr>
          <w:ilvl w:val="0"/>
          <w:numId w:val="181"/>
        </w:numPr>
        <w:rPr>
          <w:rFonts w:ascii="Times New Roman" w:hAnsi="Times New Roman" w:cs="Times New Roman"/>
        </w:rPr>
      </w:pPr>
      <w:r w:rsidRPr="009271A9">
        <w:rPr>
          <w:rFonts w:ascii="Times New Roman" w:hAnsi="Times New Roman" w:cs="Times New Roman"/>
          <w:b/>
          <w:bCs/>
        </w:rPr>
        <w:t>Slack:</w:t>
      </w:r>
      <w:r w:rsidRPr="009271A9">
        <w:rPr>
          <w:rFonts w:ascii="Times New Roman" w:hAnsi="Times New Roman" w:cs="Times New Roman"/>
        </w:rPr>
        <w:t xml:space="preserve"> A professional messaging platform with group discussions, file sharing, and integration capabilities.</w:t>
      </w:r>
    </w:p>
    <w:p w14:paraId="5FD4E0BE" w14:textId="77777777" w:rsidR="00385564" w:rsidRPr="009271A9" w:rsidRDefault="00385564" w:rsidP="00385564">
      <w:pPr>
        <w:pStyle w:val="ListParagraph"/>
        <w:numPr>
          <w:ilvl w:val="0"/>
          <w:numId w:val="181"/>
        </w:numPr>
        <w:rPr>
          <w:rFonts w:ascii="Times New Roman" w:hAnsi="Times New Roman" w:cs="Times New Roman"/>
        </w:rPr>
      </w:pPr>
      <w:r w:rsidRPr="009271A9">
        <w:rPr>
          <w:rFonts w:ascii="Times New Roman" w:hAnsi="Times New Roman" w:cs="Times New Roman"/>
          <w:b/>
          <w:bCs/>
        </w:rPr>
        <w:t>Discord:</w:t>
      </w:r>
      <w:r w:rsidRPr="009271A9">
        <w:rPr>
          <w:rFonts w:ascii="Times New Roman" w:hAnsi="Times New Roman" w:cs="Times New Roman"/>
        </w:rPr>
        <w:t xml:space="preserve"> A voice, video, and text communication platform designed for gamers, supporting chat rooms and private messaging.</w:t>
      </w:r>
    </w:p>
    <w:p w14:paraId="4424CF78" w14:textId="04BEB364" w:rsidR="00385564" w:rsidRPr="009271A9" w:rsidRDefault="00385564" w:rsidP="00385564">
      <w:pPr>
        <w:pStyle w:val="ListParagraph"/>
        <w:numPr>
          <w:ilvl w:val="0"/>
          <w:numId w:val="181"/>
        </w:numPr>
        <w:rPr>
          <w:rFonts w:ascii="Times New Roman" w:hAnsi="Times New Roman" w:cs="Times New Roman"/>
          <w:b/>
          <w:bCs/>
        </w:rPr>
      </w:pPr>
      <w:r w:rsidRPr="009271A9">
        <w:rPr>
          <w:rFonts w:ascii="Times New Roman" w:hAnsi="Times New Roman" w:cs="Times New Roman"/>
          <w:b/>
          <w:bCs/>
        </w:rPr>
        <w:t>Microsoft Teams:</w:t>
      </w:r>
      <w:r w:rsidRPr="009271A9">
        <w:rPr>
          <w:rFonts w:ascii="Times New Roman" w:hAnsi="Times New Roman" w:cs="Times New Roman"/>
        </w:rPr>
        <w:t xml:space="preserve"> Collaboration platform with chat, video meetings, and file sharing, integrated into the Microsoft 365 suite.</w:t>
      </w:r>
    </w:p>
    <w:p w14:paraId="3F3ACFBD" w14:textId="77777777" w:rsidR="00293783" w:rsidRPr="009271A9" w:rsidRDefault="00293783">
      <w:pPr>
        <w:pStyle w:val="Heading2"/>
      </w:pPr>
      <w:bookmarkStart w:id="32" w:name="_Toc489689092"/>
      <w:bookmarkStart w:id="33" w:name="_Toc21329111"/>
      <w:r w:rsidRPr="009271A9">
        <w:t>Business Services Supported</w:t>
      </w:r>
      <w:bookmarkEnd w:id="32"/>
      <w:bookmarkEnd w:id="33"/>
    </w:p>
    <w:p w14:paraId="4E404D71" w14:textId="77777777" w:rsidR="00293783" w:rsidRPr="009271A9" w:rsidRDefault="00293783">
      <w:pPr>
        <w:pStyle w:val="BodyText"/>
        <w:rPr>
          <w:i w:val="0"/>
        </w:rPr>
      </w:pPr>
      <w:r w:rsidRPr="009271A9">
        <w:rPr>
          <w:i w:val="0"/>
        </w:rPr>
        <w:t>The system shall provide software support for the following operations:</w:t>
      </w:r>
    </w:p>
    <w:p w14:paraId="13E7C258" w14:textId="77777777" w:rsidR="00293783" w:rsidRPr="009271A9" w:rsidRDefault="00A4603E">
      <w:pPr>
        <w:pStyle w:val="BodyText"/>
        <w:numPr>
          <w:ilvl w:val="0"/>
          <w:numId w:val="9"/>
        </w:numPr>
        <w:rPr>
          <w:i w:val="0"/>
        </w:rPr>
      </w:pPr>
      <w:r w:rsidRPr="009271A9">
        <w:rPr>
          <w:i w:val="0"/>
        </w:rPr>
        <w:t>Registration</w:t>
      </w:r>
    </w:p>
    <w:p w14:paraId="5CAB7685" w14:textId="25F44CB4" w:rsidR="00293783" w:rsidRPr="009271A9" w:rsidRDefault="00A4603E" w:rsidP="00385564">
      <w:pPr>
        <w:pStyle w:val="BodyText"/>
        <w:numPr>
          <w:ilvl w:val="0"/>
          <w:numId w:val="9"/>
        </w:numPr>
        <w:rPr>
          <w:i w:val="0"/>
        </w:rPr>
      </w:pPr>
      <w:r w:rsidRPr="009271A9">
        <w:rPr>
          <w:i w:val="0"/>
        </w:rPr>
        <w:t>Statistical Report of client usage</w:t>
      </w:r>
    </w:p>
    <w:p w14:paraId="1ECC6134" w14:textId="77777777" w:rsidR="00385564" w:rsidRPr="009271A9" w:rsidRDefault="00385564" w:rsidP="00385564">
      <w:pPr>
        <w:pStyle w:val="BodyText"/>
        <w:numPr>
          <w:ilvl w:val="0"/>
          <w:numId w:val="9"/>
        </w:numPr>
        <w:rPr>
          <w:i w:val="0"/>
        </w:rPr>
      </w:pPr>
      <w:r w:rsidRPr="009271A9">
        <w:rPr>
          <w:i w:val="0"/>
        </w:rPr>
        <w:t>Real-time collaboration</w:t>
      </w:r>
    </w:p>
    <w:p w14:paraId="21B9D61E" w14:textId="77777777" w:rsidR="00385564" w:rsidRPr="009271A9" w:rsidRDefault="00385564" w:rsidP="00385564">
      <w:pPr>
        <w:pStyle w:val="BodyText"/>
        <w:numPr>
          <w:ilvl w:val="0"/>
          <w:numId w:val="9"/>
        </w:numPr>
        <w:rPr>
          <w:i w:val="0"/>
        </w:rPr>
      </w:pPr>
      <w:r w:rsidRPr="009271A9">
        <w:rPr>
          <w:i w:val="0"/>
        </w:rPr>
        <w:t>Project management discussions</w:t>
      </w:r>
    </w:p>
    <w:p w14:paraId="715808A6" w14:textId="77777777" w:rsidR="00385564" w:rsidRPr="009271A9" w:rsidRDefault="00385564" w:rsidP="00385564">
      <w:pPr>
        <w:pStyle w:val="BodyText"/>
        <w:numPr>
          <w:ilvl w:val="0"/>
          <w:numId w:val="9"/>
        </w:numPr>
        <w:rPr>
          <w:i w:val="0"/>
        </w:rPr>
      </w:pPr>
      <w:r w:rsidRPr="009271A9">
        <w:rPr>
          <w:i w:val="0"/>
        </w:rPr>
        <w:t>Customer support chats</w:t>
      </w:r>
    </w:p>
    <w:p w14:paraId="5950BAA5" w14:textId="77777777" w:rsidR="00385564" w:rsidRPr="009271A9" w:rsidRDefault="00385564" w:rsidP="00385564">
      <w:pPr>
        <w:pStyle w:val="BodyText"/>
        <w:numPr>
          <w:ilvl w:val="0"/>
          <w:numId w:val="9"/>
        </w:numPr>
        <w:rPr>
          <w:i w:val="0"/>
        </w:rPr>
      </w:pPr>
      <w:r w:rsidRPr="009271A9">
        <w:rPr>
          <w:i w:val="0"/>
        </w:rPr>
        <w:t>Online education forums</w:t>
      </w:r>
    </w:p>
    <w:p w14:paraId="09152CFA" w14:textId="77777777" w:rsidR="00385564" w:rsidRPr="009271A9" w:rsidRDefault="00385564" w:rsidP="00385564">
      <w:pPr>
        <w:pStyle w:val="BodyText"/>
        <w:numPr>
          <w:ilvl w:val="0"/>
          <w:numId w:val="9"/>
        </w:numPr>
        <w:rPr>
          <w:i w:val="0"/>
        </w:rPr>
      </w:pPr>
      <w:r w:rsidRPr="009271A9">
        <w:rPr>
          <w:i w:val="0"/>
        </w:rPr>
        <w:t>Virtual event discussions</w:t>
      </w:r>
    </w:p>
    <w:p w14:paraId="0C6B2EEB" w14:textId="77777777" w:rsidR="00385564" w:rsidRPr="009271A9" w:rsidRDefault="00385564" w:rsidP="00385564">
      <w:pPr>
        <w:pStyle w:val="BodyText"/>
        <w:numPr>
          <w:ilvl w:val="0"/>
          <w:numId w:val="9"/>
        </w:numPr>
        <w:rPr>
          <w:i w:val="0"/>
        </w:rPr>
      </w:pPr>
      <w:r w:rsidRPr="009271A9">
        <w:rPr>
          <w:i w:val="0"/>
        </w:rPr>
        <w:t>Team coordination</w:t>
      </w:r>
    </w:p>
    <w:p w14:paraId="06F3946A" w14:textId="77777777" w:rsidR="00385564" w:rsidRPr="009271A9" w:rsidRDefault="00385564" w:rsidP="00385564">
      <w:pPr>
        <w:pStyle w:val="BodyText"/>
        <w:numPr>
          <w:ilvl w:val="0"/>
          <w:numId w:val="9"/>
        </w:numPr>
        <w:rPr>
          <w:i w:val="0"/>
        </w:rPr>
      </w:pPr>
      <w:r w:rsidRPr="009271A9">
        <w:rPr>
          <w:i w:val="0"/>
        </w:rPr>
        <w:t>Community building</w:t>
      </w:r>
    </w:p>
    <w:p w14:paraId="49914BF9" w14:textId="77777777" w:rsidR="00385564" w:rsidRPr="009271A9" w:rsidRDefault="00385564" w:rsidP="00385564">
      <w:pPr>
        <w:pStyle w:val="BodyText"/>
        <w:numPr>
          <w:ilvl w:val="0"/>
          <w:numId w:val="9"/>
        </w:numPr>
        <w:rPr>
          <w:i w:val="0"/>
        </w:rPr>
      </w:pPr>
      <w:r w:rsidRPr="009271A9">
        <w:rPr>
          <w:i w:val="0"/>
        </w:rPr>
        <w:t>Technical support chats</w:t>
      </w:r>
    </w:p>
    <w:p w14:paraId="661C6267" w14:textId="77777777" w:rsidR="00385564" w:rsidRPr="009271A9" w:rsidRDefault="00385564" w:rsidP="00385564">
      <w:pPr>
        <w:pStyle w:val="BodyText"/>
        <w:numPr>
          <w:ilvl w:val="0"/>
          <w:numId w:val="9"/>
        </w:numPr>
        <w:rPr>
          <w:i w:val="0"/>
        </w:rPr>
      </w:pPr>
      <w:r w:rsidRPr="009271A9">
        <w:rPr>
          <w:i w:val="0"/>
        </w:rPr>
        <w:t>Sales and marketing discussions</w:t>
      </w:r>
    </w:p>
    <w:p w14:paraId="69F7E62D" w14:textId="77777777" w:rsidR="00385564" w:rsidRPr="009271A9" w:rsidRDefault="00385564" w:rsidP="00385564">
      <w:pPr>
        <w:pStyle w:val="BodyText"/>
        <w:numPr>
          <w:ilvl w:val="0"/>
          <w:numId w:val="9"/>
        </w:numPr>
        <w:rPr>
          <w:i w:val="0"/>
        </w:rPr>
      </w:pPr>
      <w:r w:rsidRPr="009271A9">
        <w:rPr>
          <w:i w:val="0"/>
        </w:rPr>
        <w:t>Interest-based communities</w:t>
      </w:r>
    </w:p>
    <w:p w14:paraId="6646479A" w14:textId="77777777" w:rsidR="00385564" w:rsidRPr="009271A9" w:rsidRDefault="00385564" w:rsidP="00385564">
      <w:pPr>
        <w:pStyle w:val="BodyText"/>
        <w:numPr>
          <w:ilvl w:val="0"/>
          <w:numId w:val="9"/>
        </w:numPr>
        <w:rPr>
          <w:i w:val="0"/>
        </w:rPr>
      </w:pPr>
      <w:r w:rsidRPr="009271A9">
        <w:rPr>
          <w:i w:val="0"/>
        </w:rPr>
        <w:t>Professional networking</w:t>
      </w:r>
    </w:p>
    <w:p w14:paraId="3135D76E" w14:textId="77777777" w:rsidR="00385564" w:rsidRPr="009271A9" w:rsidRDefault="00385564" w:rsidP="00385564">
      <w:pPr>
        <w:pStyle w:val="BodyText"/>
        <w:numPr>
          <w:ilvl w:val="0"/>
          <w:numId w:val="9"/>
        </w:numPr>
        <w:rPr>
          <w:i w:val="0"/>
        </w:rPr>
      </w:pPr>
      <w:r w:rsidRPr="009271A9">
        <w:rPr>
          <w:i w:val="0"/>
        </w:rPr>
        <w:t>Research collaboration</w:t>
      </w:r>
    </w:p>
    <w:p w14:paraId="799673CB" w14:textId="77777777" w:rsidR="00385564" w:rsidRPr="009271A9" w:rsidRDefault="00385564" w:rsidP="00385564">
      <w:pPr>
        <w:pStyle w:val="BodyText"/>
        <w:numPr>
          <w:ilvl w:val="0"/>
          <w:numId w:val="9"/>
        </w:numPr>
        <w:rPr>
          <w:i w:val="0"/>
        </w:rPr>
      </w:pPr>
      <w:r w:rsidRPr="009271A9">
        <w:rPr>
          <w:i w:val="0"/>
        </w:rPr>
        <w:t>Remote team communication</w:t>
      </w:r>
    </w:p>
    <w:p w14:paraId="1BE534F9" w14:textId="77777777" w:rsidR="00385564" w:rsidRPr="009271A9" w:rsidRDefault="00385564" w:rsidP="00385564">
      <w:pPr>
        <w:pStyle w:val="BodyText"/>
        <w:numPr>
          <w:ilvl w:val="0"/>
          <w:numId w:val="9"/>
        </w:numPr>
        <w:rPr>
          <w:i w:val="0"/>
        </w:rPr>
      </w:pPr>
      <w:r w:rsidRPr="009271A9">
        <w:rPr>
          <w:i w:val="0"/>
        </w:rPr>
        <w:t>Group brainstorming</w:t>
      </w:r>
    </w:p>
    <w:p w14:paraId="432E029B" w14:textId="77777777" w:rsidR="00385564" w:rsidRPr="009271A9" w:rsidRDefault="00385564" w:rsidP="00385564">
      <w:pPr>
        <w:pStyle w:val="BodyText"/>
        <w:numPr>
          <w:ilvl w:val="0"/>
          <w:numId w:val="9"/>
        </w:numPr>
        <w:rPr>
          <w:i w:val="0"/>
        </w:rPr>
      </w:pPr>
      <w:r w:rsidRPr="009271A9">
        <w:rPr>
          <w:i w:val="0"/>
        </w:rPr>
        <w:t>Language learning communities</w:t>
      </w:r>
    </w:p>
    <w:p w14:paraId="5726DF74" w14:textId="77777777" w:rsidR="00385564" w:rsidRPr="009271A9" w:rsidRDefault="00385564" w:rsidP="00385564">
      <w:pPr>
        <w:pStyle w:val="BodyText"/>
        <w:numPr>
          <w:ilvl w:val="0"/>
          <w:numId w:val="9"/>
        </w:numPr>
        <w:rPr>
          <w:i w:val="0"/>
        </w:rPr>
      </w:pPr>
      <w:r w:rsidRPr="009271A9">
        <w:rPr>
          <w:i w:val="0"/>
        </w:rPr>
        <w:t>Health and wellness support groups</w:t>
      </w:r>
    </w:p>
    <w:p w14:paraId="09575B9B" w14:textId="77777777" w:rsidR="00385564" w:rsidRPr="009271A9" w:rsidRDefault="00385564" w:rsidP="00385564">
      <w:pPr>
        <w:pStyle w:val="BodyText"/>
        <w:numPr>
          <w:ilvl w:val="0"/>
          <w:numId w:val="9"/>
        </w:numPr>
        <w:rPr>
          <w:i w:val="0"/>
        </w:rPr>
      </w:pPr>
      <w:r w:rsidRPr="009271A9">
        <w:rPr>
          <w:i w:val="0"/>
        </w:rPr>
        <w:t>Coding and programming help</w:t>
      </w:r>
    </w:p>
    <w:p w14:paraId="77620373" w14:textId="77777777" w:rsidR="00385564" w:rsidRPr="009271A9" w:rsidRDefault="00385564" w:rsidP="00385564">
      <w:pPr>
        <w:pStyle w:val="BodyText"/>
        <w:numPr>
          <w:ilvl w:val="0"/>
          <w:numId w:val="9"/>
        </w:numPr>
        <w:rPr>
          <w:i w:val="0"/>
        </w:rPr>
      </w:pPr>
      <w:r w:rsidRPr="009271A9">
        <w:rPr>
          <w:i w:val="0"/>
        </w:rPr>
        <w:t xml:space="preserve">Content </w:t>
      </w:r>
      <w:proofErr w:type="gramStart"/>
      <w:r w:rsidRPr="009271A9">
        <w:rPr>
          <w:i w:val="0"/>
        </w:rPr>
        <w:t>creators</w:t>
      </w:r>
      <w:proofErr w:type="gramEnd"/>
      <w:r w:rsidRPr="009271A9">
        <w:rPr>
          <w:i w:val="0"/>
        </w:rPr>
        <w:t xml:space="preserve"> collaboration</w:t>
      </w:r>
    </w:p>
    <w:p w14:paraId="062B512F" w14:textId="77777777" w:rsidR="00385564" w:rsidRPr="009271A9" w:rsidRDefault="00385564" w:rsidP="00385564">
      <w:pPr>
        <w:pStyle w:val="BodyText"/>
        <w:numPr>
          <w:ilvl w:val="0"/>
          <w:numId w:val="9"/>
        </w:numPr>
        <w:rPr>
          <w:i w:val="0"/>
        </w:rPr>
      </w:pPr>
      <w:r w:rsidRPr="009271A9">
        <w:rPr>
          <w:i w:val="0"/>
        </w:rPr>
        <w:t>Travel planning discussions</w:t>
      </w:r>
    </w:p>
    <w:p w14:paraId="3E9FDE0C" w14:textId="46D63C09" w:rsidR="00385564" w:rsidRPr="009271A9" w:rsidRDefault="00385564" w:rsidP="00385564">
      <w:pPr>
        <w:pStyle w:val="BodyText"/>
        <w:numPr>
          <w:ilvl w:val="0"/>
          <w:numId w:val="9"/>
        </w:numPr>
        <w:rPr>
          <w:i w:val="0"/>
        </w:rPr>
      </w:pPr>
      <w:r w:rsidRPr="009271A9">
        <w:rPr>
          <w:i w:val="0"/>
        </w:rPr>
        <w:t>Hobbyist forums</w:t>
      </w:r>
    </w:p>
    <w:p w14:paraId="38EEB870" w14:textId="77777777" w:rsidR="00293783" w:rsidRPr="009271A9" w:rsidRDefault="00293783">
      <w:pPr>
        <w:pStyle w:val="Heading2"/>
      </w:pPr>
      <w:bookmarkStart w:id="34" w:name="_Toc415635089"/>
      <w:bookmarkStart w:id="35" w:name="_Toc459797199"/>
      <w:bookmarkStart w:id="36" w:name="_Toc489689091"/>
      <w:bookmarkStart w:id="37" w:name="_Toc21329112"/>
      <w:r w:rsidRPr="009271A9">
        <w:t xml:space="preserve">Product </w:t>
      </w:r>
      <w:bookmarkEnd w:id="31"/>
      <w:bookmarkEnd w:id="34"/>
      <w:r w:rsidRPr="009271A9">
        <w:t>Characteristics</w:t>
      </w:r>
      <w:bookmarkEnd w:id="35"/>
      <w:bookmarkEnd w:id="36"/>
      <w:bookmarkEnd w:id="37"/>
    </w:p>
    <w:p w14:paraId="14CE5B5E" w14:textId="70C8E7DD" w:rsidR="00385564" w:rsidRPr="009271A9" w:rsidRDefault="00385564" w:rsidP="00385564">
      <w:r w:rsidRPr="009271A9">
        <w:t>The proposed chat system is a robust communication platform facilitating real-time messaging, multimedia sharing, and group collaboration. It ensures secure user authentication, customizable interfaces, and adherence to data protection regulations. The system offers seamless integration with various operating systems and web browsers, including mobile devices, and features comprehensive logging and monitoring capabilities</w:t>
      </w:r>
    </w:p>
    <w:p w14:paraId="14D5779B" w14:textId="77777777" w:rsidR="00293783" w:rsidRPr="009271A9" w:rsidRDefault="00293783">
      <w:pPr>
        <w:pStyle w:val="Heading3"/>
      </w:pPr>
      <w:bookmarkStart w:id="38" w:name="_Toc489689093"/>
      <w:bookmarkStart w:id="39" w:name="_Toc415635090"/>
      <w:r w:rsidRPr="009271A9">
        <w:lastRenderedPageBreak/>
        <w:t>User Interface</w:t>
      </w:r>
      <w:bookmarkEnd w:id="38"/>
    </w:p>
    <w:p w14:paraId="5C5A2BDB" w14:textId="77777777" w:rsidR="00293783" w:rsidRPr="009271A9" w:rsidRDefault="00293783">
      <w:r w:rsidRPr="009271A9">
        <w:t xml:space="preserve">The system shall provide Graphical User Interfaces. </w:t>
      </w:r>
    </w:p>
    <w:p w14:paraId="0A515365" w14:textId="77777777" w:rsidR="00293783" w:rsidRPr="009271A9" w:rsidRDefault="00293783">
      <w:pPr>
        <w:pStyle w:val="Heading3"/>
      </w:pPr>
      <w:bookmarkStart w:id="40" w:name="_Toc489689094"/>
      <w:r w:rsidRPr="009271A9">
        <w:t>Operating Environment</w:t>
      </w:r>
      <w:bookmarkEnd w:id="40"/>
    </w:p>
    <w:p w14:paraId="6CF8ED34" w14:textId="77777777" w:rsidR="00293783" w:rsidRPr="009271A9" w:rsidRDefault="00293783">
      <w:r w:rsidRPr="009271A9">
        <w:t xml:space="preserve">The deployment platform requirements are a PC equipped with a Pentium-200Mhz (equivalent or above) CPU with </w:t>
      </w:r>
      <w:r w:rsidR="00902793" w:rsidRPr="009271A9">
        <w:t>128</w:t>
      </w:r>
      <w:r w:rsidRPr="009271A9">
        <w:t>Mb of RAM and 5 Mb of free disk space, running Windows 2000 Operating System.  However, the system specified in this document shall also run efficiently on any operating environment (including the hardware and operating system) that supports the Java Virtual Machine.</w:t>
      </w:r>
    </w:p>
    <w:p w14:paraId="24B0E7D7" w14:textId="77777777" w:rsidR="00293783" w:rsidRPr="009271A9" w:rsidRDefault="00293783">
      <w:pPr>
        <w:pStyle w:val="Heading3"/>
      </w:pPr>
      <w:bookmarkStart w:id="41" w:name="_Toc489689095"/>
      <w:r w:rsidRPr="009271A9">
        <w:t>Hardware Interfaces</w:t>
      </w:r>
      <w:bookmarkEnd w:id="41"/>
    </w:p>
    <w:bookmarkEnd w:id="39"/>
    <w:p w14:paraId="31BAF800" w14:textId="77777777" w:rsidR="00293783" w:rsidRPr="009271A9" w:rsidRDefault="00293783">
      <w:r w:rsidRPr="009271A9">
        <w:t>For effective operation</w:t>
      </w:r>
      <w:bookmarkStart w:id="42" w:name="_Toc373069961"/>
      <w:bookmarkStart w:id="43" w:name="_Toc396300588"/>
      <w:bookmarkStart w:id="44" w:name="_Toc415635091"/>
      <w:r w:rsidRPr="009271A9">
        <w:t xml:space="preserve"> the software system will need:</w:t>
      </w:r>
    </w:p>
    <w:p w14:paraId="72CA8418" w14:textId="1B840044" w:rsidR="00293783" w:rsidRPr="009271A9" w:rsidRDefault="00385564">
      <w:r w:rsidRPr="009271A9">
        <w:t>The chat system primarily operates as a web application, accessible through standard computer systems, laptops, tablets, and smartphones. It requires internet connectivity and is compatible with widely used web browsers such as Chrome, Firefox, Safari, and Edge</w:t>
      </w:r>
    </w:p>
    <w:p w14:paraId="5E3A8F04" w14:textId="66740ECE" w:rsidR="00293783" w:rsidRPr="009271A9" w:rsidRDefault="00293783">
      <w:pPr>
        <w:pStyle w:val="Heading2"/>
      </w:pPr>
      <w:r w:rsidRPr="009271A9">
        <w:br w:type="page"/>
      </w:r>
      <w:bookmarkStart w:id="45" w:name="_Toc459797200"/>
      <w:bookmarkStart w:id="46" w:name="_Toc489689096"/>
      <w:bookmarkStart w:id="47" w:name="_Toc21329113"/>
      <w:r w:rsidRPr="009271A9">
        <w:lastRenderedPageBreak/>
        <w:t>User Characteristics</w:t>
      </w:r>
      <w:bookmarkEnd w:id="42"/>
      <w:bookmarkEnd w:id="43"/>
      <w:bookmarkEnd w:id="44"/>
      <w:bookmarkEnd w:id="45"/>
      <w:bookmarkEnd w:id="46"/>
      <w:bookmarkEnd w:id="47"/>
    </w:p>
    <w:p w14:paraId="078D87DD" w14:textId="77777777" w:rsidR="00293783" w:rsidRPr="009271A9" w:rsidRDefault="00293783">
      <w:pPr>
        <w:pStyle w:val="BodyText"/>
        <w:rPr>
          <w:i w:val="0"/>
        </w:rPr>
      </w:pPr>
      <w:r w:rsidRPr="009271A9">
        <w:rPr>
          <w:i w:val="0"/>
        </w:rPr>
        <w:t>This section shall describe the various types of users that are expected to use this system and what the minimum requirements are in terms of their knowledge and skills.</w:t>
      </w:r>
    </w:p>
    <w:p w14:paraId="5BA1E2FB" w14:textId="77777777" w:rsidR="00293783" w:rsidRPr="009271A9" w:rsidRDefault="00293783"/>
    <w:p w14:paraId="6C8D8BC6" w14:textId="77777777" w:rsidR="00293783" w:rsidRPr="009271A9" w:rsidRDefault="00293783">
      <w:r w:rsidRPr="009271A9">
        <w:t>The users of this system shall be:</w:t>
      </w:r>
    </w:p>
    <w:p w14:paraId="0D382DE8" w14:textId="77777777" w:rsidR="00293783" w:rsidRPr="009271A9" w:rsidRDefault="00A4603E">
      <w:pPr>
        <w:numPr>
          <w:ilvl w:val="0"/>
          <w:numId w:val="3"/>
        </w:numPr>
      </w:pPr>
      <w:r w:rsidRPr="009271A9">
        <w:t>Multimedia Group employee</w:t>
      </w:r>
    </w:p>
    <w:p w14:paraId="3F45E43D" w14:textId="7521FB9E" w:rsidR="00293783" w:rsidRPr="009271A9" w:rsidRDefault="00385564">
      <w:pPr>
        <w:numPr>
          <w:ilvl w:val="0"/>
          <w:numId w:val="3"/>
        </w:numPr>
      </w:pPr>
      <w:r w:rsidRPr="009271A9">
        <w:t>Novice Users</w:t>
      </w:r>
    </w:p>
    <w:p w14:paraId="3C109278" w14:textId="005986B2" w:rsidR="00385564" w:rsidRPr="009271A9" w:rsidRDefault="00385564">
      <w:pPr>
        <w:numPr>
          <w:ilvl w:val="0"/>
          <w:numId w:val="3"/>
        </w:numPr>
      </w:pPr>
      <w:r w:rsidRPr="009271A9">
        <w:t>Experienced Users</w:t>
      </w:r>
    </w:p>
    <w:p w14:paraId="2887D060" w14:textId="17240789" w:rsidR="00385564" w:rsidRPr="009271A9" w:rsidRDefault="00385564">
      <w:pPr>
        <w:numPr>
          <w:ilvl w:val="0"/>
          <w:numId w:val="3"/>
        </w:numPr>
      </w:pPr>
      <w:r w:rsidRPr="009271A9">
        <w:t>Administrators</w:t>
      </w:r>
    </w:p>
    <w:p w14:paraId="64CEF47E" w14:textId="15C0DF8C" w:rsidR="00385564" w:rsidRPr="009271A9" w:rsidRDefault="00385564">
      <w:pPr>
        <w:numPr>
          <w:ilvl w:val="0"/>
          <w:numId w:val="3"/>
        </w:numPr>
      </w:pPr>
      <w:r w:rsidRPr="009271A9">
        <w:t>Collaborative Teams</w:t>
      </w:r>
    </w:p>
    <w:p w14:paraId="522A6BAB" w14:textId="70CB714B" w:rsidR="00385564" w:rsidRPr="009271A9" w:rsidRDefault="00385564">
      <w:pPr>
        <w:numPr>
          <w:ilvl w:val="0"/>
          <w:numId w:val="3"/>
        </w:numPr>
      </w:pPr>
      <w:r w:rsidRPr="009271A9">
        <w:t>Individual Contributors</w:t>
      </w:r>
    </w:p>
    <w:p w14:paraId="7751D285" w14:textId="77777777" w:rsidR="00293783" w:rsidRPr="009271A9" w:rsidRDefault="00293783">
      <w:pPr>
        <w:pStyle w:val="Heading3"/>
      </w:pPr>
      <w:bookmarkStart w:id="48" w:name="_Toc396300589"/>
      <w:bookmarkStart w:id="49" w:name="_Toc415635092"/>
      <w:bookmarkStart w:id="50" w:name="_Toc459797201"/>
      <w:bookmarkStart w:id="51" w:name="_Toc489689097"/>
      <w:r w:rsidRPr="009271A9">
        <w:t>General User Characteristics</w:t>
      </w:r>
      <w:bookmarkEnd w:id="48"/>
      <w:bookmarkEnd w:id="49"/>
      <w:bookmarkEnd w:id="50"/>
      <w:bookmarkEnd w:id="51"/>
    </w:p>
    <w:p w14:paraId="19063AC5" w14:textId="77777777" w:rsidR="00293783" w:rsidRPr="009271A9" w:rsidRDefault="00293783">
      <w:r w:rsidRPr="009271A9">
        <w:t>All users can be assumed to have the following characteristics:</w:t>
      </w:r>
    </w:p>
    <w:p w14:paraId="1F095430" w14:textId="77777777" w:rsidR="00293783" w:rsidRPr="009271A9" w:rsidRDefault="00293783">
      <w:pPr>
        <w:numPr>
          <w:ilvl w:val="0"/>
          <w:numId w:val="2"/>
        </w:numPr>
      </w:pPr>
      <w:r w:rsidRPr="009271A9">
        <w:t>Ability to read and understand English.</w:t>
      </w:r>
    </w:p>
    <w:p w14:paraId="23363CDC" w14:textId="29081674" w:rsidR="00385564" w:rsidRPr="009271A9" w:rsidRDefault="00385564" w:rsidP="00385564">
      <w:pPr>
        <w:numPr>
          <w:ilvl w:val="0"/>
          <w:numId w:val="3"/>
        </w:numPr>
      </w:pPr>
      <w:bookmarkStart w:id="52" w:name="_Toc396300590"/>
      <w:bookmarkStart w:id="53" w:name="_Toc415635093"/>
      <w:bookmarkStart w:id="54" w:name="_Toc459797202"/>
      <w:bookmarkStart w:id="55" w:name="_Toc489689098"/>
      <w:r w:rsidRPr="009271A9">
        <w:t>Prefer an intuitive and visually appealing interface.</w:t>
      </w:r>
    </w:p>
    <w:p w14:paraId="72C98482" w14:textId="77777777" w:rsidR="00385564" w:rsidRPr="009271A9" w:rsidRDefault="00385564" w:rsidP="00385564">
      <w:pPr>
        <w:numPr>
          <w:ilvl w:val="0"/>
          <w:numId w:val="3"/>
        </w:numPr>
      </w:pPr>
      <w:r w:rsidRPr="009271A9">
        <w:t>Appreciate easy navigation and seamless user experience.</w:t>
      </w:r>
    </w:p>
    <w:p w14:paraId="37ED5F18" w14:textId="77777777" w:rsidR="00385564" w:rsidRPr="009271A9" w:rsidRDefault="00385564" w:rsidP="00385564">
      <w:pPr>
        <w:numPr>
          <w:ilvl w:val="0"/>
          <w:numId w:val="3"/>
        </w:numPr>
      </w:pPr>
      <w:r w:rsidRPr="009271A9">
        <w:t>Use emojis, stickers, and multimedia for expressive communication.</w:t>
      </w:r>
    </w:p>
    <w:p w14:paraId="2865FCE7" w14:textId="77777777" w:rsidR="00385564" w:rsidRPr="009271A9" w:rsidRDefault="00385564" w:rsidP="00385564">
      <w:pPr>
        <w:numPr>
          <w:ilvl w:val="0"/>
          <w:numId w:val="3"/>
        </w:numPr>
      </w:pPr>
      <w:r w:rsidRPr="009271A9">
        <w:t>Engage in both public and private discussions based on interests and work requirements.</w:t>
      </w:r>
    </w:p>
    <w:p w14:paraId="43EF66E4" w14:textId="6BA3F3F2" w:rsidR="00293783" w:rsidRPr="009271A9" w:rsidRDefault="00385564" w:rsidP="00385564">
      <w:pPr>
        <w:numPr>
          <w:ilvl w:val="0"/>
          <w:numId w:val="3"/>
        </w:numPr>
      </w:pPr>
      <w:r w:rsidRPr="009271A9">
        <w:t>Expect a responsive and fast system to enhance productivity.</w:t>
      </w:r>
    </w:p>
    <w:p w14:paraId="524B0E2C" w14:textId="77777777" w:rsidR="00293783" w:rsidRPr="009271A9" w:rsidRDefault="00A4603E">
      <w:pPr>
        <w:pStyle w:val="Heading3"/>
      </w:pPr>
      <w:r w:rsidRPr="009271A9">
        <w:t>Multimedia group</w:t>
      </w:r>
      <w:r w:rsidR="00C411B2" w:rsidRPr="009271A9">
        <w:t xml:space="preserve"> </w:t>
      </w:r>
      <w:r w:rsidR="001B0B23" w:rsidRPr="009271A9">
        <w:t xml:space="preserve">Admin </w:t>
      </w:r>
      <w:r w:rsidR="00293783" w:rsidRPr="009271A9">
        <w:t>Characteristics</w:t>
      </w:r>
      <w:bookmarkEnd w:id="52"/>
      <w:bookmarkEnd w:id="53"/>
      <w:bookmarkEnd w:id="54"/>
      <w:bookmarkEnd w:id="55"/>
    </w:p>
    <w:p w14:paraId="27A80992" w14:textId="77777777" w:rsidR="00B80268" w:rsidRPr="009271A9" w:rsidRDefault="00B80268" w:rsidP="00B80268">
      <w:pPr>
        <w:numPr>
          <w:ilvl w:val="0"/>
          <w:numId w:val="3"/>
        </w:numPr>
      </w:pPr>
      <w:bookmarkStart w:id="56" w:name="_Toc489689099"/>
      <w:bookmarkStart w:id="57" w:name="_Toc373069962"/>
      <w:bookmarkStart w:id="58" w:name="_Toc396300593"/>
      <w:bookmarkStart w:id="59" w:name="_Toc415635095"/>
      <w:r w:rsidRPr="009271A9">
        <w:t>Manage multimedia content sharing within groups.</w:t>
      </w:r>
    </w:p>
    <w:p w14:paraId="7483FDB4" w14:textId="77777777" w:rsidR="00B80268" w:rsidRPr="009271A9" w:rsidRDefault="00B80268" w:rsidP="00B80268">
      <w:pPr>
        <w:numPr>
          <w:ilvl w:val="0"/>
          <w:numId w:val="3"/>
        </w:numPr>
      </w:pPr>
      <w:r w:rsidRPr="009271A9">
        <w:t>Ensure compliance with copyright and content guidelines.</w:t>
      </w:r>
    </w:p>
    <w:p w14:paraId="06A8D02A" w14:textId="77777777" w:rsidR="00B80268" w:rsidRPr="009271A9" w:rsidRDefault="00B80268" w:rsidP="00B80268">
      <w:pPr>
        <w:numPr>
          <w:ilvl w:val="0"/>
          <w:numId w:val="3"/>
        </w:numPr>
      </w:pPr>
      <w:r w:rsidRPr="009271A9">
        <w:t>Monitor multimedia file sizes and formats for compatibility.</w:t>
      </w:r>
    </w:p>
    <w:p w14:paraId="154692C8" w14:textId="77777777" w:rsidR="00B80268" w:rsidRPr="009271A9" w:rsidRDefault="00B80268" w:rsidP="00B80268">
      <w:pPr>
        <w:numPr>
          <w:ilvl w:val="0"/>
          <w:numId w:val="3"/>
        </w:numPr>
      </w:pPr>
      <w:r w:rsidRPr="009271A9">
        <w:t>Have the ability to moderate multimedia content.</w:t>
      </w:r>
    </w:p>
    <w:p w14:paraId="4BA2A2B2" w14:textId="4F79CCFC" w:rsidR="00293783" w:rsidRPr="009271A9" w:rsidRDefault="00B80268" w:rsidP="00B80268">
      <w:pPr>
        <w:numPr>
          <w:ilvl w:val="0"/>
          <w:numId w:val="3"/>
        </w:numPr>
      </w:pPr>
      <w:r w:rsidRPr="009271A9">
        <w:t>Set permissions for uploading, downloading, and deleting multimedia files</w:t>
      </w:r>
    </w:p>
    <w:bookmarkEnd w:id="56"/>
    <w:p w14:paraId="56A3E0C6" w14:textId="214FD41D" w:rsidR="00B80268" w:rsidRPr="009271A9" w:rsidRDefault="00385564" w:rsidP="00B80268">
      <w:pPr>
        <w:pStyle w:val="Heading3"/>
      </w:pPr>
      <w:r w:rsidRPr="009271A9">
        <w:t>Novice Users</w:t>
      </w:r>
      <w:r w:rsidR="00966C4E" w:rsidRPr="009271A9">
        <w:t xml:space="preserve"> Characteristics</w:t>
      </w:r>
    </w:p>
    <w:p w14:paraId="37B2E694" w14:textId="1E723780" w:rsidR="00B80268" w:rsidRPr="009271A9" w:rsidRDefault="00B80268" w:rsidP="00B80268">
      <w:pPr>
        <w:numPr>
          <w:ilvl w:val="0"/>
          <w:numId w:val="6"/>
        </w:numPr>
      </w:pPr>
      <w:r w:rsidRPr="009271A9">
        <w:t>Require intuitive interface.</w:t>
      </w:r>
    </w:p>
    <w:p w14:paraId="65448797" w14:textId="77777777" w:rsidR="00B80268" w:rsidRPr="009271A9" w:rsidRDefault="00B80268" w:rsidP="00B80268">
      <w:pPr>
        <w:numPr>
          <w:ilvl w:val="0"/>
          <w:numId w:val="6"/>
        </w:numPr>
      </w:pPr>
      <w:r w:rsidRPr="009271A9">
        <w:t>Benefit from guided tutorials.</w:t>
      </w:r>
    </w:p>
    <w:p w14:paraId="1112A52B" w14:textId="77777777" w:rsidR="00B80268" w:rsidRPr="009271A9" w:rsidRDefault="00B80268" w:rsidP="00B80268">
      <w:pPr>
        <w:numPr>
          <w:ilvl w:val="0"/>
          <w:numId w:val="6"/>
        </w:numPr>
      </w:pPr>
      <w:r w:rsidRPr="009271A9">
        <w:t>Prefer predefined themes for customization.</w:t>
      </w:r>
    </w:p>
    <w:p w14:paraId="13571906" w14:textId="77777777" w:rsidR="00B80268" w:rsidRPr="009271A9" w:rsidRDefault="00B80268" w:rsidP="00B80268">
      <w:pPr>
        <w:numPr>
          <w:ilvl w:val="0"/>
          <w:numId w:val="6"/>
        </w:numPr>
      </w:pPr>
      <w:r w:rsidRPr="009271A9">
        <w:t>Need straightforward messaging and group joining process.</w:t>
      </w:r>
    </w:p>
    <w:p w14:paraId="51D422ED" w14:textId="0F67A9B7" w:rsidR="00966C4E" w:rsidRPr="009271A9" w:rsidRDefault="00B80268" w:rsidP="00B80268">
      <w:pPr>
        <w:numPr>
          <w:ilvl w:val="0"/>
          <w:numId w:val="6"/>
        </w:numPr>
      </w:pPr>
      <w:r w:rsidRPr="009271A9">
        <w:t>Rely on clear error messages for troubleshooting.</w:t>
      </w:r>
    </w:p>
    <w:p w14:paraId="4FD47B9A" w14:textId="77777777" w:rsidR="00385564" w:rsidRPr="009271A9" w:rsidRDefault="00385564" w:rsidP="00385564"/>
    <w:p w14:paraId="72592058" w14:textId="4456AE59" w:rsidR="00B80268" w:rsidRPr="009271A9" w:rsidRDefault="00B80268" w:rsidP="00B80268">
      <w:pPr>
        <w:pStyle w:val="Heading3"/>
      </w:pPr>
      <w:r w:rsidRPr="009271A9">
        <w:t xml:space="preserve">Experienced Users Characteristics </w:t>
      </w:r>
    </w:p>
    <w:p w14:paraId="206FAADB" w14:textId="3CC1418D" w:rsidR="00B80268" w:rsidRPr="009271A9" w:rsidRDefault="00B80268" w:rsidP="00B80268">
      <w:pPr>
        <w:pStyle w:val="ListParagraph"/>
        <w:numPr>
          <w:ilvl w:val="0"/>
          <w:numId w:val="183"/>
        </w:numPr>
        <w:rPr>
          <w:rFonts w:ascii="Times New Roman" w:hAnsi="Times New Roman" w:cs="Times New Roman"/>
        </w:rPr>
      </w:pPr>
      <w:r w:rsidRPr="009271A9">
        <w:rPr>
          <w:rFonts w:ascii="Times New Roman" w:hAnsi="Times New Roman" w:cs="Times New Roman"/>
        </w:rPr>
        <w:t>Seek advanced message formatting options.</w:t>
      </w:r>
    </w:p>
    <w:p w14:paraId="76FA49A7" w14:textId="77777777" w:rsidR="00B80268" w:rsidRPr="009271A9" w:rsidRDefault="00B80268" w:rsidP="00B80268">
      <w:pPr>
        <w:pStyle w:val="ListParagraph"/>
        <w:numPr>
          <w:ilvl w:val="0"/>
          <w:numId w:val="183"/>
        </w:numPr>
        <w:rPr>
          <w:rFonts w:ascii="Times New Roman" w:hAnsi="Times New Roman" w:cs="Times New Roman"/>
        </w:rPr>
      </w:pPr>
      <w:r w:rsidRPr="009271A9">
        <w:rPr>
          <w:rFonts w:ascii="Times New Roman" w:hAnsi="Times New Roman" w:cs="Times New Roman"/>
        </w:rPr>
        <w:t>Use keyboard shortcuts for efficiency.</w:t>
      </w:r>
    </w:p>
    <w:p w14:paraId="7AE89169" w14:textId="77777777" w:rsidR="00B80268" w:rsidRPr="009271A9" w:rsidRDefault="00B80268" w:rsidP="00B80268">
      <w:pPr>
        <w:pStyle w:val="ListParagraph"/>
        <w:numPr>
          <w:ilvl w:val="0"/>
          <w:numId w:val="183"/>
        </w:numPr>
        <w:rPr>
          <w:rFonts w:ascii="Times New Roman" w:hAnsi="Times New Roman" w:cs="Times New Roman"/>
        </w:rPr>
      </w:pPr>
      <w:r w:rsidRPr="009271A9">
        <w:rPr>
          <w:rFonts w:ascii="Times New Roman" w:hAnsi="Times New Roman" w:cs="Times New Roman"/>
        </w:rPr>
        <w:t>Prefer quick access to recent chats/groups.</w:t>
      </w:r>
    </w:p>
    <w:p w14:paraId="471F7230" w14:textId="77777777" w:rsidR="00B80268" w:rsidRPr="009271A9" w:rsidRDefault="00B80268" w:rsidP="00B80268">
      <w:pPr>
        <w:pStyle w:val="ListParagraph"/>
        <w:numPr>
          <w:ilvl w:val="0"/>
          <w:numId w:val="183"/>
        </w:numPr>
        <w:rPr>
          <w:rFonts w:ascii="Times New Roman" w:hAnsi="Times New Roman" w:cs="Times New Roman"/>
        </w:rPr>
      </w:pPr>
      <w:r w:rsidRPr="009271A9">
        <w:rPr>
          <w:rFonts w:ascii="Times New Roman" w:hAnsi="Times New Roman" w:cs="Times New Roman"/>
        </w:rPr>
        <w:t>Appreciate in-depth notification settings.</w:t>
      </w:r>
    </w:p>
    <w:p w14:paraId="53725FF1" w14:textId="1C6C7DD2" w:rsidR="00B80268" w:rsidRPr="009271A9" w:rsidRDefault="00B80268" w:rsidP="00B80268">
      <w:pPr>
        <w:pStyle w:val="ListParagraph"/>
        <w:numPr>
          <w:ilvl w:val="0"/>
          <w:numId w:val="183"/>
        </w:numPr>
        <w:rPr>
          <w:rFonts w:ascii="Times New Roman" w:hAnsi="Times New Roman" w:cs="Times New Roman"/>
          <w:b/>
          <w:bCs/>
        </w:rPr>
      </w:pPr>
      <w:r w:rsidRPr="009271A9">
        <w:rPr>
          <w:rFonts w:ascii="Times New Roman" w:hAnsi="Times New Roman" w:cs="Times New Roman"/>
        </w:rPr>
        <w:t>Utilize search and filter functions extensively</w:t>
      </w:r>
    </w:p>
    <w:p w14:paraId="524CC1AD" w14:textId="2E71D181" w:rsidR="00293783" w:rsidRPr="009271A9" w:rsidRDefault="00B80268" w:rsidP="00B80268">
      <w:pPr>
        <w:pStyle w:val="Heading3"/>
      </w:pPr>
      <w:r w:rsidRPr="009271A9">
        <w:t>Administrators Characteristics</w:t>
      </w:r>
    </w:p>
    <w:p w14:paraId="00398528" w14:textId="50A83E61" w:rsidR="00B80268" w:rsidRPr="009271A9" w:rsidRDefault="00B80268" w:rsidP="00B80268">
      <w:pPr>
        <w:pStyle w:val="ListParagraph"/>
        <w:numPr>
          <w:ilvl w:val="0"/>
          <w:numId w:val="184"/>
        </w:numPr>
        <w:rPr>
          <w:rFonts w:ascii="Times New Roman" w:hAnsi="Times New Roman" w:cs="Times New Roman"/>
          <w:bCs/>
        </w:rPr>
      </w:pPr>
      <w:r w:rsidRPr="009271A9">
        <w:rPr>
          <w:rFonts w:ascii="Times New Roman" w:hAnsi="Times New Roman" w:cs="Times New Roman"/>
          <w:bCs/>
        </w:rPr>
        <w:t>Require user management tools.</w:t>
      </w:r>
    </w:p>
    <w:p w14:paraId="39B6081A" w14:textId="77777777" w:rsidR="00B80268" w:rsidRPr="009271A9" w:rsidRDefault="00B80268" w:rsidP="00B80268">
      <w:pPr>
        <w:pStyle w:val="ListParagraph"/>
        <w:numPr>
          <w:ilvl w:val="0"/>
          <w:numId w:val="184"/>
        </w:numPr>
        <w:rPr>
          <w:rFonts w:ascii="Times New Roman" w:hAnsi="Times New Roman" w:cs="Times New Roman"/>
          <w:bCs/>
        </w:rPr>
      </w:pPr>
      <w:r w:rsidRPr="009271A9">
        <w:rPr>
          <w:rFonts w:ascii="Times New Roman" w:hAnsi="Times New Roman" w:cs="Times New Roman"/>
          <w:bCs/>
        </w:rPr>
        <w:lastRenderedPageBreak/>
        <w:t>Need access to detailed usage analytics.</w:t>
      </w:r>
    </w:p>
    <w:p w14:paraId="1761AC9C" w14:textId="77777777" w:rsidR="00B80268" w:rsidRPr="009271A9" w:rsidRDefault="00B80268" w:rsidP="00B80268">
      <w:pPr>
        <w:pStyle w:val="ListParagraph"/>
        <w:numPr>
          <w:ilvl w:val="0"/>
          <w:numId w:val="184"/>
        </w:numPr>
        <w:rPr>
          <w:rFonts w:ascii="Times New Roman" w:hAnsi="Times New Roman" w:cs="Times New Roman"/>
          <w:bCs/>
        </w:rPr>
      </w:pPr>
      <w:r w:rsidRPr="009271A9">
        <w:rPr>
          <w:rFonts w:ascii="Times New Roman" w:hAnsi="Times New Roman" w:cs="Times New Roman"/>
          <w:bCs/>
        </w:rPr>
        <w:t>Manage group permissions and discussions.</w:t>
      </w:r>
    </w:p>
    <w:p w14:paraId="19279266" w14:textId="77777777" w:rsidR="00B80268" w:rsidRPr="009271A9" w:rsidRDefault="00B80268" w:rsidP="00B80268">
      <w:pPr>
        <w:pStyle w:val="ListParagraph"/>
        <w:numPr>
          <w:ilvl w:val="0"/>
          <w:numId w:val="184"/>
        </w:numPr>
        <w:rPr>
          <w:rFonts w:ascii="Times New Roman" w:hAnsi="Times New Roman" w:cs="Times New Roman"/>
          <w:bCs/>
        </w:rPr>
      </w:pPr>
      <w:r w:rsidRPr="009271A9">
        <w:rPr>
          <w:rFonts w:ascii="Times New Roman" w:hAnsi="Times New Roman" w:cs="Times New Roman"/>
          <w:bCs/>
        </w:rPr>
        <w:t>Monitor system health and performance.</w:t>
      </w:r>
    </w:p>
    <w:p w14:paraId="323821B4" w14:textId="1E280F99" w:rsidR="00B80268" w:rsidRPr="009271A9" w:rsidRDefault="00B80268" w:rsidP="00B80268">
      <w:pPr>
        <w:pStyle w:val="ListParagraph"/>
        <w:numPr>
          <w:ilvl w:val="0"/>
          <w:numId w:val="184"/>
        </w:numPr>
        <w:rPr>
          <w:rFonts w:ascii="Times New Roman" w:hAnsi="Times New Roman" w:cs="Times New Roman"/>
          <w:b/>
        </w:rPr>
      </w:pPr>
      <w:r w:rsidRPr="009271A9">
        <w:rPr>
          <w:rFonts w:ascii="Times New Roman" w:hAnsi="Times New Roman" w:cs="Times New Roman"/>
          <w:bCs/>
        </w:rPr>
        <w:t>Administer security settings and access controls</w:t>
      </w:r>
    </w:p>
    <w:p w14:paraId="65AEF30C" w14:textId="77777777" w:rsidR="00293783" w:rsidRPr="009271A9" w:rsidRDefault="00293783">
      <w:pPr>
        <w:pStyle w:val="Heading2"/>
      </w:pPr>
      <w:bookmarkStart w:id="60" w:name="_Toc459797210"/>
      <w:bookmarkStart w:id="61" w:name="_Toc489689131"/>
      <w:bookmarkStart w:id="62" w:name="_Toc21329114"/>
      <w:r w:rsidRPr="009271A9">
        <w:t>General Constraints</w:t>
      </w:r>
      <w:bookmarkEnd w:id="60"/>
      <w:bookmarkEnd w:id="61"/>
      <w:bookmarkEnd w:id="62"/>
    </w:p>
    <w:p w14:paraId="03AEEE1A" w14:textId="77777777" w:rsidR="00293783" w:rsidRPr="009271A9" w:rsidRDefault="00293783">
      <w:r w:rsidRPr="009271A9">
        <w:t>General design/implementation constraints include:</w:t>
      </w:r>
    </w:p>
    <w:p w14:paraId="68F10DA5" w14:textId="77777777" w:rsidR="00293783" w:rsidRPr="009271A9" w:rsidRDefault="00293783">
      <w:pPr>
        <w:numPr>
          <w:ilvl w:val="0"/>
          <w:numId w:val="5"/>
        </w:numPr>
      </w:pPr>
      <w:r w:rsidRPr="009271A9">
        <w:t>The software system will be developed on and run under Windows 2000.</w:t>
      </w:r>
    </w:p>
    <w:p w14:paraId="02A5679C" w14:textId="77777777" w:rsidR="00293783" w:rsidRPr="009271A9" w:rsidRDefault="00293783">
      <w:pPr>
        <w:numPr>
          <w:ilvl w:val="0"/>
          <w:numId w:val="2"/>
        </w:numPr>
      </w:pPr>
      <w:r w:rsidRPr="009271A9">
        <w:t>All code shall be developed to run on a Java Virtual Machine supporting Java 1.3.1 or above.</w:t>
      </w:r>
    </w:p>
    <w:p w14:paraId="1E847808" w14:textId="77777777" w:rsidR="00293783" w:rsidRPr="009271A9" w:rsidRDefault="00293783">
      <w:pPr>
        <w:numPr>
          <w:ilvl w:val="0"/>
          <w:numId w:val="2"/>
        </w:numPr>
      </w:pPr>
      <w:r w:rsidRPr="009271A9">
        <w:t>Plain text files shall be used for all text-based data storage and reports.</w:t>
      </w:r>
    </w:p>
    <w:p w14:paraId="5AFD92C3" w14:textId="77777777" w:rsidR="00293783" w:rsidRPr="009271A9" w:rsidRDefault="00293783">
      <w:pPr>
        <w:numPr>
          <w:ilvl w:val="0"/>
          <w:numId w:val="2"/>
        </w:numPr>
      </w:pPr>
      <w:r w:rsidRPr="009271A9">
        <w:t xml:space="preserve">The documentation and code shall be in accord with relevant </w:t>
      </w:r>
      <w:r w:rsidR="004C1608" w:rsidRPr="009271A9">
        <w:t>CIT AI firm</w:t>
      </w:r>
      <w:r w:rsidRPr="009271A9">
        <w:t xml:space="preserve"> documentation and style standards.</w:t>
      </w:r>
    </w:p>
    <w:p w14:paraId="4CF43B19" w14:textId="77777777" w:rsidR="00293783" w:rsidRPr="009271A9" w:rsidRDefault="00293783"/>
    <w:p w14:paraId="508C1C60" w14:textId="77777777" w:rsidR="00293783" w:rsidRPr="009271A9" w:rsidRDefault="00293783">
      <w:pPr>
        <w:pStyle w:val="Heading2"/>
      </w:pPr>
      <w:bookmarkStart w:id="63" w:name="_Toc21329115"/>
      <w:r w:rsidRPr="009271A9">
        <w:t>Priority of requirements</w:t>
      </w:r>
      <w:bookmarkEnd w:id="63"/>
    </w:p>
    <w:p w14:paraId="2A29771A" w14:textId="77777777" w:rsidR="00293783" w:rsidRPr="009271A9" w:rsidRDefault="00293783">
      <w:pPr>
        <w:ind w:left="567"/>
        <w:rPr>
          <w:bCs/>
        </w:rPr>
      </w:pPr>
      <w:r w:rsidRPr="009271A9">
        <w:rPr>
          <w:bCs/>
        </w:rPr>
        <w:t xml:space="preserve">(Students to list the </w:t>
      </w:r>
      <w:r w:rsidRPr="009271A9">
        <w:rPr>
          <w:bCs/>
          <w:u w:val="single"/>
        </w:rPr>
        <w:t>high-level</w:t>
      </w:r>
      <w:r w:rsidRPr="009271A9">
        <w:rPr>
          <w:bCs/>
        </w:rPr>
        <w:t xml:space="preserve"> requirements in the order from the most critical to the least important ones.)</w:t>
      </w:r>
    </w:p>
    <w:p w14:paraId="13CAED53" w14:textId="77777777" w:rsidR="00293783" w:rsidRPr="009271A9" w:rsidRDefault="00293783">
      <w:pPr>
        <w:ind w:left="567"/>
        <w:rPr>
          <w:bCs/>
        </w:rPr>
      </w:pPr>
      <w:r w:rsidRPr="009271A9">
        <w:rPr>
          <w:bCs/>
        </w:rPr>
        <w:t>The following requirements are listed in the order from the most critical to the least important:</w:t>
      </w:r>
    </w:p>
    <w:p w14:paraId="6837C37A" w14:textId="7F8C9440" w:rsidR="00B80268" w:rsidRPr="009271A9" w:rsidRDefault="00B80268" w:rsidP="00B80268">
      <w:pPr>
        <w:numPr>
          <w:ilvl w:val="0"/>
          <w:numId w:val="17"/>
        </w:numPr>
        <w:rPr>
          <w:b/>
          <w:bCs/>
        </w:rPr>
      </w:pPr>
      <w:bookmarkStart w:id="64" w:name="_Toc459797203"/>
      <w:r w:rsidRPr="009271A9">
        <w:rPr>
          <w:b/>
          <w:bCs/>
        </w:rPr>
        <w:t>Critical Priority:</w:t>
      </w:r>
    </w:p>
    <w:p w14:paraId="3E53177F" w14:textId="77777777" w:rsidR="00B80268" w:rsidRPr="009271A9" w:rsidRDefault="00B80268" w:rsidP="00B80268">
      <w:pPr>
        <w:numPr>
          <w:ilvl w:val="0"/>
          <w:numId w:val="17"/>
        </w:numPr>
      </w:pPr>
      <w:r w:rsidRPr="009271A9">
        <w:t>User Authentication and Authorization.</w:t>
      </w:r>
    </w:p>
    <w:p w14:paraId="14B93B2E" w14:textId="77777777" w:rsidR="00B80268" w:rsidRPr="009271A9" w:rsidRDefault="00B80268" w:rsidP="00B80268">
      <w:pPr>
        <w:numPr>
          <w:ilvl w:val="0"/>
          <w:numId w:val="17"/>
        </w:numPr>
      </w:pPr>
      <w:r w:rsidRPr="009271A9">
        <w:t>Message Posting and Delivery.</w:t>
      </w:r>
    </w:p>
    <w:p w14:paraId="21201799" w14:textId="77777777" w:rsidR="00B80268" w:rsidRPr="009271A9" w:rsidRDefault="00B80268" w:rsidP="00B80268">
      <w:pPr>
        <w:numPr>
          <w:ilvl w:val="0"/>
          <w:numId w:val="17"/>
        </w:numPr>
      </w:pPr>
      <w:r w:rsidRPr="009271A9">
        <w:t>System Availability and Reliability.</w:t>
      </w:r>
    </w:p>
    <w:p w14:paraId="2055379E" w14:textId="52D01C9B" w:rsidR="00B80268" w:rsidRPr="009271A9" w:rsidRDefault="00B80268" w:rsidP="00B80268">
      <w:pPr>
        <w:numPr>
          <w:ilvl w:val="0"/>
          <w:numId w:val="17"/>
        </w:numPr>
        <w:rPr>
          <w:b/>
          <w:bCs/>
        </w:rPr>
      </w:pPr>
      <w:r w:rsidRPr="009271A9">
        <w:rPr>
          <w:b/>
          <w:bCs/>
        </w:rPr>
        <w:t>High Priority:</w:t>
      </w:r>
    </w:p>
    <w:p w14:paraId="00437BF3" w14:textId="77777777" w:rsidR="00B80268" w:rsidRPr="009271A9" w:rsidRDefault="00B80268" w:rsidP="00B80268">
      <w:pPr>
        <w:numPr>
          <w:ilvl w:val="0"/>
          <w:numId w:val="17"/>
        </w:numPr>
      </w:pPr>
      <w:r w:rsidRPr="009271A9">
        <w:t>User Registration and Login.</w:t>
      </w:r>
    </w:p>
    <w:p w14:paraId="37F6BAB2" w14:textId="77777777" w:rsidR="00B80268" w:rsidRPr="009271A9" w:rsidRDefault="00B80268" w:rsidP="00B80268">
      <w:pPr>
        <w:numPr>
          <w:ilvl w:val="0"/>
          <w:numId w:val="17"/>
        </w:numPr>
      </w:pPr>
      <w:r w:rsidRPr="009271A9">
        <w:t>Dashboard Design and Functionality.</w:t>
      </w:r>
    </w:p>
    <w:p w14:paraId="0F6518F5" w14:textId="77777777" w:rsidR="00B80268" w:rsidRPr="009271A9" w:rsidRDefault="00B80268" w:rsidP="00B80268">
      <w:pPr>
        <w:numPr>
          <w:ilvl w:val="0"/>
          <w:numId w:val="17"/>
        </w:numPr>
      </w:pPr>
      <w:r w:rsidRPr="009271A9">
        <w:t>Discussion Group List and Management.</w:t>
      </w:r>
    </w:p>
    <w:p w14:paraId="347B2C25" w14:textId="77777777" w:rsidR="00B80268" w:rsidRPr="009271A9" w:rsidRDefault="00B80268" w:rsidP="00B80268">
      <w:pPr>
        <w:numPr>
          <w:ilvl w:val="0"/>
          <w:numId w:val="17"/>
        </w:numPr>
      </w:pPr>
      <w:r w:rsidRPr="009271A9">
        <w:t>Message Formatting and Multimedia Support.</w:t>
      </w:r>
    </w:p>
    <w:p w14:paraId="2537CA58" w14:textId="1FA912D2" w:rsidR="00B80268" w:rsidRPr="009271A9" w:rsidRDefault="00B80268" w:rsidP="00B80268">
      <w:pPr>
        <w:numPr>
          <w:ilvl w:val="0"/>
          <w:numId w:val="17"/>
        </w:numPr>
        <w:rPr>
          <w:b/>
          <w:bCs/>
        </w:rPr>
      </w:pPr>
      <w:r w:rsidRPr="009271A9">
        <w:rPr>
          <w:b/>
          <w:bCs/>
        </w:rPr>
        <w:t>Medium Priority:</w:t>
      </w:r>
    </w:p>
    <w:p w14:paraId="685A6A4F" w14:textId="77777777" w:rsidR="00B80268" w:rsidRPr="009271A9" w:rsidRDefault="00B80268" w:rsidP="00B80268">
      <w:pPr>
        <w:numPr>
          <w:ilvl w:val="0"/>
          <w:numId w:val="17"/>
        </w:numPr>
      </w:pPr>
      <w:r w:rsidRPr="009271A9">
        <w:t>User Profile Management.</w:t>
      </w:r>
    </w:p>
    <w:p w14:paraId="6FAD3874" w14:textId="77777777" w:rsidR="00B80268" w:rsidRPr="009271A9" w:rsidRDefault="00B80268" w:rsidP="00B80268">
      <w:pPr>
        <w:numPr>
          <w:ilvl w:val="0"/>
          <w:numId w:val="17"/>
        </w:numPr>
      </w:pPr>
      <w:r w:rsidRPr="009271A9">
        <w:t>Search and Filters Functionality.</w:t>
      </w:r>
    </w:p>
    <w:p w14:paraId="635BBF96" w14:textId="77777777" w:rsidR="00B80268" w:rsidRPr="009271A9" w:rsidRDefault="00B80268" w:rsidP="00B80268">
      <w:pPr>
        <w:numPr>
          <w:ilvl w:val="0"/>
          <w:numId w:val="17"/>
        </w:numPr>
      </w:pPr>
      <w:r w:rsidRPr="009271A9">
        <w:t>Security Measures and Data Encryption.</w:t>
      </w:r>
    </w:p>
    <w:p w14:paraId="51D1CAA9" w14:textId="77777777" w:rsidR="00B80268" w:rsidRPr="009271A9" w:rsidRDefault="00B80268" w:rsidP="00B80268">
      <w:pPr>
        <w:numPr>
          <w:ilvl w:val="0"/>
          <w:numId w:val="17"/>
        </w:numPr>
      </w:pPr>
      <w:r w:rsidRPr="009271A9">
        <w:t>Real-time Monitoring and Issue Resolution.</w:t>
      </w:r>
    </w:p>
    <w:p w14:paraId="7C38F766" w14:textId="1CBB8B9F" w:rsidR="00B80268" w:rsidRPr="009271A9" w:rsidRDefault="00B80268" w:rsidP="00B80268">
      <w:pPr>
        <w:numPr>
          <w:ilvl w:val="0"/>
          <w:numId w:val="17"/>
        </w:numPr>
        <w:rPr>
          <w:b/>
          <w:bCs/>
        </w:rPr>
      </w:pPr>
      <w:r w:rsidRPr="009271A9">
        <w:rPr>
          <w:b/>
          <w:bCs/>
        </w:rPr>
        <w:t>Low Priority:</w:t>
      </w:r>
    </w:p>
    <w:p w14:paraId="30780CA6" w14:textId="77777777" w:rsidR="00B80268" w:rsidRPr="009271A9" w:rsidRDefault="00B80268" w:rsidP="00B80268">
      <w:pPr>
        <w:numPr>
          <w:ilvl w:val="0"/>
          <w:numId w:val="17"/>
        </w:numPr>
      </w:pPr>
      <w:r w:rsidRPr="009271A9">
        <w:t>User Preferences and Customization.</w:t>
      </w:r>
    </w:p>
    <w:p w14:paraId="088A1B3E" w14:textId="77777777" w:rsidR="00B80268" w:rsidRPr="009271A9" w:rsidRDefault="00B80268" w:rsidP="00B80268">
      <w:pPr>
        <w:numPr>
          <w:ilvl w:val="0"/>
          <w:numId w:val="17"/>
        </w:numPr>
      </w:pPr>
      <w:r w:rsidRPr="009271A9">
        <w:t>Accessibility Compliance.</w:t>
      </w:r>
    </w:p>
    <w:p w14:paraId="3543D252" w14:textId="77777777" w:rsidR="00B80268" w:rsidRPr="009271A9" w:rsidRDefault="00B80268" w:rsidP="00B80268">
      <w:pPr>
        <w:numPr>
          <w:ilvl w:val="0"/>
          <w:numId w:val="17"/>
        </w:numPr>
      </w:pPr>
      <w:r w:rsidRPr="009271A9">
        <w:t>Documentation for Users and Administrators.</w:t>
      </w:r>
    </w:p>
    <w:p w14:paraId="6AFF4A90" w14:textId="05E8617E" w:rsidR="00B80268" w:rsidRPr="009271A9" w:rsidRDefault="00B80268" w:rsidP="00B80268">
      <w:pPr>
        <w:numPr>
          <w:ilvl w:val="0"/>
          <w:numId w:val="17"/>
        </w:numPr>
      </w:pPr>
      <w:r w:rsidRPr="009271A9">
        <w:t>Third-Party Integrations and Compatibility.</w:t>
      </w:r>
    </w:p>
    <w:p w14:paraId="4845F3F2" w14:textId="1D3D8036" w:rsidR="00293783" w:rsidRPr="009271A9" w:rsidRDefault="00293783">
      <w:pPr>
        <w:pStyle w:val="Heading1"/>
      </w:pPr>
      <w:r w:rsidRPr="009271A9">
        <w:t xml:space="preserve"> </w:t>
      </w:r>
      <w:bookmarkStart w:id="65" w:name="_Toc489689100"/>
      <w:bookmarkStart w:id="66" w:name="_Toc21329116"/>
      <w:r w:rsidRPr="009271A9">
        <w:t>Functional Requirements</w:t>
      </w:r>
      <w:bookmarkEnd w:id="64"/>
      <w:bookmarkEnd w:id="65"/>
      <w:bookmarkEnd w:id="66"/>
    </w:p>
    <w:p w14:paraId="3EAC7876" w14:textId="77777777" w:rsidR="00293783" w:rsidRPr="009271A9" w:rsidRDefault="00293783">
      <w:r w:rsidRPr="009271A9">
        <w:t>The generic guidelines that are applicable for all the various functions specified in this document are:</w:t>
      </w:r>
    </w:p>
    <w:p w14:paraId="79960FC5" w14:textId="77777777" w:rsidR="00293783" w:rsidRPr="009271A9" w:rsidRDefault="00293783">
      <w:pPr>
        <w:numPr>
          <w:ilvl w:val="0"/>
          <w:numId w:val="13"/>
        </w:numPr>
      </w:pPr>
      <w:r w:rsidRPr="009271A9">
        <w:t>Users shall be informed of all Format and Rule Validation failures with an appropriate message</w:t>
      </w:r>
      <w:r w:rsidR="00594623" w:rsidRPr="009271A9">
        <w:t>, which shall not be documented in the Exceptions section</w:t>
      </w:r>
      <w:r w:rsidRPr="009271A9">
        <w:t>.</w:t>
      </w:r>
    </w:p>
    <w:p w14:paraId="0CE7EEA8" w14:textId="77777777" w:rsidR="00594623" w:rsidRPr="009271A9" w:rsidRDefault="00594623">
      <w:pPr>
        <w:numPr>
          <w:ilvl w:val="0"/>
          <w:numId w:val="13"/>
        </w:numPr>
      </w:pPr>
      <w:r w:rsidRPr="009271A9">
        <w:lastRenderedPageBreak/>
        <w:t xml:space="preserve">In case of Format or Rule Validation failures with system generated data, system shall abort, whilst in case of failures with user-input data, system shall allow </w:t>
      </w:r>
      <w:r w:rsidR="00BF20FC" w:rsidRPr="009271A9">
        <w:t xml:space="preserve">user to </w:t>
      </w:r>
      <w:r w:rsidRPr="009271A9">
        <w:t>retry.</w:t>
      </w:r>
    </w:p>
    <w:p w14:paraId="38BB60B3" w14:textId="77777777" w:rsidR="00293783" w:rsidRPr="009271A9" w:rsidRDefault="00293783">
      <w:pPr>
        <w:numPr>
          <w:ilvl w:val="0"/>
          <w:numId w:val="13"/>
        </w:numPr>
      </w:pPr>
      <w:r w:rsidRPr="009271A9">
        <w:t>It shall be assumed that exceptions shall include any failure of a pre-condition and/or a business rule.</w:t>
      </w:r>
    </w:p>
    <w:p w14:paraId="07797950" w14:textId="77777777" w:rsidR="00293783" w:rsidRPr="009271A9" w:rsidRDefault="00293783">
      <w:pPr>
        <w:numPr>
          <w:ilvl w:val="0"/>
          <w:numId w:val="13"/>
        </w:numPr>
      </w:pPr>
      <w:r w:rsidRPr="009271A9">
        <w:t>The description of each of the functions shall describe the normal processing procedure, not the exceptional event flows.</w:t>
      </w:r>
    </w:p>
    <w:p w14:paraId="5A2FB413" w14:textId="77777777" w:rsidR="00293783" w:rsidRPr="009271A9" w:rsidRDefault="00293783">
      <w:pPr>
        <w:numPr>
          <w:ilvl w:val="0"/>
          <w:numId w:val="13"/>
        </w:numPr>
      </w:pPr>
      <w:r w:rsidRPr="009271A9">
        <w:t>The data that is to be manipulated by a particular functional requirement shall be described by</w:t>
      </w:r>
    </w:p>
    <w:p w14:paraId="731C17B6" w14:textId="77777777" w:rsidR="00293783" w:rsidRPr="009271A9" w:rsidRDefault="00293783">
      <w:pPr>
        <w:numPr>
          <w:ilvl w:val="1"/>
          <w:numId w:val="13"/>
        </w:numPr>
      </w:pPr>
      <w:r w:rsidRPr="009271A9">
        <w:t xml:space="preserve">A unique name </w:t>
      </w:r>
    </w:p>
    <w:p w14:paraId="17C6A704" w14:textId="77777777" w:rsidR="00293783" w:rsidRPr="009271A9" w:rsidRDefault="00293783">
      <w:pPr>
        <w:numPr>
          <w:ilvl w:val="1"/>
          <w:numId w:val="13"/>
        </w:numPr>
      </w:pPr>
      <w:r w:rsidRPr="009271A9">
        <w:t>Whether the data is input or output to that requirement or provided by the system (</w:t>
      </w:r>
      <w:proofErr w:type="gramStart"/>
      <w:r w:rsidRPr="009271A9">
        <w:t>eg</w:t>
      </w:r>
      <w:proofErr w:type="gramEnd"/>
      <w:r w:rsidRPr="009271A9">
        <w:t xml:space="preserve"> date or time).</w:t>
      </w:r>
    </w:p>
    <w:p w14:paraId="3B020EB5" w14:textId="77777777" w:rsidR="00293783" w:rsidRPr="009271A9" w:rsidRDefault="00293783">
      <w:pPr>
        <w:numPr>
          <w:ilvl w:val="1"/>
          <w:numId w:val="13"/>
        </w:numPr>
      </w:pPr>
      <w:r w:rsidRPr="009271A9">
        <w:t>Whether the data is alphanumeric, numeric or of another format</w:t>
      </w:r>
    </w:p>
    <w:p w14:paraId="58FB0FD1" w14:textId="77777777" w:rsidR="00293783" w:rsidRPr="009271A9" w:rsidRDefault="00293783">
      <w:pPr>
        <w:numPr>
          <w:ilvl w:val="1"/>
          <w:numId w:val="13"/>
        </w:numPr>
      </w:pPr>
      <w:r w:rsidRPr="009271A9">
        <w:t>Any validation rules, such as maximum size or specific ranges of values</w:t>
      </w:r>
    </w:p>
    <w:p w14:paraId="329AAB81" w14:textId="77777777" w:rsidR="00293783" w:rsidRPr="009271A9" w:rsidRDefault="00293783">
      <w:pPr>
        <w:numPr>
          <w:ilvl w:val="1"/>
          <w:numId w:val="13"/>
        </w:numPr>
      </w:pPr>
      <w:r w:rsidRPr="009271A9">
        <w:t>How many times the data occurs (</w:t>
      </w:r>
      <w:proofErr w:type="gramStart"/>
      <w:r w:rsidRPr="009271A9">
        <w:t>eg</w:t>
      </w:r>
      <w:proofErr w:type="gramEnd"/>
      <w:r w:rsidRPr="009271A9">
        <w:t xml:space="preserve"> once or multiple times)</w:t>
      </w:r>
    </w:p>
    <w:p w14:paraId="72B240E3" w14:textId="77777777" w:rsidR="00293783" w:rsidRPr="009271A9" w:rsidRDefault="00293783">
      <w:pPr>
        <w:numPr>
          <w:ilvl w:val="1"/>
          <w:numId w:val="13"/>
        </w:numPr>
      </w:pPr>
      <w:r w:rsidRPr="009271A9">
        <w:t>Whether the data is optional or not</w:t>
      </w:r>
    </w:p>
    <w:p w14:paraId="27C2AD51" w14:textId="77777777" w:rsidR="00293783" w:rsidRPr="009271A9" w:rsidRDefault="00A4603E">
      <w:pPr>
        <w:pStyle w:val="Heading2"/>
      </w:pPr>
      <w:r w:rsidRPr="009271A9">
        <w:t>Registering to the chat system</w:t>
      </w:r>
    </w:p>
    <w:p w14:paraId="727FB871" w14:textId="77777777" w:rsidR="00293783" w:rsidRPr="009271A9" w:rsidRDefault="00293783">
      <w:pPr>
        <w:pStyle w:val="Header"/>
        <w:tabs>
          <w:tab w:val="clear" w:pos="4153"/>
          <w:tab w:val="clear" w:pos="8306"/>
        </w:tabs>
        <w:rPr>
          <w:rFonts w:ascii="Times New Roman" w:hAnsi="Times New Roman"/>
        </w:rPr>
      </w:pPr>
      <w:r w:rsidRPr="009271A9">
        <w:rPr>
          <w:rFonts w:ascii="Times New Roman" w:hAnsi="Times New Roman"/>
        </w:rPr>
        <w:t xml:space="preserve">The system shall support </w:t>
      </w:r>
      <w:r w:rsidR="00A4603E" w:rsidRPr="009271A9">
        <w:rPr>
          <w:rFonts w:ascii="Times New Roman" w:hAnsi="Times New Roman"/>
        </w:rPr>
        <w:t>registration with all information’s</w:t>
      </w:r>
    </w:p>
    <w:p w14:paraId="28D3B3D9" w14:textId="77777777" w:rsidR="00293783" w:rsidRPr="009271A9" w:rsidRDefault="00293783">
      <w:pPr>
        <w:pStyle w:val="Header"/>
        <w:tabs>
          <w:tab w:val="clear" w:pos="4153"/>
          <w:tab w:val="clear" w:pos="8306"/>
        </w:tabs>
        <w:rPr>
          <w:rFonts w:ascii="Times New Roman" w:hAnsi="Times New Roman"/>
        </w:rPr>
      </w:pPr>
    </w:p>
    <w:p w14:paraId="5CA75BC7" w14:textId="77777777" w:rsidR="00293783" w:rsidRPr="009271A9" w:rsidRDefault="00293783">
      <w:r w:rsidRPr="009271A9">
        <w:rPr>
          <w:b/>
        </w:rPr>
        <w:t>Function Name:</w:t>
      </w:r>
      <w:r w:rsidRPr="009271A9">
        <w:t xml:space="preserve"> </w:t>
      </w:r>
      <w:proofErr w:type="spellStart"/>
      <w:r w:rsidR="00A4603E" w:rsidRPr="009271A9">
        <w:t>Chat_Register</w:t>
      </w:r>
      <w:proofErr w:type="spellEnd"/>
    </w:p>
    <w:p w14:paraId="1B78DA3B" w14:textId="77777777" w:rsidR="003C16CB" w:rsidRPr="009271A9" w:rsidRDefault="003C16CB" w:rsidP="003C16CB">
      <w:pPr>
        <w:pStyle w:val="Heading3"/>
      </w:pPr>
      <w:bookmarkStart w:id="67" w:name="_Toc489689103"/>
      <w:r w:rsidRPr="009271A9">
        <w:t>Trigger</w:t>
      </w:r>
    </w:p>
    <w:p w14:paraId="0658C35B" w14:textId="77777777" w:rsidR="003C16CB" w:rsidRPr="009271A9" w:rsidRDefault="003C16CB" w:rsidP="003C16CB">
      <w:pPr>
        <w:numPr>
          <w:ilvl w:val="0"/>
          <w:numId w:val="11"/>
        </w:numPr>
      </w:pPr>
      <w:r w:rsidRPr="009271A9">
        <w:t xml:space="preserve">A person wants to </w:t>
      </w:r>
      <w:r w:rsidR="00A4603E" w:rsidRPr="009271A9">
        <w:t>register to entering to the chat system</w:t>
      </w:r>
    </w:p>
    <w:p w14:paraId="164B3D32" w14:textId="77777777" w:rsidR="00293783" w:rsidRPr="009271A9" w:rsidRDefault="00293783">
      <w:pPr>
        <w:pStyle w:val="Heading3"/>
      </w:pPr>
      <w:r w:rsidRPr="009271A9">
        <w:t>Pre-Condition</w:t>
      </w:r>
      <w:bookmarkEnd w:id="67"/>
      <w:r w:rsidRPr="009271A9">
        <w:t>s</w:t>
      </w:r>
    </w:p>
    <w:p w14:paraId="5F777769" w14:textId="77777777" w:rsidR="00293783" w:rsidRPr="009271A9" w:rsidRDefault="0063451C">
      <w:pPr>
        <w:numPr>
          <w:ilvl w:val="0"/>
          <w:numId w:val="11"/>
        </w:numPr>
      </w:pPr>
      <w:r w:rsidRPr="009271A9">
        <w:t>The pe</w:t>
      </w:r>
      <w:r w:rsidR="00293783" w:rsidRPr="009271A9">
        <w:t xml:space="preserve">rson is </w:t>
      </w:r>
      <w:proofErr w:type="gramStart"/>
      <w:r w:rsidRPr="009271A9">
        <w:t>a</w:t>
      </w:r>
      <w:proofErr w:type="gramEnd"/>
      <w:r w:rsidRPr="009271A9">
        <w:t xml:space="preserve"> </w:t>
      </w:r>
      <w:r w:rsidR="00A4603E" w:rsidRPr="009271A9">
        <w:t>employee of multimedia group</w:t>
      </w:r>
    </w:p>
    <w:p w14:paraId="052CE598" w14:textId="77777777" w:rsidR="00293783" w:rsidRPr="009271A9" w:rsidRDefault="00A4603E">
      <w:pPr>
        <w:numPr>
          <w:ilvl w:val="0"/>
          <w:numId w:val="11"/>
        </w:numPr>
      </w:pPr>
      <w:r w:rsidRPr="009271A9">
        <w:t xml:space="preserve">Registration </w:t>
      </w:r>
      <w:proofErr w:type="gramStart"/>
      <w:r w:rsidRPr="009271A9">
        <w:t>need</w:t>
      </w:r>
      <w:proofErr w:type="gramEnd"/>
      <w:r w:rsidRPr="009271A9">
        <w:t xml:space="preserve"> to be selected</w:t>
      </w:r>
    </w:p>
    <w:p w14:paraId="2670A1A8" w14:textId="77777777" w:rsidR="00293783" w:rsidRPr="009271A9" w:rsidRDefault="00293783">
      <w:pPr>
        <w:pStyle w:val="Heading3"/>
      </w:pPr>
      <w:bookmarkStart w:id="68" w:name="_Toc489689104"/>
      <w:r w:rsidRPr="009271A9">
        <w:t>Post-Condition</w:t>
      </w:r>
      <w:bookmarkEnd w:id="68"/>
      <w:r w:rsidRPr="009271A9">
        <w:t>s</w:t>
      </w:r>
    </w:p>
    <w:p w14:paraId="49F66EAA" w14:textId="77777777" w:rsidR="0063451C" w:rsidRPr="009271A9" w:rsidRDefault="0063451C" w:rsidP="0063451C">
      <w:r w:rsidRPr="009271A9">
        <w:t>Either</w:t>
      </w:r>
    </w:p>
    <w:p w14:paraId="0E005849" w14:textId="77777777" w:rsidR="00293783" w:rsidRPr="009271A9" w:rsidRDefault="00A4603E">
      <w:pPr>
        <w:numPr>
          <w:ilvl w:val="0"/>
          <w:numId w:val="15"/>
        </w:numPr>
      </w:pPr>
      <w:r w:rsidRPr="009271A9">
        <w:t xml:space="preserve">Entering personal </w:t>
      </w:r>
      <w:r w:rsidR="00490A91" w:rsidRPr="009271A9">
        <w:t>information’s for creating account</w:t>
      </w:r>
    </w:p>
    <w:p w14:paraId="3E47AAE8" w14:textId="77777777" w:rsidR="0063451C" w:rsidRPr="009271A9" w:rsidRDefault="0063451C" w:rsidP="0063451C">
      <w:r w:rsidRPr="009271A9">
        <w:t>or</w:t>
      </w:r>
    </w:p>
    <w:p w14:paraId="5E745D92" w14:textId="77777777" w:rsidR="00293783" w:rsidRPr="009271A9" w:rsidRDefault="00490A91">
      <w:pPr>
        <w:numPr>
          <w:ilvl w:val="0"/>
          <w:numId w:val="15"/>
        </w:numPr>
      </w:pPr>
      <w:r w:rsidRPr="009271A9">
        <w:t>Use existing account information</w:t>
      </w:r>
    </w:p>
    <w:p w14:paraId="31369B55" w14:textId="77777777" w:rsidR="00293783" w:rsidRPr="009271A9" w:rsidRDefault="00293783">
      <w:pPr>
        <w:pStyle w:val="Heading3"/>
      </w:pPr>
      <w:bookmarkStart w:id="69" w:name="_Toc489689105"/>
      <w:r w:rsidRPr="009271A9">
        <w:t>Business Rules Applicable</w:t>
      </w:r>
      <w:bookmarkEnd w:id="69"/>
    </w:p>
    <w:p w14:paraId="16F1D7EF" w14:textId="77777777" w:rsidR="00293783" w:rsidRPr="009271A9" w:rsidRDefault="00490A91">
      <w:pPr>
        <w:numPr>
          <w:ilvl w:val="0"/>
          <w:numId w:val="14"/>
        </w:numPr>
      </w:pPr>
      <w:r w:rsidRPr="009271A9">
        <w:t>Registration can be made at anytime</w:t>
      </w:r>
    </w:p>
    <w:p w14:paraId="56F5AD4F" w14:textId="77777777" w:rsidR="00293783" w:rsidRPr="009271A9" w:rsidRDefault="00490A91">
      <w:pPr>
        <w:numPr>
          <w:ilvl w:val="0"/>
          <w:numId w:val="14"/>
        </w:numPr>
      </w:pPr>
      <w:r w:rsidRPr="009271A9">
        <w:t>Multiple accounts can be created</w:t>
      </w:r>
    </w:p>
    <w:p w14:paraId="2A06A676" w14:textId="77777777" w:rsidR="00293783" w:rsidRPr="009271A9" w:rsidRDefault="00293783" w:rsidP="00C411B2">
      <w:pPr>
        <w:pStyle w:val="Heading3"/>
      </w:pPr>
      <w:bookmarkStart w:id="70" w:name="_Toc489689106"/>
      <w:r w:rsidRPr="009271A9">
        <w:lastRenderedPageBreak/>
        <w:t>Data Manipulated</w:t>
      </w:r>
      <w:bookmarkEnd w:id="70"/>
    </w:p>
    <w:tbl>
      <w:tblPr>
        <w:tblW w:w="6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3"/>
        <w:gridCol w:w="1453"/>
        <w:gridCol w:w="1701"/>
        <w:gridCol w:w="2578"/>
      </w:tblGrid>
      <w:tr w:rsidR="00727F4E" w:rsidRPr="009271A9" w14:paraId="426783A6" w14:textId="77777777" w:rsidTr="008155C2">
        <w:trPr>
          <w:cantSplit/>
        </w:trPr>
        <w:tc>
          <w:tcPr>
            <w:tcW w:w="923" w:type="dxa"/>
            <w:shd w:val="pct15" w:color="auto" w:fill="auto"/>
          </w:tcPr>
          <w:p w14:paraId="5C2CD2E2" w14:textId="77777777" w:rsidR="00727F4E" w:rsidRPr="009271A9" w:rsidRDefault="00727F4E" w:rsidP="00C411B2">
            <w:pPr>
              <w:keepNext/>
              <w:rPr>
                <w:b/>
              </w:rPr>
            </w:pPr>
            <w:bookmarkStart w:id="71" w:name="_Hlk148898550"/>
            <w:r w:rsidRPr="009271A9">
              <w:rPr>
                <w:b/>
              </w:rPr>
              <w:t>Type</w:t>
            </w:r>
          </w:p>
        </w:tc>
        <w:tc>
          <w:tcPr>
            <w:tcW w:w="1453" w:type="dxa"/>
            <w:shd w:val="pct15" w:color="auto" w:fill="auto"/>
          </w:tcPr>
          <w:p w14:paraId="3EA31606" w14:textId="77777777" w:rsidR="00727F4E" w:rsidRPr="009271A9" w:rsidRDefault="00727F4E" w:rsidP="00C411B2">
            <w:pPr>
              <w:keepNext/>
              <w:rPr>
                <w:b/>
              </w:rPr>
            </w:pPr>
            <w:r w:rsidRPr="009271A9">
              <w:rPr>
                <w:b/>
              </w:rPr>
              <w:t>Name</w:t>
            </w:r>
          </w:p>
        </w:tc>
        <w:tc>
          <w:tcPr>
            <w:tcW w:w="1701" w:type="dxa"/>
            <w:shd w:val="pct15" w:color="auto" w:fill="auto"/>
          </w:tcPr>
          <w:p w14:paraId="1190A991" w14:textId="77777777" w:rsidR="00727F4E" w:rsidRPr="009271A9" w:rsidRDefault="00727F4E" w:rsidP="00C411B2">
            <w:pPr>
              <w:keepNext/>
              <w:rPr>
                <w:b/>
              </w:rPr>
            </w:pPr>
            <w:r w:rsidRPr="009271A9">
              <w:rPr>
                <w:b/>
              </w:rPr>
              <w:t>Format</w:t>
            </w:r>
          </w:p>
        </w:tc>
        <w:tc>
          <w:tcPr>
            <w:tcW w:w="2578" w:type="dxa"/>
            <w:shd w:val="clear" w:color="auto" w:fill="D9D9D9" w:themeFill="background1" w:themeFillShade="D9"/>
          </w:tcPr>
          <w:p w14:paraId="75C5DACB" w14:textId="77777777" w:rsidR="00727F4E" w:rsidRPr="009271A9" w:rsidRDefault="00727F4E" w:rsidP="00C411B2">
            <w:pPr>
              <w:keepNext/>
              <w:rPr>
                <w:b/>
              </w:rPr>
            </w:pPr>
            <w:r w:rsidRPr="009271A9">
              <w:rPr>
                <w:b/>
              </w:rPr>
              <w:t>Validation Rules</w:t>
            </w:r>
          </w:p>
        </w:tc>
      </w:tr>
      <w:tr w:rsidR="00727F4E" w:rsidRPr="009271A9" w14:paraId="393BE6CF" w14:textId="77777777" w:rsidTr="008155C2">
        <w:trPr>
          <w:cantSplit/>
        </w:trPr>
        <w:tc>
          <w:tcPr>
            <w:tcW w:w="923" w:type="dxa"/>
          </w:tcPr>
          <w:p w14:paraId="18325258" w14:textId="77777777" w:rsidR="00727F4E" w:rsidRPr="009271A9" w:rsidRDefault="00727F4E" w:rsidP="00C411B2">
            <w:pPr>
              <w:keepNext/>
            </w:pPr>
            <w:r w:rsidRPr="009271A9">
              <w:t>Input</w:t>
            </w:r>
          </w:p>
        </w:tc>
        <w:tc>
          <w:tcPr>
            <w:tcW w:w="1453" w:type="dxa"/>
          </w:tcPr>
          <w:p w14:paraId="5D8DC80B" w14:textId="77777777" w:rsidR="00727F4E" w:rsidRPr="009271A9" w:rsidRDefault="00727F4E" w:rsidP="00C411B2">
            <w:pPr>
              <w:keepNext/>
            </w:pPr>
            <w:r w:rsidRPr="009271A9">
              <w:t>Start time</w:t>
            </w:r>
          </w:p>
        </w:tc>
        <w:tc>
          <w:tcPr>
            <w:tcW w:w="1701" w:type="dxa"/>
          </w:tcPr>
          <w:p w14:paraId="2340322D" w14:textId="77777777" w:rsidR="00727F4E" w:rsidRPr="009271A9" w:rsidRDefault="00727F4E" w:rsidP="00C411B2">
            <w:pPr>
              <w:keepNext/>
            </w:pPr>
            <w:proofErr w:type="spellStart"/>
            <w:r w:rsidRPr="009271A9">
              <w:t>hh:mm</w:t>
            </w:r>
            <w:proofErr w:type="spellEnd"/>
          </w:p>
        </w:tc>
        <w:tc>
          <w:tcPr>
            <w:tcW w:w="2578" w:type="dxa"/>
          </w:tcPr>
          <w:p w14:paraId="70D1BC90" w14:textId="43083D16" w:rsidR="00727F4E" w:rsidRPr="009271A9" w:rsidRDefault="008155C2" w:rsidP="00C411B2">
            <w:pPr>
              <w:keepNext/>
            </w:pPr>
            <w:r w:rsidRPr="009271A9">
              <w:t>Can be anytime</w:t>
            </w:r>
          </w:p>
        </w:tc>
      </w:tr>
      <w:tr w:rsidR="00727F4E" w:rsidRPr="009271A9" w14:paraId="38928AB8" w14:textId="77777777" w:rsidTr="008155C2">
        <w:trPr>
          <w:cantSplit/>
        </w:trPr>
        <w:tc>
          <w:tcPr>
            <w:tcW w:w="923" w:type="dxa"/>
          </w:tcPr>
          <w:p w14:paraId="4A126ED6" w14:textId="77777777" w:rsidR="00727F4E" w:rsidRPr="009271A9" w:rsidRDefault="00727F4E" w:rsidP="00C411B2">
            <w:pPr>
              <w:keepNext/>
            </w:pPr>
            <w:r w:rsidRPr="009271A9">
              <w:t>Input</w:t>
            </w:r>
          </w:p>
        </w:tc>
        <w:tc>
          <w:tcPr>
            <w:tcW w:w="1453" w:type="dxa"/>
          </w:tcPr>
          <w:p w14:paraId="4032E733" w14:textId="77777777" w:rsidR="00727F4E" w:rsidRPr="009271A9" w:rsidRDefault="00727F4E" w:rsidP="00C411B2">
            <w:pPr>
              <w:keepNext/>
            </w:pPr>
            <w:r w:rsidRPr="009271A9">
              <w:t>Duration</w:t>
            </w:r>
          </w:p>
        </w:tc>
        <w:tc>
          <w:tcPr>
            <w:tcW w:w="1701" w:type="dxa"/>
          </w:tcPr>
          <w:p w14:paraId="7BDC7919" w14:textId="77777777" w:rsidR="00727F4E" w:rsidRPr="009271A9" w:rsidRDefault="00727F4E" w:rsidP="00C411B2">
            <w:pPr>
              <w:keepNext/>
            </w:pPr>
            <w:r w:rsidRPr="009271A9">
              <w:t>Numeric</w:t>
            </w:r>
          </w:p>
        </w:tc>
        <w:tc>
          <w:tcPr>
            <w:tcW w:w="2578" w:type="dxa"/>
          </w:tcPr>
          <w:p w14:paraId="541EB1A9" w14:textId="067E94D0" w:rsidR="00727F4E" w:rsidRPr="009271A9" w:rsidRDefault="008155C2" w:rsidP="00C411B2">
            <w:pPr>
              <w:keepNext/>
            </w:pPr>
            <w:r w:rsidRPr="009271A9">
              <w:t>From 1 to 9</w:t>
            </w:r>
          </w:p>
        </w:tc>
      </w:tr>
      <w:tr w:rsidR="00727F4E" w:rsidRPr="009271A9" w14:paraId="5764ADF8" w14:textId="77777777" w:rsidTr="008155C2">
        <w:trPr>
          <w:cantSplit/>
        </w:trPr>
        <w:tc>
          <w:tcPr>
            <w:tcW w:w="923" w:type="dxa"/>
          </w:tcPr>
          <w:p w14:paraId="68E08504" w14:textId="77777777" w:rsidR="00727F4E" w:rsidRPr="009271A9" w:rsidRDefault="00727F4E" w:rsidP="00C411B2">
            <w:pPr>
              <w:keepNext/>
            </w:pPr>
            <w:r w:rsidRPr="009271A9">
              <w:t>Input</w:t>
            </w:r>
          </w:p>
        </w:tc>
        <w:tc>
          <w:tcPr>
            <w:tcW w:w="1453" w:type="dxa"/>
          </w:tcPr>
          <w:p w14:paraId="085BD1EF" w14:textId="77777777" w:rsidR="00727F4E" w:rsidRPr="009271A9" w:rsidRDefault="00727F4E" w:rsidP="00C411B2">
            <w:pPr>
              <w:keepNext/>
            </w:pPr>
            <w:r w:rsidRPr="009271A9">
              <w:t>Chat ID</w:t>
            </w:r>
          </w:p>
        </w:tc>
        <w:tc>
          <w:tcPr>
            <w:tcW w:w="1701" w:type="dxa"/>
          </w:tcPr>
          <w:p w14:paraId="45916B61" w14:textId="77777777" w:rsidR="00727F4E" w:rsidRPr="009271A9" w:rsidRDefault="00727F4E" w:rsidP="00C411B2">
            <w:pPr>
              <w:keepNext/>
            </w:pPr>
            <w:r w:rsidRPr="009271A9">
              <w:t>Numeric</w:t>
            </w:r>
          </w:p>
        </w:tc>
        <w:tc>
          <w:tcPr>
            <w:tcW w:w="2578" w:type="dxa"/>
          </w:tcPr>
          <w:p w14:paraId="76D152DC" w14:textId="12A8113C" w:rsidR="00727F4E" w:rsidRPr="009271A9" w:rsidRDefault="008155C2" w:rsidP="00C411B2">
            <w:pPr>
              <w:keepNext/>
            </w:pPr>
            <w:r w:rsidRPr="009271A9">
              <w:t>From 1 to 9</w:t>
            </w:r>
          </w:p>
        </w:tc>
      </w:tr>
      <w:tr w:rsidR="00727F4E" w:rsidRPr="009271A9" w14:paraId="4FC36D68" w14:textId="77777777" w:rsidTr="008155C2">
        <w:trPr>
          <w:cantSplit/>
        </w:trPr>
        <w:tc>
          <w:tcPr>
            <w:tcW w:w="923" w:type="dxa"/>
          </w:tcPr>
          <w:p w14:paraId="4C72DA3C" w14:textId="77777777" w:rsidR="00727F4E" w:rsidRPr="009271A9" w:rsidRDefault="00727F4E" w:rsidP="00C411B2">
            <w:pPr>
              <w:keepNext/>
            </w:pPr>
            <w:r w:rsidRPr="009271A9">
              <w:t>System</w:t>
            </w:r>
          </w:p>
        </w:tc>
        <w:tc>
          <w:tcPr>
            <w:tcW w:w="1453" w:type="dxa"/>
          </w:tcPr>
          <w:p w14:paraId="6D2B1326" w14:textId="77777777" w:rsidR="00727F4E" w:rsidRPr="009271A9" w:rsidRDefault="00727F4E" w:rsidP="00C411B2">
            <w:pPr>
              <w:keepNext/>
            </w:pPr>
            <w:r w:rsidRPr="009271A9">
              <w:t>Password</w:t>
            </w:r>
          </w:p>
        </w:tc>
        <w:tc>
          <w:tcPr>
            <w:tcW w:w="1701" w:type="dxa"/>
          </w:tcPr>
          <w:p w14:paraId="288A9377" w14:textId="77777777" w:rsidR="00727F4E" w:rsidRPr="009271A9" w:rsidRDefault="00727F4E" w:rsidP="00C411B2">
            <w:pPr>
              <w:keepNext/>
            </w:pPr>
            <w:r w:rsidRPr="009271A9">
              <w:t>Alpha-numeric</w:t>
            </w:r>
          </w:p>
        </w:tc>
        <w:tc>
          <w:tcPr>
            <w:tcW w:w="2578" w:type="dxa"/>
          </w:tcPr>
          <w:p w14:paraId="6747FD0B" w14:textId="1368DC17" w:rsidR="00727F4E" w:rsidRPr="009271A9" w:rsidRDefault="00727F4E" w:rsidP="00C411B2">
            <w:pPr>
              <w:keepNext/>
            </w:pPr>
            <w:r w:rsidRPr="009271A9">
              <w:t>Max 8 characters</w:t>
            </w:r>
            <w:r w:rsidR="008155C2" w:rsidRPr="009271A9">
              <w:t xml:space="preserve"> with some special characters</w:t>
            </w:r>
          </w:p>
        </w:tc>
      </w:tr>
      <w:tr w:rsidR="00727F4E" w:rsidRPr="009271A9" w14:paraId="0E131C6B" w14:textId="77777777" w:rsidTr="008155C2">
        <w:trPr>
          <w:cantSplit/>
        </w:trPr>
        <w:tc>
          <w:tcPr>
            <w:tcW w:w="923" w:type="dxa"/>
          </w:tcPr>
          <w:p w14:paraId="17490387" w14:textId="77777777" w:rsidR="00727F4E" w:rsidRPr="009271A9" w:rsidRDefault="00727F4E" w:rsidP="00C411B2">
            <w:pPr>
              <w:keepNext/>
            </w:pPr>
            <w:r w:rsidRPr="009271A9">
              <w:t>System</w:t>
            </w:r>
          </w:p>
        </w:tc>
        <w:tc>
          <w:tcPr>
            <w:tcW w:w="1453" w:type="dxa"/>
          </w:tcPr>
          <w:p w14:paraId="6719163A" w14:textId="77777777" w:rsidR="00727F4E" w:rsidRPr="009271A9" w:rsidRDefault="00727F4E" w:rsidP="00C411B2">
            <w:pPr>
              <w:keepNext/>
            </w:pPr>
            <w:r w:rsidRPr="009271A9">
              <w:t>System date</w:t>
            </w:r>
          </w:p>
        </w:tc>
        <w:tc>
          <w:tcPr>
            <w:tcW w:w="1701" w:type="dxa"/>
          </w:tcPr>
          <w:p w14:paraId="48769426" w14:textId="77777777" w:rsidR="00727F4E" w:rsidRPr="009271A9" w:rsidRDefault="00727F4E" w:rsidP="00C411B2">
            <w:pPr>
              <w:keepNext/>
            </w:pPr>
            <w:r w:rsidRPr="009271A9">
              <w:t>dd/mm/</w:t>
            </w:r>
            <w:proofErr w:type="spellStart"/>
            <w:r w:rsidRPr="009271A9">
              <w:t>yyyy</w:t>
            </w:r>
            <w:proofErr w:type="spellEnd"/>
          </w:p>
        </w:tc>
        <w:tc>
          <w:tcPr>
            <w:tcW w:w="2578" w:type="dxa"/>
          </w:tcPr>
          <w:p w14:paraId="299B49DD" w14:textId="77777777" w:rsidR="00C927D8" w:rsidRPr="009271A9" w:rsidRDefault="008155C2" w:rsidP="00C411B2">
            <w:pPr>
              <w:keepNext/>
            </w:pPr>
            <w:r w:rsidRPr="009271A9">
              <w:t>dd&lt;</w:t>
            </w:r>
            <w:proofErr w:type="gramStart"/>
            <w:r w:rsidR="00C927D8" w:rsidRPr="009271A9">
              <w:t>32,mm</w:t>
            </w:r>
            <w:proofErr w:type="gramEnd"/>
            <w:r w:rsidR="00C927D8" w:rsidRPr="009271A9">
              <w:t>&lt;13,</w:t>
            </w:r>
          </w:p>
          <w:p w14:paraId="081E50EC" w14:textId="6B1F44B2" w:rsidR="008155C2" w:rsidRPr="009271A9" w:rsidRDefault="00C927D8" w:rsidP="00C411B2">
            <w:pPr>
              <w:keepNext/>
            </w:pPr>
            <w:proofErr w:type="spellStart"/>
            <w:r w:rsidRPr="009271A9">
              <w:t>yyyy</w:t>
            </w:r>
            <w:proofErr w:type="spellEnd"/>
            <w:r w:rsidRPr="009271A9">
              <w:t>&lt;2024</w:t>
            </w:r>
          </w:p>
        </w:tc>
      </w:tr>
      <w:tr w:rsidR="00727F4E" w:rsidRPr="009271A9" w14:paraId="2098A1FD" w14:textId="77777777" w:rsidTr="008155C2">
        <w:trPr>
          <w:cantSplit/>
        </w:trPr>
        <w:tc>
          <w:tcPr>
            <w:tcW w:w="923" w:type="dxa"/>
          </w:tcPr>
          <w:p w14:paraId="0E35EE92" w14:textId="77777777" w:rsidR="00727F4E" w:rsidRPr="009271A9" w:rsidRDefault="00727F4E" w:rsidP="00C411B2">
            <w:pPr>
              <w:keepNext/>
            </w:pPr>
            <w:r w:rsidRPr="009271A9">
              <w:t>System</w:t>
            </w:r>
          </w:p>
        </w:tc>
        <w:tc>
          <w:tcPr>
            <w:tcW w:w="1453" w:type="dxa"/>
          </w:tcPr>
          <w:p w14:paraId="460E0545" w14:textId="77777777" w:rsidR="00727F4E" w:rsidRPr="009271A9" w:rsidRDefault="00727F4E" w:rsidP="00C411B2">
            <w:pPr>
              <w:keepNext/>
            </w:pPr>
            <w:r w:rsidRPr="009271A9">
              <w:t>System time</w:t>
            </w:r>
          </w:p>
        </w:tc>
        <w:tc>
          <w:tcPr>
            <w:tcW w:w="1701" w:type="dxa"/>
          </w:tcPr>
          <w:p w14:paraId="22ED04AE" w14:textId="4D14FAEA" w:rsidR="00727F4E" w:rsidRPr="009271A9" w:rsidRDefault="00727F4E" w:rsidP="00C411B2">
            <w:pPr>
              <w:keepNext/>
            </w:pPr>
            <w:proofErr w:type="spellStart"/>
            <w:r w:rsidRPr="009271A9">
              <w:t>Hh:</w:t>
            </w:r>
            <w:proofErr w:type="gramStart"/>
            <w:r w:rsidRPr="009271A9">
              <w:t>mm</w:t>
            </w:r>
            <w:r w:rsidR="00C927D8" w:rsidRPr="009271A9">
              <w:t>:ss</w:t>
            </w:r>
            <w:proofErr w:type="spellEnd"/>
            <w:proofErr w:type="gramEnd"/>
          </w:p>
        </w:tc>
        <w:tc>
          <w:tcPr>
            <w:tcW w:w="2578" w:type="dxa"/>
          </w:tcPr>
          <w:p w14:paraId="79D94E2A" w14:textId="4126E1C5" w:rsidR="00727F4E" w:rsidRPr="009271A9" w:rsidRDefault="00C927D8" w:rsidP="00C411B2">
            <w:pPr>
              <w:keepNext/>
            </w:pPr>
            <w:proofErr w:type="spellStart"/>
            <w:r w:rsidRPr="009271A9">
              <w:t>Hh</w:t>
            </w:r>
            <w:proofErr w:type="spellEnd"/>
            <w:r w:rsidRPr="009271A9">
              <w:t>&lt;</w:t>
            </w:r>
            <w:proofErr w:type="gramStart"/>
            <w:r w:rsidRPr="009271A9">
              <w:t>25,mm</w:t>
            </w:r>
            <w:proofErr w:type="gramEnd"/>
            <w:r w:rsidRPr="009271A9">
              <w:t>&lt;60,ss&lt;60</w:t>
            </w:r>
          </w:p>
        </w:tc>
      </w:tr>
    </w:tbl>
    <w:p w14:paraId="1A8B1CC9" w14:textId="2A9D5015" w:rsidR="00293783" w:rsidRPr="009271A9" w:rsidRDefault="00293783" w:rsidP="00C411B2">
      <w:pPr>
        <w:pStyle w:val="IndexHeading"/>
        <w:keepNext/>
      </w:pPr>
      <w:r w:rsidRPr="009271A9">
        <w:t>Table 3.</w:t>
      </w:r>
      <w:r w:rsidR="00631AF6" w:rsidRPr="009271A9">
        <w:t>1</w:t>
      </w:r>
      <w:r w:rsidRPr="009271A9">
        <w:t xml:space="preserve"> Inputs required for </w:t>
      </w:r>
      <w:r w:rsidR="004F05BA" w:rsidRPr="009271A9">
        <w:t>C</w:t>
      </w:r>
      <w:r w:rsidR="00490A91" w:rsidRPr="009271A9">
        <w:t xml:space="preserve">hat </w:t>
      </w:r>
      <w:r w:rsidR="004F05BA" w:rsidRPr="009271A9">
        <w:t>_R</w:t>
      </w:r>
      <w:r w:rsidR="00490A91" w:rsidRPr="009271A9">
        <w:t>egist</w:t>
      </w:r>
      <w:r w:rsidR="004F05BA" w:rsidRPr="009271A9">
        <w:t>er</w:t>
      </w:r>
    </w:p>
    <w:p w14:paraId="65DC157F" w14:textId="77777777" w:rsidR="00293783" w:rsidRPr="009271A9" w:rsidRDefault="00293783">
      <w:pPr>
        <w:pStyle w:val="Heading3"/>
      </w:pPr>
      <w:bookmarkStart w:id="72" w:name="_Toc489689107"/>
      <w:bookmarkEnd w:id="71"/>
      <w:r w:rsidRPr="009271A9">
        <w:t>Normal Processing Procedure</w:t>
      </w:r>
      <w:bookmarkEnd w:id="72"/>
    </w:p>
    <w:p w14:paraId="4731981B" w14:textId="77777777" w:rsidR="00293783" w:rsidRPr="009271A9" w:rsidRDefault="00154D9E">
      <w:pPr>
        <w:numPr>
          <w:ilvl w:val="0"/>
          <w:numId w:val="12"/>
        </w:numPr>
      </w:pPr>
      <w:r w:rsidRPr="009271A9">
        <w:t xml:space="preserve">User enters </w:t>
      </w:r>
      <w:r w:rsidR="00490A91" w:rsidRPr="009271A9">
        <w:t xml:space="preserve">to chat system </w:t>
      </w:r>
    </w:p>
    <w:p w14:paraId="54A51E05" w14:textId="77777777" w:rsidR="00154D9E" w:rsidRPr="009271A9" w:rsidRDefault="00490A91">
      <w:pPr>
        <w:numPr>
          <w:ilvl w:val="0"/>
          <w:numId w:val="12"/>
        </w:numPr>
      </w:pPr>
      <w:proofErr w:type="gramStart"/>
      <w:r w:rsidRPr="009271A9">
        <w:t>User  creates</w:t>
      </w:r>
      <w:proofErr w:type="gramEnd"/>
      <w:r w:rsidRPr="009271A9">
        <w:t xml:space="preserve"> account</w:t>
      </w:r>
    </w:p>
    <w:p w14:paraId="5D7D9A54" w14:textId="77777777" w:rsidR="00293783" w:rsidRPr="009271A9" w:rsidRDefault="00154D9E">
      <w:pPr>
        <w:numPr>
          <w:ilvl w:val="0"/>
          <w:numId w:val="12"/>
        </w:numPr>
      </w:pPr>
      <w:r w:rsidRPr="009271A9">
        <w:t xml:space="preserve">User enters </w:t>
      </w:r>
      <w:r w:rsidR="00490A91" w:rsidRPr="009271A9">
        <w:t>user id and password</w:t>
      </w:r>
    </w:p>
    <w:p w14:paraId="369673AA" w14:textId="77777777" w:rsidR="00154D9E" w:rsidRPr="009271A9" w:rsidRDefault="00154D9E">
      <w:pPr>
        <w:numPr>
          <w:ilvl w:val="0"/>
          <w:numId w:val="12"/>
        </w:numPr>
      </w:pPr>
      <w:r w:rsidRPr="009271A9">
        <w:t xml:space="preserve">System validates </w:t>
      </w:r>
      <w:r w:rsidR="00490A91" w:rsidRPr="009271A9">
        <w:t>login information</w:t>
      </w:r>
    </w:p>
    <w:p w14:paraId="44E010DB" w14:textId="77777777" w:rsidR="00293783" w:rsidRPr="009271A9" w:rsidRDefault="00490A91">
      <w:pPr>
        <w:numPr>
          <w:ilvl w:val="0"/>
          <w:numId w:val="12"/>
        </w:numPr>
      </w:pPr>
      <w:r w:rsidRPr="009271A9">
        <w:t>User establishes the connection to server</w:t>
      </w:r>
    </w:p>
    <w:p w14:paraId="62F38210" w14:textId="77777777" w:rsidR="00293783" w:rsidRPr="009271A9" w:rsidRDefault="00154D9E">
      <w:pPr>
        <w:numPr>
          <w:ilvl w:val="0"/>
          <w:numId w:val="12"/>
        </w:numPr>
      </w:pPr>
      <w:r w:rsidRPr="009271A9">
        <w:t xml:space="preserve">If </w:t>
      </w:r>
      <w:r w:rsidR="00490A91" w:rsidRPr="009271A9">
        <w:t>user</w:t>
      </w:r>
      <w:r w:rsidRPr="009271A9">
        <w:t xml:space="preserve"> is available, system displays all available </w:t>
      </w:r>
      <w:r w:rsidR="00490A91" w:rsidRPr="009271A9">
        <w:t>users</w:t>
      </w:r>
    </w:p>
    <w:p w14:paraId="32D19E38" w14:textId="77777777" w:rsidR="00293783" w:rsidRPr="009271A9" w:rsidRDefault="00154D9E">
      <w:pPr>
        <w:numPr>
          <w:ilvl w:val="0"/>
          <w:numId w:val="12"/>
        </w:numPr>
      </w:pPr>
      <w:r w:rsidRPr="009271A9">
        <w:t xml:space="preserve">User selects one of the available </w:t>
      </w:r>
      <w:r w:rsidR="001B0B23" w:rsidRPr="009271A9">
        <w:t>users</w:t>
      </w:r>
      <w:r w:rsidR="00293783" w:rsidRPr="009271A9">
        <w:t>.</w:t>
      </w:r>
    </w:p>
    <w:p w14:paraId="2EAF8E3B" w14:textId="77777777" w:rsidR="00490A91" w:rsidRPr="009271A9" w:rsidRDefault="00490A91" w:rsidP="00490A91">
      <w:pPr>
        <w:numPr>
          <w:ilvl w:val="0"/>
          <w:numId w:val="12"/>
        </w:numPr>
      </w:pPr>
      <w:r w:rsidRPr="009271A9">
        <w:t xml:space="preserve">User start chatting by sending message </w:t>
      </w:r>
    </w:p>
    <w:p w14:paraId="1FF036A4" w14:textId="77777777" w:rsidR="00154D9E" w:rsidRPr="009271A9" w:rsidRDefault="00154D9E">
      <w:pPr>
        <w:numPr>
          <w:ilvl w:val="0"/>
          <w:numId w:val="12"/>
        </w:numPr>
      </w:pPr>
      <w:r w:rsidRPr="009271A9">
        <w:t xml:space="preserve">System </w:t>
      </w:r>
      <w:r w:rsidR="004F05BA" w:rsidRPr="009271A9">
        <w:t>exits while user is offline</w:t>
      </w:r>
      <w:r w:rsidRPr="009271A9">
        <w:t xml:space="preserve"> </w:t>
      </w:r>
    </w:p>
    <w:p w14:paraId="5D6CF6CF" w14:textId="77777777" w:rsidR="00293783" w:rsidRPr="009271A9" w:rsidRDefault="003C16CB">
      <w:pPr>
        <w:pStyle w:val="Heading3"/>
      </w:pPr>
      <w:bookmarkStart w:id="73" w:name="_Toc489689108"/>
      <w:r w:rsidRPr="009271A9">
        <w:t>Variations</w:t>
      </w:r>
      <w:bookmarkEnd w:id="73"/>
    </w:p>
    <w:p w14:paraId="38455D1C" w14:textId="77777777" w:rsidR="003C16CB" w:rsidRPr="009271A9" w:rsidRDefault="003C16CB" w:rsidP="003C16CB">
      <w:pPr>
        <w:numPr>
          <w:ilvl w:val="0"/>
          <w:numId w:val="12"/>
        </w:numPr>
      </w:pPr>
      <w:r w:rsidRPr="009271A9">
        <w:t xml:space="preserve">If </w:t>
      </w:r>
      <w:r w:rsidR="001B0B23" w:rsidRPr="009271A9">
        <w:t>user is</w:t>
      </w:r>
      <w:r w:rsidR="004F05BA" w:rsidRPr="009271A9">
        <w:t xml:space="preserve"> idle</w:t>
      </w:r>
      <w:r w:rsidRPr="009271A9">
        <w:t xml:space="preserve">, system displays “Sorry, </w:t>
      </w:r>
      <w:r w:rsidR="004F05BA" w:rsidRPr="009271A9">
        <w:t>user is idle for long time</w:t>
      </w:r>
      <w:r w:rsidRPr="009271A9">
        <w:t>”.</w:t>
      </w:r>
    </w:p>
    <w:p w14:paraId="5811C2F4" w14:textId="77777777" w:rsidR="004F05BA" w:rsidRPr="009271A9" w:rsidRDefault="00594623" w:rsidP="004F05BA">
      <w:pPr>
        <w:numPr>
          <w:ilvl w:val="0"/>
          <w:numId w:val="12"/>
        </w:numPr>
      </w:pPr>
      <w:r w:rsidRPr="009271A9">
        <w:t xml:space="preserve">System prompts user to quit </w:t>
      </w:r>
      <w:bookmarkStart w:id="74" w:name="_Toc489689109"/>
    </w:p>
    <w:p w14:paraId="3C70E4EE" w14:textId="77777777" w:rsidR="00293783" w:rsidRPr="009271A9" w:rsidRDefault="00293783" w:rsidP="004F05BA">
      <w:pPr>
        <w:numPr>
          <w:ilvl w:val="0"/>
          <w:numId w:val="12"/>
        </w:numPr>
      </w:pPr>
      <w:r w:rsidRPr="009271A9">
        <w:t>Reports Generated</w:t>
      </w:r>
      <w:bookmarkEnd w:id="74"/>
    </w:p>
    <w:p w14:paraId="520B5394" w14:textId="77777777" w:rsidR="00293783" w:rsidRPr="009271A9" w:rsidRDefault="00293783">
      <w:r w:rsidRPr="009271A9">
        <w:t>No reports are generated for this function.</w:t>
      </w:r>
    </w:p>
    <w:p w14:paraId="17923BCB" w14:textId="77777777" w:rsidR="00293783" w:rsidRPr="009271A9" w:rsidRDefault="00293783">
      <w:pPr>
        <w:pStyle w:val="Heading3"/>
      </w:pPr>
      <w:bookmarkStart w:id="75" w:name="_Toc489689110"/>
      <w:r w:rsidRPr="009271A9">
        <w:t>Exceptions</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5451"/>
      </w:tblGrid>
      <w:tr w:rsidR="00293783" w:rsidRPr="009271A9" w14:paraId="72A96050" w14:textId="77777777">
        <w:tc>
          <w:tcPr>
            <w:tcW w:w="3078" w:type="dxa"/>
            <w:shd w:val="pct15" w:color="auto" w:fill="auto"/>
          </w:tcPr>
          <w:p w14:paraId="600CAB38" w14:textId="77777777" w:rsidR="00293783" w:rsidRPr="009271A9" w:rsidRDefault="00293783">
            <w:pPr>
              <w:rPr>
                <w:b/>
              </w:rPr>
            </w:pPr>
            <w:r w:rsidRPr="009271A9">
              <w:rPr>
                <w:b/>
              </w:rPr>
              <w:t>Exception</w:t>
            </w:r>
          </w:p>
        </w:tc>
        <w:tc>
          <w:tcPr>
            <w:tcW w:w="5451" w:type="dxa"/>
            <w:shd w:val="pct15" w:color="auto" w:fill="auto"/>
          </w:tcPr>
          <w:p w14:paraId="61116054" w14:textId="77777777" w:rsidR="00293783" w:rsidRPr="009271A9" w:rsidRDefault="00293783">
            <w:pPr>
              <w:rPr>
                <w:b/>
              </w:rPr>
            </w:pPr>
            <w:r w:rsidRPr="009271A9">
              <w:rPr>
                <w:b/>
              </w:rPr>
              <w:t>Error Message (Displayed/Generated/Logged)</w:t>
            </w:r>
          </w:p>
        </w:tc>
      </w:tr>
      <w:tr w:rsidR="00C411B2" w:rsidRPr="009271A9" w14:paraId="17C58071" w14:textId="77777777">
        <w:tc>
          <w:tcPr>
            <w:tcW w:w="3078" w:type="dxa"/>
          </w:tcPr>
          <w:p w14:paraId="66E0C92F" w14:textId="77777777" w:rsidR="00C411B2" w:rsidRPr="009271A9" w:rsidRDefault="004F05BA" w:rsidP="00661F22">
            <w:r w:rsidRPr="009271A9">
              <w:t>Creating account with same name</w:t>
            </w:r>
          </w:p>
        </w:tc>
        <w:tc>
          <w:tcPr>
            <w:tcW w:w="5451" w:type="dxa"/>
          </w:tcPr>
          <w:p w14:paraId="5892EE1C" w14:textId="77777777" w:rsidR="00C411B2" w:rsidRPr="009271A9" w:rsidRDefault="004F05BA" w:rsidP="00661F22">
            <w:r w:rsidRPr="009271A9">
              <w:t xml:space="preserve">Already name exists </w:t>
            </w:r>
          </w:p>
        </w:tc>
      </w:tr>
      <w:tr w:rsidR="00C411B2" w:rsidRPr="009271A9" w14:paraId="21D18967" w14:textId="77777777">
        <w:tc>
          <w:tcPr>
            <w:tcW w:w="3078" w:type="dxa"/>
          </w:tcPr>
          <w:p w14:paraId="0EDD217B" w14:textId="77777777" w:rsidR="00C411B2" w:rsidRPr="009271A9" w:rsidRDefault="004F05BA">
            <w:r w:rsidRPr="009271A9">
              <w:t>Creating password with undefined symbols</w:t>
            </w:r>
          </w:p>
        </w:tc>
        <w:tc>
          <w:tcPr>
            <w:tcW w:w="5451" w:type="dxa"/>
          </w:tcPr>
          <w:p w14:paraId="545A2886" w14:textId="77777777" w:rsidR="00C411B2" w:rsidRPr="009271A9" w:rsidRDefault="004F05BA">
            <w:r w:rsidRPr="009271A9">
              <w:t>Type your password correctly</w:t>
            </w:r>
          </w:p>
        </w:tc>
      </w:tr>
    </w:tbl>
    <w:p w14:paraId="4E9A675F" w14:textId="5B8B2458" w:rsidR="00293783" w:rsidRPr="009271A9" w:rsidRDefault="00293783" w:rsidP="00184B6A">
      <w:pPr>
        <w:pStyle w:val="IndexHeading"/>
      </w:pPr>
      <w:r w:rsidRPr="009271A9">
        <w:t xml:space="preserve">Table </w:t>
      </w:r>
      <w:r w:rsidR="00631AF6" w:rsidRPr="009271A9">
        <w:t>3.2</w:t>
      </w:r>
      <w:r w:rsidRPr="009271A9">
        <w:t xml:space="preserve"> Exceptions during </w:t>
      </w:r>
      <w:r w:rsidR="004F05BA" w:rsidRPr="009271A9">
        <w:t>Chat_ register</w:t>
      </w:r>
    </w:p>
    <w:p w14:paraId="4668A445" w14:textId="46E7E1C0" w:rsidR="00184B6A" w:rsidRPr="009271A9" w:rsidRDefault="00184B6A" w:rsidP="00184B6A">
      <w:pPr>
        <w:pStyle w:val="Index1"/>
      </w:pPr>
    </w:p>
    <w:p w14:paraId="5D0E03DE" w14:textId="7DB74478" w:rsidR="00184B6A" w:rsidRPr="009271A9" w:rsidRDefault="00184B6A" w:rsidP="00184B6A">
      <w:pPr>
        <w:pStyle w:val="Heading2"/>
      </w:pPr>
      <w:r w:rsidRPr="009271A9">
        <w:t xml:space="preserve">Login Into </w:t>
      </w:r>
      <w:proofErr w:type="gramStart"/>
      <w:r w:rsidRPr="009271A9">
        <w:t>The</w:t>
      </w:r>
      <w:proofErr w:type="gramEnd"/>
      <w:r w:rsidRPr="009271A9">
        <w:t xml:space="preserve"> System</w:t>
      </w:r>
    </w:p>
    <w:p w14:paraId="570CDAF0" w14:textId="5B83742C" w:rsidR="00184B6A" w:rsidRPr="009271A9" w:rsidRDefault="00184B6A" w:rsidP="00184B6A">
      <w:pPr>
        <w:rPr>
          <w:szCs w:val="24"/>
        </w:rPr>
      </w:pPr>
      <w:r w:rsidRPr="009271A9">
        <w:rPr>
          <w:b/>
        </w:rPr>
        <w:t>Function Name:</w:t>
      </w:r>
      <w:r w:rsidRPr="009271A9">
        <w:rPr>
          <w:szCs w:val="24"/>
        </w:rPr>
        <w:t xml:space="preserve"> Login</w:t>
      </w:r>
    </w:p>
    <w:p w14:paraId="23381F5A" w14:textId="1AD57119" w:rsidR="00184B6A" w:rsidRPr="009271A9" w:rsidRDefault="00184B6A" w:rsidP="00184B6A">
      <w:pPr>
        <w:rPr>
          <w:b/>
          <w:szCs w:val="24"/>
        </w:rPr>
      </w:pPr>
      <w:r w:rsidRPr="009271A9">
        <w:rPr>
          <w:b/>
          <w:szCs w:val="24"/>
        </w:rPr>
        <w:t>3.2.1 Trigger:</w:t>
      </w:r>
    </w:p>
    <w:p w14:paraId="3B178455" w14:textId="77777777" w:rsidR="00184B6A" w:rsidRPr="009271A9" w:rsidRDefault="00184B6A" w:rsidP="00184B6A">
      <w:pPr>
        <w:numPr>
          <w:ilvl w:val="0"/>
          <w:numId w:val="71"/>
        </w:numPr>
        <w:spacing w:after="160" w:line="259" w:lineRule="auto"/>
        <w:rPr>
          <w:szCs w:val="24"/>
        </w:rPr>
      </w:pPr>
      <w:r w:rsidRPr="009271A9">
        <w:rPr>
          <w:szCs w:val="24"/>
        </w:rPr>
        <w:t>A user enters their username and password into the login form and clicks the "Login" button.</w:t>
      </w:r>
    </w:p>
    <w:p w14:paraId="103C730B" w14:textId="56B9BABB" w:rsidR="00184B6A" w:rsidRPr="009271A9" w:rsidRDefault="00184B6A" w:rsidP="00184B6A">
      <w:pPr>
        <w:rPr>
          <w:b/>
          <w:szCs w:val="24"/>
        </w:rPr>
      </w:pPr>
      <w:r w:rsidRPr="009271A9">
        <w:rPr>
          <w:b/>
          <w:szCs w:val="24"/>
        </w:rPr>
        <w:t>3.2.2 Pre-Condition:</w:t>
      </w:r>
    </w:p>
    <w:p w14:paraId="7A162F61" w14:textId="77777777" w:rsidR="00184B6A" w:rsidRPr="009271A9" w:rsidRDefault="00184B6A" w:rsidP="00184B6A">
      <w:pPr>
        <w:numPr>
          <w:ilvl w:val="0"/>
          <w:numId w:val="72"/>
        </w:numPr>
        <w:spacing w:after="160" w:line="259" w:lineRule="auto"/>
        <w:rPr>
          <w:szCs w:val="24"/>
        </w:rPr>
      </w:pPr>
      <w:r w:rsidRPr="009271A9">
        <w:rPr>
          <w:szCs w:val="24"/>
        </w:rPr>
        <w:t>The user has a valid username and password.</w:t>
      </w:r>
    </w:p>
    <w:p w14:paraId="402499E5" w14:textId="08C38DC4" w:rsidR="00184B6A" w:rsidRPr="009271A9" w:rsidRDefault="00184B6A" w:rsidP="00184B6A">
      <w:pPr>
        <w:rPr>
          <w:b/>
          <w:szCs w:val="24"/>
        </w:rPr>
      </w:pPr>
      <w:r w:rsidRPr="009271A9">
        <w:rPr>
          <w:b/>
          <w:szCs w:val="24"/>
        </w:rPr>
        <w:t xml:space="preserve">3.2.3 </w:t>
      </w:r>
      <w:proofErr w:type="gramStart"/>
      <w:r w:rsidRPr="009271A9">
        <w:rPr>
          <w:b/>
          <w:szCs w:val="24"/>
        </w:rPr>
        <w:t>Post-Condition</w:t>
      </w:r>
      <w:proofErr w:type="gramEnd"/>
      <w:r w:rsidRPr="009271A9">
        <w:rPr>
          <w:b/>
          <w:szCs w:val="24"/>
        </w:rPr>
        <w:t>:</w:t>
      </w:r>
    </w:p>
    <w:p w14:paraId="5730B132" w14:textId="77777777" w:rsidR="00184B6A" w:rsidRPr="009271A9" w:rsidRDefault="00184B6A" w:rsidP="00184B6A">
      <w:pPr>
        <w:numPr>
          <w:ilvl w:val="0"/>
          <w:numId w:val="73"/>
        </w:numPr>
        <w:spacing w:after="160" w:line="259" w:lineRule="auto"/>
        <w:rPr>
          <w:szCs w:val="24"/>
        </w:rPr>
      </w:pPr>
      <w:r w:rsidRPr="009271A9">
        <w:rPr>
          <w:szCs w:val="24"/>
        </w:rPr>
        <w:t>The user is logged into the chat system.</w:t>
      </w:r>
    </w:p>
    <w:p w14:paraId="020A9E30" w14:textId="77777777" w:rsidR="00184B6A" w:rsidRPr="009271A9" w:rsidRDefault="00184B6A" w:rsidP="00184B6A">
      <w:pPr>
        <w:numPr>
          <w:ilvl w:val="0"/>
          <w:numId w:val="73"/>
        </w:numPr>
        <w:spacing w:after="160" w:line="259" w:lineRule="auto"/>
        <w:rPr>
          <w:szCs w:val="24"/>
        </w:rPr>
      </w:pPr>
      <w:r w:rsidRPr="009271A9">
        <w:rPr>
          <w:szCs w:val="24"/>
        </w:rPr>
        <w:lastRenderedPageBreak/>
        <w:t>The user is redirected to the chat lobby.</w:t>
      </w:r>
    </w:p>
    <w:p w14:paraId="6C6354CD" w14:textId="2BEF01B0" w:rsidR="00184B6A" w:rsidRPr="009271A9" w:rsidRDefault="00184B6A" w:rsidP="00184B6A">
      <w:pPr>
        <w:rPr>
          <w:b/>
          <w:szCs w:val="24"/>
        </w:rPr>
      </w:pPr>
      <w:r w:rsidRPr="009271A9">
        <w:rPr>
          <w:b/>
          <w:szCs w:val="24"/>
        </w:rPr>
        <w:t>3.2.4 Business Rules Applicable:</w:t>
      </w:r>
    </w:p>
    <w:p w14:paraId="39B9339D" w14:textId="77777777" w:rsidR="00184B6A" w:rsidRPr="009271A9" w:rsidRDefault="00184B6A" w:rsidP="00184B6A">
      <w:pPr>
        <w:numPr>
          <w:ilvl w:val="0"/>
          <w:numId w:val="74"/>
        </w:numPr>
        <w:spacing w:after="160" w:line="259" w:lineRule="auto"/>
        <w:rPr>
          <w:szCs w:val="24"/>
        </w:rPr>
      </w:pPr>
      <w:r w:rsidRPr="009271A9">
        <w:rPr>
          <w:szCs w:val="24"/>
        </w:rPr>
        <w:t>Only registered users can log in to the chat system.</w:t>
      </w:r>
    </w:p>
    <w:p w14:paraId="10FDD140" w14:textId="77777777" w:rsidR="00184B6A" w:rsidRPr="009271A9" w:rsidRDefault="00184B6A" w:rsidP="00184B6A">
      <w:pPr>
        <w:numPr>
          <w:ilvl w:val="0"/>
          <w:numId w:val="74"/>
        </w:numPr>
        <w:spacing w:after="160" w:line="259" w:lineRule="auto"/>
        <w:rPr>
          <w:szCs w:val="24"/>
        </w:rPr>
      </w:pPr>
      <w:r w:rsidRPr="009271A9">
        <w:rPr>
          <w:szCs w:val="24"/>
        </w:rPr>
        <w:t>Usernames and passwords must be unique and case-sensitive.</w:t>
      </w:r>
    </w:p>
    <w:p w14:paraId="7451351A" w14:textId="77777777" w:rsidR="00184B6A" w:rsidRPr="009271A9" w:rsidRDefault="00184B6A" w:rsidP="00184B6A">
      <w:pPr>
        <w:numPr>
          <w:ilvl w:val="0"/>
          <w:numId w:val="74"/>
        </w:numPr>
        <w:spacing w:after="160" w:line="259" w:lineRule="auto"/>
        <w:rPr>
          <w:szCs w:val="24"/>
        </w:rPr>
      </w:pPr>
      <w:r w:rsidRPr="009271A9">
        <w:rPr>
          <w:szCs w:val="24"/>
        </w:rPr>
        <w:t>Passwords must be at least 8 characters long and contain at least one uppercase letter, one lowercase letter, and one number.</w:t>
      </w:r>
    </w:p>
    <w:p w14:paraId="6A6F10C4" w14:textId="16BE3E81" w:rsidR="00184B6A" w:rsidRPr="009271A9" w:rsidRDefault="00184B6A" w:rsidP="00184B6A">
      <w:pPr>
        <w:rPr>
          <w:b/>
          <w:szCs w:val="24"/>
        </w:rPr>
      </w:pPr>
      <w:r w:rsidRPr="009271A9">
        <w:rPr>
          <w:b/>
          <w:szCs w:val="24"/>
        </w:rPr>
        <w:t>3.2.5 Data Manipulated:</w:t>
      </w:r>
    </w:p>
    <w:p w14:paraId="41E325D1" w14:textId="77777777" w:rsidR="00184B6A" w:rsidRPr="009271A9" w:rsidRDefault="00184B6A" w:rsidP="00184B6A">
      <w:pPr>
        <w:numPr>
          <w:ilvl w:val="0"/>
          <w:numId w:val="75"/>
        </w:numPr>
        <w:spacing w:after="160" w:line="259" w:lineRule="auto"/>
        <w:rPr>
          <w:szCs w:val="24"/>
        </w:rPr>
      </w:pPr>
      <w:r w:rsidRPr="009271A9">
        <w:rPr>
          <w:szCs w:val="24"/>
        </w:rPr>
        <w:t>User information (username, password, ID)</w:t>
      </w:r>
    </w:p>
    <w:tbl>
      <w:tblPr>
        <w:tblW w:w="6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3"/>
        <w:gridCol w:w="1453"/>
        <w:gridCol w:w="1701"/>
        <w:gridCol w:w="2578"/>
      </w:tblGrid>
      <w:tr w:rsidR="00184B6A" w:rsidRPr="009271A9" w14:paraId="210DC444" w14:textId="77777777" w:rsidTr="0076501E">
        <w:trPr>
          <w:cantSplit/>
        </w:trPr>
        <w:tc>
          <w:tcPr>
            <w:tcW w:w="923" w:type="dxa"/>
            <w:shd w:val="pct15" w:color="auto" w:fill="auto"/>
          </w:tcPr>
          <w:p w14:paraId="422E8B02" w14:textId="77777777" w:rsidR="00184B6A" w:rsidRPr="009271A9" w:rsidRDefault="00184B6A" w:rsidP="0076501E">
            <w:pPr>
              <w:keepNext/>
              <w:rPr>
                <w:b/>
              </w:rPr>
            </w:pPr>
            <w:r w:rsidRPr="009271A9">
              <w:rPr>
                <w:b/>
              </w:rPr>
              <w:t>Type</w:t>
            </w:r>
          </w:p>
        </w:tc>
        <w:tc>
          <w:tcPr>
            <w:tcW w:w="1453" w:type="dxa"/>
            <w:shd w:val="pct15" w:color="auto" w:fill="auto"/>
          </w:tcPr>
          <w:p w14:paraId="0E979B87" w14:textId="77777777" w:rsidR="00184B6A" w:rsidRPr="009271A9" w:rsidRDefault="00184B6A" w:rsidP="0076501E">
            <w:pPr>
              <w:keepNext/>
              <w:rPr>
                <w:b/>
              </w:rPr>
            </w:pPr>
            <w:r w:rsidRPr="009271A9">
              <w:rPr>
                <w:b/>
              </w:rPr>
              <w:t>Name</w:t>
            </w:r>
          </w:p>
        </w:tc>
        <w:tc>
          <w:tcPr>
            <w:tcW w:w="1701" w:type="dxa"/>
            <w:shd w:val="pct15" w:color="auto" w:fill="auto"/>
          </w:tcPr>
          <w:p w14:paraId="69364EAD" w14:textId="77777777" w:rsidR="00184B6A" w:rsidRPr="009271A9" w:rsidRDefault="00184B6A" w:rsidP="0076501E">
            <w:pPr>
              <w:keepNext/>
              <w:rPr>
                <w:b/>
              </w:rPr>
            </w:pPr>
            <w:r w:rsidRPr="009271A9">
              <w:rPr>
                <w:b/>
              </w:rPr>
              <w:t>Format</w:t>
            </w:r>
          </w:p>
        </w:tc>
        <w:tc>
          <w:tcPr>
            <w:tcW w:w="2578" w:type="dxa"/>
            <w:shd w:val="clear" w:color="auto" w:fill="D9D9D9" w:themeFill="background1" w:themeFillShade="D9"/>
          </w:tcPr>
          <w:p w14:paraId="63752B5F" w14:textId="77777777" w:rsidR="00184B6A" w:rsidRPr="009271A9" w:rsidRDefault="00184B6A" w:rsidP="0076501E">
            <w:pPr>
              <w:keepNext/>
              <w:rPr>
                <w:b/>
              </w:rPr>
            </w:pPr>
            <w:r w:rsidRPr="009271A9">
              <w:rPr>
                <w:b/>
              </w:rPr>
              <w:t>Validation Rules</w:t>
            </w:r>
          </w:p>
        </w:tc>
      </w:tr>
      <w:tr w:rsidR="00184B6A" w:rsidRPr="009271A9" w14:paraId="6CE4F3DB" w14:textId="77777777" w:rsidTr="0076501E">
        <w:trPr>
          <w:cantSplit/>
        </w:trPr>
        <w:tc>
          <w:tcPr>
            <w:tcW w:w="923" w:type="dxa"/>
          </w:tcPr>
          <w:p w14:paraId="282F15A2" w14:textId="77777777" w:rsidR="00184B6A" w:rsidRPr="009271A9" w:rsidRDefault="00184B6A" w:rsidP="0076501E">
            <w:pPr>
              <w:keepNext/>
            </w:pPr>
            <w:r w:rsidRPr="009271A9">
              <w:t>Input</w:t>
            </w:r>
          </w:p>
        </w:tc>
        <w:tc>
          <w:tcPr>
            <w:tcW w:w="1453" w:type="dxa"/>
          </w:tcPr>
          <w:p w14:paraId="315DB2C8" w14:textId="77777777" w:rsidR="00184B6A" w:rsidRPr="009271A9" w:rsidRDefault="00184B6A" w:rsidP="0076501E">
            <w:pPr>
              <w:keepNext/>
            </w:pPr>
            <w:r w:rsidRPr="009271A9">
              <w:t>Username</w:t>
            </w:r>
          </w:p>
        </w:tc>
        <w:tc>
          <w:tcPr>
            <w:tcW w:w="1701" w:type="dxa"/>
          </w:tcPr>
          <w:p w14:paraId="72A06EB5" w14:textId="77777777" w:rsidR="00184B6A" w:rsidRPr="009271A9" w:rsidRDefault="00184B6A" w:rsidP="0076501E">
            <w:pPr>
              <w:keepNext/>
            </w:pPr>
            <w:r w:rsidRPr="009271A9">
              <w:t>String</w:t>
            </w:r>
          </w:p>
        </w:tc>
        <w:tc>
          <w:tcPr>
            <w:tcW w:w="2578" w:type="dxa"/>
          </w:tcPr>
          <w:p w14:paraId="0FC3FD9C" w14:textId="77777777" w:rsidR="00184B6A" w:rsidRPr="009271A9" w:rsidRDefault="00184B6A" w:rsidP="0076501E">
            <w:pPr>
              <w:keepNext/>
            </w:pPr>
            <w:r w:rsidRPr="009271A9">
              <w:t>Should not contain symbols</w:t>
            </w:r>
          </w:p>
        </w:tc>
      </w:tr>
      <w:tr w:rsidR="00184B6A" w:rsidRPr="009271A9" w14:paraId="02267132" w14:textId="77777777" w:rsidTr="0076501E">
        <w:trPr>
          <w:cantSplit/>
        </w:trPr>
        <w:tc>
          <w:tcPr>
            <w:tcW w:w="923" w:type="dxa"/>
          </w:tcPr>
          <w:p w14:paraId="266BFC84" w14:textId="77777777" w:rsidR="00184B6A" w:rsidRPr="009271A9" w:rsidRDefault="00184B6A" w:rsidP="0076501E">
            <w:pPr>
              <w:keepNext/>
            </w:pPr>
            <w:r w:rsidRPr="009271A9">
              <w:t>Input</w:t>
            </w:r>
          </w:p>
        </w:tc>
        <w:tc>
          <w:tcPr>
            <w:tcW w:w="1453" w:type="dxa"/>
          </w:tcPr>
          <w:p w14:paraId="17C3136C" w14:textId="77777777" w:rsidR="00184B6A" w:rsidRPr="009271A9" w:rsidRDefault="00184B6A" w:rsidP="0076501E">
            <w:pPr>
              <w:keepNext/>
            </w:pPr>
            <w:r w:rsidRPr="009271A9">
              <w:t>Password</w:t>
            </w:r>
          </w:p>
        </w:tc>
        <w:tc>
          <w:tcPr>
            <w:tcW w:w="1701" w:type="dxa"/>
          </w:tcPr>
          <w:p w14:paraId="31CCC3F1" w14:textId="77777777" w:rsidR="00184B6A" w:rsidRPr="009271A9" w:rsidRDefault="00184B6A" w:rsidP="0076501E">
            <w:pPr>
              <w:keepNext/>
            </w:pPr>
            <w:r w:rsidRPr="009271A9">
              <w:t>String</w:t>
            </w:r>
          </w:p>
        </w:tc>
        <w:tc>
          <w:tcPr>
            <w:tcW w:w="2578" w:type="dxa"/>
          </w:tcPr>
          <w:p w14:paraId="1785C6C0" w14:textId="77777777" w:rsidR="00184B6A" w:rsidRPr="009271A9" w:rsidRDefault="00184B6A" w:rsidP="0076501E">
            <w:pPr>
              <w:keepNext/>
            </w:pPr>
            <w:r w:rsidRPr="009271A9">
              <w:t>Min. 8 characters with special characters</w:t>
            </w:r>
          </w:p>
        </w:tc>
      </w:tr>
      <w:tr w:rsidR="00184B6A" w:rsidRPr="009271A9" w14:paraId="4DB5DCB1" w14:textId="77777777" w:rsidTr="0076501E">
        <w:trPr>
          <w:cantSplit/>
        </w:trPr>
        <w:tc>
          <w:tcPr>
            <w:tcW w:w="923" w:type="dxa"/>
          </w:tcPr>
          <w:p w14:paraId="17D13C8B" w14:textId="77777777" w:rsidR="00184B6A" w:rsidRPr="009271A9" w:rsidRDefault="00184B6A" w:rsidP="0076501E">
            <w:pPr>
              <w:keepNext/>
            </w:pPr>
            <w:r w:rsidRPr="009271A9">
              <w:t>System</w:t>
            </w:r>
          </w:p>
        </w:tc>
        <w:tc>
          <w:tcPr>
            <w:tcW w:w="1453" w:type="dxa"/>
          </w:tcPr>
          <w:p w14:paraId="510C6EDF" w14:textId="77777777" w:rsidR="00184B6A" w:rsidRPr="009271A9" w:rsidRDefault="00184B6A" w:rsidP="0076501E">
            <w:pPr>
              <w:keepNext/>
            </w:pPr>
            <w:r w:rsidRPr="009271A9">
              <w:t>User ID</w:t>
            </w:r>
          </w:p>
        </w:tc>
        <w:tc>
          <w:tcPr>
            <w:tcW w:w="1701" w:type="dxa"/>
          </w:tcPr>
          <w:p w14:paraId="650651B4" w14:textId="77777777" w:rsidR="00184B6A" w:rsidRPr="009271A9" w:rsidRDefault="00184B6A" w:rsidP="0076501E">
            <w:pPr>
              <w:keepNext/>
            </w:pPr>
            <w:r w:rsidRPr="009271A9">
              <w:t>Integer</w:t>
            </w:r>
          </w:p>
        </w:tc>
        <w:tc>
          <w:tcPr>
            <w:tcW w:w="2578" w:type="dxa"/>
          </w:tcPr>
          <w:p w14:paraId="3E79476C" w14:textId="77777777" w:rsidR="00184B6A" w:rsidRPr="009271A9" w:rsidRDefault="00184B6A" w:rsidP="0076501E">
            <w:pPr>
              <w:keepNext/>
            </w:pPr>
            <w:r w:rsidRPr="009271A9">
              <w:t>From 1 to 9</w:t>
            </w:r>
          </w:p>
        </w:tc>
      </w:tr>
    </w:tbl>
    <w:p w14:paraId="54E03FB3" w14:textId="77777777" w:rsidR="00184B6A" w:rsidRPr="009271A9" w:rsidRDefault="00184B6A" w:rsidP="00184B6A">
      <w:pPr>
        <w:pStyle w:val="IndexHeading"/>
        <w:keepNext/>
      </w:pPr>
      <w:r w:rsidRPr="009271A9">
        <w:t>Table 4.1 Inputs required for Login</w:t>
      </w:r>
    </w:p>
    <w:p w14:paraId="39F8A838" w14:textId="77777777" w:rsidR="00184B6A" w:rsidRPr="009271A9" w:rsidRDefault="00184B6A" w:rsidP="00184B6A">
      <w:pPr>
        <w:ind w:left="360"/>
        <w:rPr>
          <w:szCs w:val="24"/>
        </w:rPr>
      </w:pPr>
    </w:p>
    <w:p w14:paraId="135A3F4B" w14:textId="4825905F" w:rsidR="00184B6A" w:rsidRPr="009271A9" w:rsidRDefault="00184B6A" w:rsidP="00184B6A">
      <w:pPr>
        <w:rPr>
          <w:b/>
          <w:szCs w:val="24"/>
        </w:rPr>
      </w:pPr>
      <w:r w:rsidRPr="009271A9">
        <w:rPr>
          <w:b/>
          <w:szCs w:val="24"/>
        </w:rPr>
        <w:t>3.2.6 Normal Processing Procedure:</w:t>
      </w:r>
    </w:p>
    <w:p w14:paraId="083AD6A6" w14:textId="77777777" w:rsidR="00184B6A" w:rsidRPr="009271A9" w:rsidRDefault="00184B6A" w:rsidP="00184B6A">
      <w:pPr>
        <w:numPr>
          <w:ilvl w:val="0"/>
          <w:numId w:val="78"/>
        </w:numPr>
        <w:spacing w:after="160" w:line="259" w:lineRule="auto"/>
        <w:rPr>
          <w:szCs w:val="24"/>
        </w:rPr>
      </w:pPr>
      <w:r w:rsidRPr="009271A9">
        <w:rPr>
          <w:szCs w:val="24"/>
        </w:rPr>
        <w:t>The user enters their username and password into the login form and clicks the "Login" button.</w:t>
      </w:r>
    </w:p>
    <w:p w14:paraId="54494CD6" w14:textId="77777777" w:rsidR="00184B6A" w:rsidRPr="009271A9" w:rsidRDefault="00184B6A" w:rsidP="00184B6A">
      <w:pPr>
        <w:numPr>
          <w:ilvl w:val="0"/>
          <w:numId w:val="78"/>
        </w:numPr>
        <w:spacing w:after="160" w:line="259" w:lineRule="auto"/>
        <w:rPr>
          <w:szCs w:val="24"/>
        </w:rPr>
      </w:pPr>
      <w:r w:rsidRPr="009271A9">
        <w:rPr>
          <w:szCs w:val="24"/>
        </w:rPr>
        <w:t>The system validates the user's input (username and password).</w:t>
      </w:r>
    </w:p>
    <w:p w14:paraId="1B157FDE" w14:textId="77777777" w:rsidR="00184B6A" w:rsidRPr="009271A9" w:rsidRDefault="00184B6A" w:rsidP="00184B6A">
      <w:pPr>
        <w:numPr>
          <w:ilvl w:val="0"/>
          <w:numId w:val="78"/>
        </w:numPr>
        <w:spacing w:after="160" w:line="259" w:lineRule="auto"/>
        <w:rPr>
          <w:szCs w:val="24"/>
        </w:rPr>
      </w:pPr>
      <w:r w:rsidRPr="009271A9">
        <w:rPr>
          <w:szCs w:val="24"/>
        </w:rPr>
        <w:t>The system checks if the username and password match a registered user account.</w:t>
      </w:r>
    </w:p>
    <w:p w14:paraId="22D71E20" w14:textId="77777777" w:rsidR="00184B6A" w:rsidRPr="009271A9" w:rsidRDefault="00184B6A" w:rsidP="00184B6A">
      <w:pPr>
        <w:numPr>
          <w:ilvl w:val="0"/>
          <w:numId w:val="78"/>
        </w:numPr>
        <w:spacing w:after="160" w:line="259" w:lineRule="auto"/>
        <w:rPr>
          <w:szCs w:val="24"/>
        </w:rPr>
      </w:pPr>
      <w:r w:rsidRPr="009271A9">
        <w:rPr>
          <w:szCs w:val="24"/>
        </w:rPr>
        <w:t>If the username and password are valid, the system logs the user in and redirects them to the chat lobby.</w:t>
      </w:r>
    </w:p>
    <w:p w14:paraId="31AB6720" w14:textId="3E0573E5" w:rsidR="00184B6A" w:rsidRPr="009271A9" w:rsidRDefault="00184B6A" w:rsidP="00184B6A">
      <w:pPr>
        <w:rPr>
          <w:b/>
          <w:szCs w:val="24"/>
        </w:rPr>
      </w:pPr>
      <w:r w:rsidRPr="009271A9">
        <w:rPr>
          <w:b/>
          <w:szCs w:val="24"/>
        </w:rPr>
        <w:t>3.2.7 Variations:</w:t>
      </w:r>
    </w:p>
    <w:p w14:paraId="17A004A1" w14:textId="77777777" w:rsidR="00184B6A" w:rsidRPr="009271A9" w:rsidRDefault="00184B6A" w:rsidP="00184B6A">
      <w:pPr>
        <w:numPr>
          <w:ilvl w:val="0"/>
          <w:numId w:val="79"/>
        </w:numPr>
        <w:spacing w:after="160" w:line="259" w:lineRule="auto"/>
        <w:rPr>
          <w:szCs w:val="24"/>
        </w:rPr>
      </w:pPr>
      <w:r w:rsidRPr="009271A9">
        <w:rPr>
          <w:szCs w:val="24"/>
        </w:rPr>
        <w:t>If the username or password is invalid, the system displays an error message informing the user that their login credentials are incorrect.</w:t>
      </w:r>
    </w:p>
    <w:p w14:paraId="70DE4B55" w14:textId="668A1E3D" w:rsidR="00184B6A" w:rsidRPr="009271A9" w:rsidRDefault="00184B6A" w:rsidP="00184B6A">
      <w:pPr>
        <w:rPr>
          <w:b/>
          <w:szCs w:val="24"/>
        </w:rPr>
      </w:pPr>
      <w:r w:rsidRPr="009271A9">
        <w:rPr>
          <w:b/>
          <w:szCs w:val="24"/>
        </w:rPr>
        <w:t>3.2.8 Exceptions:</w:t>
      </w:r>
    </w:p>
    <w:tbl>
      <w:tblPr>
        <w:tblStyle w:val="TableGrid"/>
        <w:tblW w:w="0" w:type="auto"/>
        <w:tblLook w:val="04A0" w:firstRow="1" w:lastRow="0" w:firstColumn="1" w:lastColumn="0" w:noHBand="0" w:noVBand="1"/>
      </w:tblPr>
      <w:tblGrid>
        <w:gridCol w:w="2186"/>
        <w:gridCol w:w="6117"/>
      </w:tblGrid>
      <w:tr w:rsidR="00184B6A" w:rsidRPr="009271A9" w14:paraId="2BBF946C" w14:textId="77777777" w:rsidTr="0076501E">
        <w:tc>
          <w:tcPr>
            <w:tcW w:w="0" w:type="auto"/>
            <w:shd w:val="clear" w:color="auto" w:fill="D9D9D9" w:themeFill="background1" w:themeFillShade="D9"/>
            <w:hideMark/>
          </w:tcPr>
          <w:p w14:paraId="1AFCFA96" w14:textId="77777777" w:rsidR="00184B6A" w:rsidRPr="009271A9" w:rsidRDefault="00184B6A" w:rsidP="0076501E">
            <w:pPr>
              <w:rPr>
                <w:b/>
                <w:bCs/>
                <w:szCs w:val="24"/>
              </w:rPr>
            </w:pPr>
            <w:r w:rsidRPr="009271A9">
              <w:rPr>
                <w:b/>
                <w:bCs/>
                <w:szCs w:val="24"/>
              </w:rPr>
              <w:t>Exception</w:t>
            </w:r>
          </w:p>
        </w:tc>
        <w:tc>
          <w:tcPr>
            <w:tcW w:w="0" w:type="auto"/>
            <w:shd w:val="clear" w:color="auto" w:fill="D9D9D9" w:themeFill="background1" w:themeFillShade="D9"/>
            <w:hideMark/>
          </w:tcPr>
          <w:p w14:paraId="762605F6" w14:textId="77777777" w:rsidR="00184B6A" w:rsidRPr="009271A9" w:rsidRDefault="00184B6A" w:rsidP="0076501E">
            <w:pPr>
              <w:rPr>
                <w:b/>
                <w:bCs/>
                <w:szCs w:val="24"/>
              </w:rPr>
            </w:pPr>
            <w:r w:rsidRPr="009271A9">
              <w:rPr>
                <w:b/>
                <w:bCs/>
                <w:szCs w:val="24"/>
              </w:rPr>
              <w:t>Error Message (Displayed/Generated/Logged)</w:t>
            </w:r>
          </w:p>
        </w:tc>
      </w:tr>
      <w:tr w:rsidR="00184B6A" w:rsidRPr="009271A9" w14:paraId="0927319F" w14:textId="77777777" w:rsidTr="0076501E">
        <w:tc>
          <w:tcPr>
            <w:tcW w:w="0" w:type="auto"/>
            <w:hideMark/>
          </w:tcPr>
          <w:p w14:paraId="6FADB5FE" w14:textId="77777777" w:rsidR="00184B6A" w:rsidRPr="009271A9" w:rsidRDefault="00184B6A" w:rsidP="0076501E">
            <w:pPr>
              <w:rPr>
                <w:szCs w:val="24"/>
              </w:rPr>
            </w:pPr>
            <w:r w:rsidRPr="009271A9">
              <w:rPr>
                <w:szCs w:val="24"/>
              </w:rPr>
              <w:t>Invalid username</w:t>
            </w:r>
          </w:p>
        </w:tc>
        <w:tc>
          <w:tcPr>
            <w:tcW w:w="0" w:type="auto"/>
            <w:hideMark/>
          </w:tcPr>
          <w:p w14:paraId="762BCB67" w14:textId="77777777" w:rsidR="00184B6A" w:rsidRPr="009271A9" w:rsidRDefault="00184B6A" w:rsidP="0076501E">
            <w:pPr>
              <w:rPr>
                <w:szCs w:val="24"/>
              </w:rPr>
            </w:pPr>
            <w:r w:rsidRPr="009271A9">
              <w:rPr>
                <w:szCs w:val="24"/>
              </w:rPr>
              <w:t>"Invalid username. Please enter a valid username."</w:t>
            </w:r>
          </w:p>
        </w:tc>
      </w:tr>
      <w:tr w:rsidR="00184B6A" w:rsidRPr="009271A9" w14:paraId="739D4EB4" w14:textId="77777777" w:rsidTr="0076501E">
        <w:tc>
          <w:tcPr>
            <w:tcW w:w="0" w:type="auto"/>
            <w:hideMark/>
          </w:tcPr>
          <w:p w14:paraId="3FA75656" w14:textId="77777777" w:rsidR="00184B6A" w:rsidRPr="009271A9" w:rsidRDefault="00184B6A" w:rsidP="0076501E">
            <w:pPr>
              <w:rPr>
                <w:szCs w:val="24"/>
              </w:rPr>
            </w:pPr>
            <w:r w:rsidRPr="009271A9">
              <w:rPr>
                <w:szCs w:val="24"/>
              </w:rPr>
              <w:t>Invalid password</w:t>
            </w:r>
          </w:p>
        </w:tc>
        <w:tc>
          <w:tcPr>
            <w:tcW w:w="0" w:type="auto"/>
            <w:hideMark/>
          </w:tcPr>
          <w:p w14:paraId="11A7F637" w14:textId="77777777" w:rsidR="00184B6A" w:rsidRPr="009271A9" w:rsidRDefault="00184B6A" w:rsidP="0076501E">
            <w:pPr>
              <w:rPr>
                <w:szCs w:val="24"/>
              </w:rPr>
            </w:pPr>
            <w:r w:rsidRPr="009271A9">
              <w:rPr>
                <w:szCs w:val="24"/>
              </w:rPr>
              <w:t>"Invalid password. Please enter a valid password."</w:t>
            </w:r>
          </w:p>
        </w:tc>
      </w:tr>
      <w:tr w:rsidR="00184B6A" w:rsidRPr="009271A9" w14:paraId="56C70EEE" w14:textId="77777777" w:rsidTr="0076501E">
        <w:tc>
          <w:tcPr>
            <w:tcW w:w="0" w:type="auto"/>
            <w:hideMark/>
          </w:tcPr>
          <w:p w14:paraId="74E14E77" w14:textId="77777777" w:rsidR="00184B6A" w:rsidRPr="009271A9" w:rsidRDefault="00184B6A" w:rsidP="0076501E">
            <w:pPr>
              <w:rPr>
                <w:szCs w:val="24"/>
              </w:rPr>
            </w:pPr>
            <w:r w:rsidRPr="009271A9">
              <w:rPr>
                <w:szCs w:val="24"/>
              </w:rPr>
              <w:t>User account not found</w:t>
            </w:r>
          </w:p>
        </w:tc>
        <w:tc>
          <w:tcPr>
            <w:tcW w:w="0" w:type="auto"/>
            <w:hideMark/>
          </w:tcPr>
          <w:p w14:paraId="028C2DD6" w14:textId="77777777" w:rsidR="00184B6A" w:rsidRPr="009271A9" w:rsidRDefault="00184B6A" w:rsidP="0076501E">
            <w:pPr>
              <w:rPr>
                <w:szCs w:val="24"/>
              </w:rPr>
            </w:pPr>
            <w:r w:rsidRPr="009271A9">
              <w:rPr>
                <w:szCs w:val="24"/>
              </w:rPr>
              <w:t>"User account not found. Please check your username and password."</w:t>
            </w:r>
          </w:p>
        </w:tc>
      </w:tr>
      <w:tr w:rsidR="00184B6A" w:rsidRPr="009271A9" w14:paraId="027721A1" w14:textId="77777777" w:rsidTr="0076501E">
        <w:tc>
          <w:tcPr>
            <w:tcW w:w="0" w:type="auto"/>
            <w:hideMark/>
          </w:tcPr>
          <w:p w14:paraId="2D94B667" w14:textId="77777777" w:rsidR="00184B6A" w:rsidRPr="009271A9" w:rsidRDefault="00184B6A" w:rsidP="0076501E">
            <w:pPr>
              <w:rPr>
                <w:szCs w:val="24"/>
              </w:rPr>
            </w:pPr>
            <w:r w:rsidRPr="009271A9">
              <w:rPr>
                <w:szCs w:val="24"/>
              </w:rPr>
              <w:t>Unable to log in</w:t>
            </w:r>
          </w:p>
        </w:tc>
        <w:tc>
          <w:tcPr>
            <w:tcW w:w="0" w:type="auto"/>
            <w:hideMark/>
          </w:tcPr>
          <w:p w14:paraId="3D265427" w14:textId="77777777" w:rsidR="00184B6A" w:rsidRPr="009271A9" w:rsidRDefault="00184B6A" w:rsidP="0076501E">
            <w:pPr>
              <w:keepNext/>
              <w:rPr>
                <w:szCs w:val="24"/>
              </w:rPr>
            </w:pPr>
            <w:r w:rsidRPr="009271A9">
              <w:rPr>
                <w:szCs w:val="24"/>
              </w:rPr>
              <w:t>"Unable to log in. Please try again later."</w:t>
            </w:r>
          </w:p>
        </w:tc>
      </w:tr>
    </w:tbl>
    <w:p w14:paraId="2F51DF94" w14:textId="77777777" w:rsidR="00184B6A" w:rsidRPr="009271A9" w:rsidRDefault="00184B6A" w:rsidP="00184B6A">
      <w:pPr>
        <w:pStyle w:val="Caption"/>
        <w:rPr>
          <w:b/>
          <w:i w:val="0"/>
          <w:iCs w:val="0"/>
          <w:sz w:val="24"/>
          <w:szCs w:val="24"/>
        </w:rPr>
      </w:pPr>
      <w:r w:rsidRPr="009271A9">
        <w:rPr>
          <w:i w:val="0"/>
          <w:iCs w:val="0"/>
        </w:rPr>
        <w:t xml:space="preserve">Table </w:t>
      </w:r>
      <w:proofErr w:type="gramStart"/>
      <w:r w:rsidRPr="009271A9">
        <w:rPr>
          <w:i w:val="0"/>
          <w:iCs w:val="0"/>
        </w:rPr>
        <w:t>4.2  Exceptions</w:t>
      </w:r>
      <w:proofErr w:type="gramEnd"/>
      <w:r w:rsidRPr="009271A9">
        <w:rPr>
          <w:i w:val="0"/>
          <w:iCs w:val="0"/>
        </w:rPr>
        <w:t xml:space="preserve"> during Login</w:t>
      </w:r>
    </w:p>
    <w:p w14:paraId="72FAEC2F" w14:textId="4AB59D1A" w:rsidR="00184B6A" w:rsidRPr="009271A9" w:rsidRDefault="00184B6A" w:rsidP="00184B6A">
      <w:pPr>
        <w:rPr>
          <w:sz w:val="28"/>
          <w:szCs w:val="28"/>
        </w:rPr>
      </w:pPr>
      <w:r w:rsidRPr="009271A9">
        <w:rPr>
          <w:b/>
          <w:sz w:val="28"/>
          <w:szCs w:val="28"/>
        </w:rPr>
        <w:t>3.3 Validation</w:t>
      </w:r>
    </w:p>
    <w:p w14:paraId="1F43B97E" w14:textId="77777777" w:rsidR="00184B6A" w:rsidRPr="009271A9" w:rsidRDefault="00184B6A" w:rsidP="00184B6A">
      <w:pPr>
        <w:rPr>
          <w:szCs w:val="24"/>
        </w:rPr>
      </w:pPr>
      <w:r w:rsidRPr="009271A9">
        <w:rPr>
          <w:b/>
          <w:bCs/>
          <w:szCs w:val="24"/>
        </w:rPr>
        <w:t xml:space="preserve">Function Name: </w:t>
      </w:r>
      <w:proofErr w:type="spellStart"/>
      <w:r w:rsidRPr="009271A9">
        <w:rPr>
          <w:szCs w:val="24"/>
        </w:rPr>
        <w:t>Validate_Chat_Input</w:t>
      </w:r>
      <w:proofErr w:type="spellEnd"/>
    </w:p>
    <w:p w14:paraId="042FD857" w14:textId="6CE1C25B" w:rsidR="00184B6A" w:rsidRPr="009271A9" w:rsidRDefault="00184B6A" w:rsidP="00184B6A">
      <w:pPr>
        <w:rPr>
          <w:b/>
          <w:szCs w:val="24"/>
        </w:rPr>
      </w:pPr>
      <w:r w:rsidRPr="009271A9">
        <w:rPr>
          <w:b/>
          <w:szCs w:val="24"/>
        </w:rPr>
        <w:t>3.3.1 Trigger:</w:t>
      </w:r>
    </w:p>
    <w:p w14:paraId="3A8B329C" w14:textId="77777777" w:rsidR="00184B6A" w:rsidRPr="009271A9" w:rsidRDefault="00184B6A" w:rsidP="00184B6A">
      <w:pPr>
        <w:numPr>
          <w:ilvl w:val="0"/>
          <w:numId w:val="81"/>
        </w:numPr>
        <w:spacing w:after="160" w:line="259" w:lineRule="auto"/>
        <w:rPr>
          <w:szCs w:val="24"/>
        </w:rPr>
      </w:pPr>
      <w:r w:rsidRPr="009271A9">
        <w:rPr>
          <w:szCs w:val="24"/>
        </w:rPr>
        <w:t>A user submits a chat message.</w:t>
      </w:r>
    </w:p>
    <w:p w14:paraId="09215C92" w14:textId="06468C5D" w:rsidR="00184B6A" w:rsidRPr="009271A9" w:rsidRDefault="00184B6A" w:rsidP="00184B6A">
      <w:pPr>
        <w:rPr>
          <w:b/>
          <w:szCs w:val="24"/>
        </w:rPr>
      </w:pPr>
      <w:r w:rsidRPr="009271A9">
        <w:rPr>
          <w:b/>
          <w:szCs w:val="24"/>
        </w:rPr>
        <w:t>3.3.2 Pre-Condition:</w:t>
      </w:r>
    </w:p>
    <w:p w14:paraId="5FE914F8" w14:textId="77777777" w:rsidR="00184B6A" w:rsidRPr="009271A9" w:rsidRDefault="00184B6A" w:rsidP="00184B6A">
      <w:pPr>
        <w:numPr>
          <w:ilvl w:val="0"/>
          <w:numId w:val="82"/>
        </w:numPr>
        <w:spacing w:after="160" w:line="259" w:lineRule="auto"/>
        <w:rPr>
          <w:szCs w:val="24"/>
        </w:rPr>
      </w:pPr>
      <w:r w:rsidRPr="009271A9">
        <w:rPr>
          <w:szCs w:val="24"/>
        </w:rPr>
        <w:t>The user is logged in to the chat system.</w:t>
      </w:r>
    </w:p>
    <w:p w14:paraId="0BD65653" w14:textId="77777777" w:rsidR="00184B6A" w:rsidRPr="009271A9" w:rsidRDefault="00184B6A" w:rsidP="00184B6A">
      <w:pPr>
        <w:numPr>
          <w:ilvl w:val="0"/>
          <w:numId w:val="82"/>
        </w:numPr>
        <w:spacing w:after="160" w:line="259" w:lineRule="auto"/>
        <w:rPr>
          <w:szCs w:val="24"/>
        </w:rPr>
      </w:pPr>
      <w:r w:rsidRPr="009271A9">
        <w:rPr>
          <w:szCs w:val="24"/>
        </w:rPr>
        <w:lastRenderedPageBreak/>
        <w:t>The user is currently in a chat session (public or private).</w:t>
      </w:r>
    </w:p>
    <w:p w14:paraId="38BA54AB" w14:textId="4CE3AECD" w:rsidR="00184B6A" w:rsidRPr="009271A9" w:rsidRDefault="00184B6A" w:rsidP="00184B6A">
      <w:pPr>
        <w:rPr>
          <w:b/>
          <w:szCs w:val="24"/>
        </w:rPr>
      </w:pPr>
      <w:r w:rsidRPr="009271A9">
        <w:rPr>
          <w:b/>
          <w:szCs w:val="24"/>
        </w:rPr>
        <w:t xml:space="preserve">3.3.3 </w:t>
      </w:r>
      <w:proofErr w:type="gramStart"/>
      <w:r w:rsidRPr="009271A9">
        <w:rPr>
          <w:b/>
          <w:szCs w:val="24"/>
        </w:rPr>
        <w:t>Post-Condition</w:t>
      </w:r>
      <w:proofErr w:type="gramEnd"/>
      <w:r w:rsidRPr="009271A9">
        <w:rPr>
          <w:b/>
          <w:szCs w:val="24"/>
        </w:rPr>
        <w:t>:</w:t>
      </w:r>
    </w:p>
    <w:p w14:paraId="5F4EE588" w14:textId="77777777" w:rsidR="00184B6A" w:rsidRPr="009271A9" w:rsidRDefault="00184B6A" w:rsidP="00184B6A">
      <w:pPr>
        <w:numPr>
          <w:ilvl w:val="0"/>
          <w:numId w:val="83"/>
        </w:numPr>
        <w:spacing w:after="160" w:line="259" w:lineRule="auto"/>
        <w:rPr>
          <w:szCs w:val="24"/>
        </w:rPr>
      </w:pPr>
      <w:r w:rsidRPr="009271A9">
        <w:rPr>
          <w:szCs w:val="24"/>
        </w:rPr>
        <w:t>The chat message is validated against the applicable rules.</w:t>
      </w:r>
    </w:p>
    <w:p w14:paraId="70C88232" w14:textId="77777777" w:rsidR="00184B6A" w:rsidRPr="009271A9" w:rsidRDefault="00184B6A" w:rsidP="00184B6A">
      <w:pPr>
        <w:numPr>
          <w:ilvl w:val="0"/>
          <w:numId w:val="83"/>
        </w:numPr>
        <w:spacing w:after="160" w:line="259" w:lineRule="auto"/>
        <w:rPr>
          <w:szCs w:val="24"/>
        </w:rPr>
      </w:pPr>
      <w:r w:rsidRPr="009271A9">
        <w:rPr>
          <w:szCs w:val="24"/>
        </w:rPr>
        <w:t>If the message is valid, it is processed and displayed in the chat session.</w:t>
      </w:r>
    </w:p>
    <w:p w14:paraId="5737B8AA" w14:textId="77777777" w:rsidR="00184B6A" w:rsidRPr="009271A9" w:rsidRDefault="00184B6A" w:rsidP="00184B6A">
      <w:pPr>
        <w:numPr>
          <w:ilvl w:val="0"/>
          <w:numId w:val="83"/>
        </w:numPr>
        <w:spacing w:after="160" w:line="259" w:lineRule="auto"/>
        <w:rPr>
          <w:szCs w:val="24"/>
        </w:rPr>
      </w:pPr>
      <w:r w:rsidRPr="009271A9">
        <w:rPr>
          <w:szCs w:val="24"/>
        </w:rPr>
        <w:t>If the message is invalid, an error message is displayed to the user.</w:t>
      </w:r>
    </w:p>
    <w:p w14:paraId="0FB43F62" w14:textId="72BEDE6C" w:rsidR="00184B6A" w:rsidRPr="009271A9" w:rsidRDefault="00184B6A" w:rsidP="00184B6A">
      <w:pPr>
        <w:rPr>
          <w:b/>
          <w:szCs w:val="24"/>
        </w:rPr>
      </w:pPr>
      <w:r w:rsidRPr="009271A9">
        <w:rPr>
          <w:b/>
          <w:szCs w:val="24"/>
        </w:rPr>
        <w:t>3.3.4 Business Rules Applicable:</w:t>
      </w:r>
    </w:p>
    <w:p w14:paraId="10F03C1D" w14:textId="77777777" w:rsidR="00184B6A" w:rsidRPr="009271A9" w:rsidRDefault="00184B6A" w:rsidP="00184B6A">
      <w:pPr>
        <w:numPr>
          <w:ilvl w:val="0"/>
          <w:numId w:val="84"/>
        </w:numPr>
        <w:spacing w:after="160" w:line="259" w:lineRule="auto"/>
        <w:rPr>
          <w:szCs w:val="24"/>
        </w:rPr>
      </w:pPr>
      <w:r w:rsidRPr="009271A9">
        <w:rPr>
          <w:szCs w:val="24"/>
        </w:rPr>
        <w:t>Message content must not be empty.</w:t>
      </w:r>
    </w:p>
    <w:p w14:paraId="6B3EF023" w14:textId="77777777" w:rsidR="00184B6A" w:rsidRPr="009271A9" w:rsidRDefault="00184B6A" w:rsidP="00184B6A">
      <w:pPr>
        <w:numPr>
          <w:ilvl w:val="0"/>
          <w:numId w:val="84"/>
        </w:numPr>
        <w:spacing w:after="160" w:line="259" w:lineRule="auto"/>
        <w:rPr>
          <w:szCs w:val="24"/>
        </w:rPr>
      </w:pPr>
      <w:r w:rsidRPr="009271A9">
        <w:rPr>
          <w:szCs w:val="24"/>
        </w:rPr>
        <w:t>Message content must not exceed the maximum character limit.</w:t>
      </w:r>
    </w:p>
    <w:p w14:paraId="688F531E" w14:textId="77777777" w:rsidR="00184B6A" w:rsidRPr="009271A9" w:rsidRDefault="00184B6A" w:rsidP="00184B6A">
      <w:pPr>
        <w:numPr>
          <w:ilvl w:val="0"/>
          <w:numId w:val="84"/>
        </w:numPr>
        <w:spacing w:after="160" w:line="259" w:lineRule="auto"/>
        <w:rPr>
          <w:szCs w:val="24"/>
        </w:rPr>
      </w:pPr>
      <w:r w:rsidRPr="009271A9">
        <w:rPr>
          <w:szCs w:val="24"/>
        </w:rPr>
        <w:t>Message content must not contain any prohibited words or phrases.</w:t>
      </w:r>
    </w:p>
    <w:p w14:paraId="5D748F05" w14:textId="5F98D97E" w:rsidR="00184B6A" w:rsidRPr="009271A9" w:rsidRDefault="00184B6A" w:rsidP="00184B6A">
      <w:pPr>
        <w:rPr>
          <w:b/>
          <w:szCs w:val="24"/>
        </w:rPr>
      </w:pPr>
      <w:r w:rsidRPr="009271A9">
        <w:rPr>
          <w:b/>
          <w:szCs w:val="24"/>
        </w:rPr>
        <w:t xml:space="preserve">3.3.5 Data </w:t>
      </w:r>
      <w:proofErr w:type="gramStart"/>
      <w:r w:rsidRPr="009271A9">
        <w:rPr>
          <w:b/>
          <w:szCs w:val="24"/>
        </w:rPr>
        <w:t>Manipulated :</w:t>
      </w:r>
      <w:proofErr w:type="gramEnd"/>
    </w:p>
    <w:tbl>
      <w:tblPr>
        <w:tblStyle w:val="TableGrid"/>
        <w:tblW w:w="0" w:type="auto"/>
        <w:tblLook w:val="04A0" w:firstRow="1" w:lastRow="0" w:firstColumn="1" w:lastColumn="0" w:noHBand="0" w:noVBand="1"/>
      </w:tblPr>
      <w:tblGrid>
        <w:gridCol w:w="737"/>
        <w:gridCol w:w="1366"/>
        <w:gridCol w:w="1042"/>
        <w:gridCol w:w="5158"/>
      </w:tblGrid>
      <w:tr w:rsidR="00184B6A" w:rsidRPr="009271A9" w14:paraId="70F853F7" w14:textId="77777777" w:rsidTr="0076501E">
        <w:tc>
          <w:tcPr>
            <w:tcW w:w="0" w:type="auto"/>
            <w:shd w:val="clear" w:color="auto" w:fill="D9D9D9" w:themeFill="background1" w:themeFillShade="D9"/>
            <w:hideMark/>
          </w:tcPr>
          <w:p w14:paraId="5B9FACF3" w14:textId="77777777" w:rsidR="00184B6A" w:rsidRPr="009271A9" w:rsidRDefault="00184B6A" w:rsidP="0076501E">
            <w:pPr>
              <w:rPr>
                <w:b/>
                <w:bCs/>
                <w:szCs w:val="24"/>
              </w:rPr>
            </w:pPr>
            <w:r w:rsidRPr="009271A9">
              <w:rPr>
                <w:b/>
                <w:bCs/>
                <w:szCs w:val="24"/>
              </w:rPr>
              <w:t>Type</w:t>
            </w:r>
          </w:p>
        </w:tc>
        <w:tc>
          <w:tcPr>
            <w:tcW w:w="0" w:type="auto"/>
            <w:shd w:val="clear" w:color="auto" w:fill="D9D9D9" w:themeFill="background1" w:themeFillShade="D9"/>
            <w:hideMark/>
          </w:tcPr>
          <w:p w14:paraId="17BAC2F7" w14:textId="77777777" w:rsidR="00184B6A" w:rsidRPr="009271A9" w:rsidRDefault="00184B6A" w:rsidP="0076501E">
            <w:pPr>
              <w:rPr>
                <w:b/>
                <w:bCs/>
                <w:szCs w:val="24"/>
              </w:rPr>
            </w:pPr>
            <w:r w:rsidRPr="009271A9">
              <w:rPr>
                <w:b/>
                <w:bCs/>
                <w:szCs w:val="24"/>
              </w:rPr>
              <w:t>Name</w:t>
            </w:r>
          </w:p>
        </w:tc>
        <w:tc>
          <w:tcPr>
            <w:tcW w:w="0" w:type="auto"/>
            <w:shd w:val="clear" w:color="auto" w:fill="D9D9D9" w:themeFill="background1" w:themeFillShade="D9"/>
            <w:hideMark/>
          </w:tcPr>
          <w:p w14:paraId="72D64BA7" w14:textId="77777777" w:rsidR="00184B6A" w:rsidRPr="009271A9" w:rsidRDefault="00184B6A" w:rsidP="0076501E">
            <w:pPr>
              <w:rPr>
                <w:b/>
                <w:bCs/>
                <w:szCs w:val="24"/>
              </w:rPr>
            </w:pPr>
            <w:r w:rsidRPr="009271A9">
              <w:rPr>
                <w:b/>
                <w:bCs/>
                <w:szCs w:val="24"/>
              </w:rPr>
              <w:t>Format</w:t>
            </w:r>
          </w:p>
        </w:tc>
        <w:tc>
          <w:tcPr>
            <w:tcW w:w="0" w:type="auto"/>
            <w:shd w:val="clear" w:color="auto" w:fill="D9D9D9" w:themeFill="background1" w:themeFillShade="D9"/>
            <w:hideMark/>
          </w:tcPr>
          <w:p w14:paraId="22214247" w14:textId="77777777" w:rsidR="00184B6A" w:rsidRPr="009271A9" w:rsidRDefault="00184B6A" w:rsidP="0076501E">
            <w:pPr>
              <w:rPr>
                <w:b/>
                <w:bCs/>
                <w:szCs w:val="24"/>
              </w:rPr>
            </w:pPr>
            <w:r w:rsidRPr="009271A9">
              <w:rPr>
                <w:b/>
                <w:bCs/>
                <w:szCs w:val="24"/>
              </w:rPr>
              <w:t>Validation Rules</w:t>
            </w:r>
          </w:p>
        </w:tc>
      </w:tr>
      <w:tr w:rsidR="009271A9" w:rsidRPr="009271A9" w14:paraId="49405F38" w14:textId="77777777" w:rsidTr="0076501E">
        <w:tc>
          <w:tcPr>
            <w:tcW w:w="0" w:type="auto"/>
            <w:hideMark/>
          </w:tcPr>
          <w:p w14:paraId="01BA1116" w14:textId="77777777" w:rsidR="00184B6A" w:rsidRPr="009271A9" w:rsidRDefault="00184B6A" w:rsidP="0076501E">
            <w:pPr>
              <w:rPr>
                <w:szCs w:val="24"/>
              </w:rPr>
            </w:pPr>
            <w:r w:rsidRPr="009271A9">
              <w:rPr>
                <w:szCs w:val="24"/>
              </w:rPr>
              <w:t>Input</w:t>
            </w:r>
          </w:p>
        </w:tc>
        <w:tc>
          <w:tcPr>
            <w:tcW w:w="0" w:type="auto"/>
            <w:hideMark/>
          </w:tcPr>
          <w:p w14:paraId="5A2E3143" w14:textId="77777777" w:rsidR="00184B6A" w:rsidRPr="009271A9" w:rsidRDefault="00184B6A" w:rsidP="0076501E">
            <w:pPr>
              <w:rPr>
                <w:szCs w:val="24"/>
              </w:rPr>
            </w:pPr>
            <w:r w:rsidRPr="009271A9">
              <w:rPr>
                <w:szCs w:val="24"/>
              </w:rPr>
              <w:t>Message Content</w:t>
            </w:r>
          </w:p>
        </w:tc>
        <w:tc>
          <w:tcPr>
            <w:tcW w:w="0" w:type="auto"/>
            <w:hideMark/>
          </w:tcPr>
          <w:p w14:paraId="3924C0FE" w14:textId="77777777" w:rsidR="00184B6A" w:rsidRPr="009271A9" w:rsidRDefault="00184B6A" w:rsidP="0076501E">
            <w:pPr>
              <w:rPr>
                <w:szCs w:val="24"/>
              </w:rPr>
            </w:pPr>
            <w:r w:rsidRPr="009271A9">
              <w:rPr>
                <w:szCs w:val="24"/>
              </w:rPr>
              <w:t>Plain text</w:t>
            </w:r>
          </w:p>
        </w:tc>
        <w:tc>
          <w:tcPr>
            <w:tcW w:w="0" w:type="auto"/>
            <w:hideMark/>
          </w:tcPr>
          <w:p w14:paraId="520C9F19" w14:textId="77777777" w:rsidR="00184B6A" w:rsidRPr="009271A9" w:rsidRDefault="00184B6A" w:rsidP="0076501E">
            <w:pPr>
              <w:keepNext/>
              <w:rPr>
                <w:szCs w:val="24"/>
              </w:rPr>
            </w:pPr>
            <w:r w:rsidRPr="009271A9">
              <w:rPr>
                <w:szCs w:val="24"/>
              </w:rPr>
              <w:t>Must not be empty. Must not exceed the maximum character limit. Must not contain any prohibited words or phrases.</w:t>
            </w:r>
          </w:p>
        </w:tc>
      </w:tr>
    </w:tbl>
    <w:p w14:paraId="4591B8B7" w14:textId="20332174" w:rsidR="00184B6A" w:rsidRPr="009271A9" w:rsidRDefault="00184B6A" w:rsidP="00184B6A">
      <w:pPr>
        <w:pStyle w:val="Caption"/>
        <w:rPr>
          <w:b/>
          <w:i w:val="0"/>
          <w:iCs w:val="0"/>
        </w:rPr>
      </w:pPr>
      <w:r w:rsidRPr="009271A9">
        <w:rPr>
          <w:i w:val="0"/>
          <w:iCs w:val="0"/>
        </w:rPr>
        <w:t xml:space="preserve">Table 5.1 Inputs for </w:t>
      </w:r>
      <w:proofErr w:type="spellStart"/>
      <w:r w:rsidRPr="009271A9">
        <w:rPr>
          <w:i w:val="0"/>
          <w:iCs w:val="0"/>
        </w:rPr>
        <w:t>Validate_Chat_Input</w:t>
      </w:r>
      <w:proofErr w:type="spellEnd"/>
    </w:p>
    <w:p w14:paraId="0268285D" w14:textId="77777777" w:rsidR="00184B6A" w:rsidRPr="009271A9" w:rsidRDefault="00184B6A" w:rsidP="00184B6A">
      <w:pPr>
        <w:rPr>
          <w:b/>
          <w:szCs w:val="24"/>
        </w:rPr>
      </w:pPr>
    </w:p>
    <w:p w14:paraId="70E13021" w14:textId="0EEE7093" w:rsidR="00184B6A" w:rsidRPr="009271A9" w:rsidRDefault="00FD2691" w:rsidP="00184B6A">
      <w:pPr>
        <w:rPr>
          <w:b/>
          <w:szCs w:val="24"/>
        </w:rPr>
      </w:pPr>
      <w:r w:rsidRPr="009271A9">
        <w:rPr>
          <w:b/>
          <w:szCs w:val="24"/>
        </w:rPr>
        <w:t xml:space="preserve">3.3.6 </w:t>
      </w:r>
      <w:r w:rsidR="00184B6A" w:rsidRPr="009271A9">
        <w:rPr>
          <w:b/>
          <w:szCs w:val="24"/>
        </w:rPr>
        <w:t>Normal Processing Procedure:</w:t>
      </w:r>
    </w:p>
    <w:p w14:paraId="0A00529D" w14:textId="77777777" w:rsidR="00184B6A" w:rsidRPr="009271A9" w:rsidRDefault="00184B6A" w:rsidP="00184B6A">
      <w:pPr>
        <w:numPr>
          <w:ilvl w:val="0"/>
          <w:numId w:val="88"/>
        </w:numPr>
        <w:spacing w:after="160" w:line="259" w:lineRule="auto"/>
        <w:rPr>
          <w:szCs w:val="24"/>
        </w:rPr>
      </w:pPr>
      <w:r w:rsidRPr="009271A9">
        <w:rPr>
          <w:szCs w:val="24"/>
        </w:rPr>
        <w:t>The user submits a chat message.</w:t>
      </w:r>
    </w:p>
    <w:p w14:paraId="496DF560" w14:textId="77777777" w:rsidR="00184B6A" w:rsidRPr="009271A9" w:rsidRDefault="00184B6A" w:rsidP="00184B6A">
      <w:pPr>
        <w:numPr>
          <w:ilvl w:val="0"/>
          <w:numId w:val="88"/>
        </w:numPr>
        <w:spacing w:after="160" w:line="259" w:lineRule="auto"/>
        <w:rPr>
          <w:szCs w:val="24"/>
        </w:rPr>
      </w:pPr>
      <w:r w:rsidRPr="009271A9">
        <w:rPr>
          <w:szCs w:val="24"/>
        </w:rPr>
        <w:t>The system validates the message content against the applicable rules.</w:t>
      </w:r>
    </w:p>
    <w:p w14:paraId="1A6B4163" w14:textId="77777777" w:rsidR="00184B6A" w:rsidRPr="009271A9" w:rsidRDefault="00184B6A" w:rsidP="00184B6A">
      <w:pPr>
        <w:numPr>
          <w:ilvl w:val="0"/>
          <w:numId w:val="88"/>
        </w:numPr>
        <w:spacing w:after="160" w:line="259" w:lineRule="auto"/>
        <w:rPr>
          <w:szCs w:val="24"/>
        </w:rPr>
      </w:pPr>
      <w:r w:rsidRPr="009271A9">
        <w:rPr>
          <w:szCs w:val="24"/>
        </w:rPr>
        <w:t>If the message is valid, it is processed and displayed in the chat session.</w:t>
      </w:r>
    </w:p>
    <w:p w14:paraId="1FB840D1" w14:textId="77777777" w:rsidR="00184B6A" w:rsidRPr="009271A9" w:rsidRDefault="00184B6A" w:rsidP="00184B6A">
      <w:pPr>
        <w:numPr>
          <w:ilvl w:val="0"/>
          <w:numId w:val="88"/>
        </w:numPr>
        <w:spacing w:after="160" w:line="259" w:lineRule="auto"/>
        <w:rPr>
          <w:szCs w:val="24"/>
        </w:rPr>
      </w:pPr>
      <w:r w:rsidRPr="009271A9">
        <w:rPr>
          <w:szCs w:val="24"/>
        </w:rPr>
        <w:t>If the message is invalid, an error message is displayed to the user.</w:t>
      </w:r>
    </w:p>
    <w:p w14:paraId="7A9B6132" w14:textId="330A3F76" w:rsidR="00184B6A" w:rsidRPr="009271A9" w:rsidRDefault="00FD2691" w:rsidP="00184B6A">
      <w:pPr>
        <w:rPr>
          <w:b/>
          <w:szCs w:val="24"/>
        </w:rPr>
      </w:pPr>
      <w:r w:rsidRPr="009271A9">
        <w:rPr>
          <w:b/>
          <w:szCs w:val="24"/>
        </w:rPr>
        <w:t xml:space="preserve">3.3.7 </w:t>
      </w:r>
      <w:r w:rsidR="00184B6A" w:rsidRPr="009271A9">
        <w:rPr>
          <w:b/>
          <w:szCs w:val="24"/>
        </w:rPr>
        <w:t>Variations:</w:t>
      </w:r>
    </w:p>
    <w:p w14:paraId="35ECC21C" w14:textId="77777777" w:rsidR="00184B6A" w:rsidRPr="009271A9" w:rsidRDefault="00184B6A" w:rsidP="00184B6A">
      <w:pPr>
        <w:numPr>
          <w:ilvl w:val="0"/>
          <w:numId w:val="89"/>
        </w:numPr>
        <w:spacing w:after="160" w:line="259" w:lineRule="auto"/>
        <w:rPr>
          <w:szCs w:val="24"/>
        </w:rPr>
      </w:pPr>
      <w:r w:rsidRPr="009271A9">
        <w:rPr>
          <w:szCs w:val="24"/>
        </w:rPr>
        <w:t>If the message content exceeds the maximum character limit, the system truncates the message to the maximum length and displays a warning message to the user.</w:t>
      </w:r>
    </w:p>
    <w:p w14:paraId="56DF8B41" w14:textId="77777777" w:rsidR="00184B6A" w:rsidRPr="009271A9" w:rsidRDefault="00184B6A" w:rsidP="00184B6A">
      <w:pPr>
        <w:ind w:left="360"/>
        <w:rPr>
          <w:szCs w:val="24"/>
        </w:rPr>
      </w:pPr>
    </w:p>
    <w:p w14:paraId="58EE29B5" w14:textId="4FF5CCBD" w:rsidR="00184B6A" w:rsidRPr="009271A9" w:rsidRDefault="00FD2691" w:rsidP="00184B6A">
      <w:pPr>
        <w:rPr>
          <w:b/>
          <w:szCs w:val="24"/>
        </w:rPr>
      </w:pPr>
      <w:r w:rsidRPr="009271A9">
        <w:rPr>
          <w:b/>
          <w:szCs w:val="24"/>
        </w:rPr>
        <w:t xml:space="preserve">3.3.8 </w:t>
      </w:r>
      <w:r w:rsidR="00184B6A" w:rsidRPr="009271A9">
        <w:rPr>
          <w:b/>
          <w:szCs w:val="24"/>
        </w:rPr>
        <w:t>Exceptions:</w:t>
      </w:r>
    </w:p>
    <w:tbl>
      <w:tblPr>
        <w:tblStyle w:val="TableGrid"/>
        <w:tblW w:w="0" w:type="auto"/>
        <w:tblLook w:val="04A0" w:firstRow="1" w:lastRow="0" w:firstColumn="1" w:lastColumn="0" w:noHBand="0" w:noVBand="1"/>
      </w:tblPr>
      <w:tblGrid>
        <w:gridCol w:w="2788"/>
        <w:gridCol w:w="5515"/>
      </w:tblGrid>
      <w:tr w:rsidR="00184B6A" w:rsidRPr="009271A9" w14:paraId="5596CFFA" w14:textId="77777777" w:rsidTr="0076501E">
        <w:tc>
          <w:tcPr>
            <w:tcW w:w="0" w:type="auto"/>
            <w:shd w:val="clear" w:color="auto" w:fill="D9D9D9" w:themeFill="background1" w:themeFillShade="D9"/>
            <w:hideMark/>
          </w:tcPr>
          <w:p w14:paraId="43C2F093" w14:textId="77777777" w:rsidR="00184B6A" w:rsidRPr="009271A9" w:rsidRDefault="00184B6A" w:rsidP="0076501E">
            <w:pPr>
              <w:rPr>
                <w:b/>
                <w:bCs/>
                <w:szCs w:val="24"/>
              </w:rPr>
            </w:pPr>
            <w:r w:rsidRPr="009271A9">
              <w:rPr>
                <w:b/>
                <w:bCs/>
                <w:szCs w:val="24"/>
              </w:rPr>
              <w:t>Exception</w:t>
            </w:r>
          </w:p>
        </w:tc>
        <w:tc>
          <w:tcPr>
            <w:tcW w:w="0" w:type="auto"/>
            <w:shd w:val="clear" w:color="auto" w:fill="D9D9D9" w:themeFill="background1" w:themeFillShade="D9"/>
            <w:hideMark/>
          </w:tcPr>
          <w:p w14:paraId="28941FDB" w14:textId="77777777" w:rsidR="00184B6A" w:rsidRPr="009271A9" w:rsidRDefault="00184B6A" w:rsidP="0076501E">
            <w:pPr>
              <w:rPr>
                <w:b/>
                <w:bCs/>
                <w:szCs w:val="24"/>
              </w:rPr>
            </w:pPr>
            <w:r w:rsidRPr="009271A9">
              <w:rPr>
                <w:b/>
                <w:bCs/>
                <w:szCs w:val="24"/>
              </w:rPr>
              <w:t>Error Message (Displayed/Generated/Logged)</w:t>
            </w:r>
          </w:p>
        </w:tc>
      </w:tr>
      <w:tr w:rsidR="00184B6A" w:rsidRPr="009271A9" w14:paraId="776A6144" w14:textId="77777777" w:rsidTr="0076501E">
        <w:tc>
          <w:tcPr>
            <w:tcW w:w="0" w:type="auto"/>
            <w:hideMark/>
          </w:tcPr>
          <w:p w14:paraId="15B5853C" w14:textId="77777777" w:rsidR="00184B6A" w:rsidRPr="009271A9" w:rsidRDefault="00184B6A" w:rsidP="0076501E">
            <w:pPr>
              <w:rPr>
                <w:szCs w:val="24"/>
              </w:rPr>
            </w:pPr>
            <w:r w:rsidRPr="009271A9">
              <w:rPr>
                <w:szCs w:val="24"/>
              </w:rPr>
              <w:t>Empty message content</w:t>
            </w:r>
          </w:p>
        </w:tc>
        <w:tc>
          <w:tcPr>
            <w:tcW w:w="0" w:type="auto"/>
            <w:hideMark/>
          </w:tcPr>
          <w:p w14:paraId="6FC51959" w14:textId="77777777" w:rsidR="00184B6A" w:rsidRPr="009271A9" w:rsidRDefault="00184B6A" w:rsidP="0076501E">
            <w:pPr>
              <w:rPr>
                <w:szCs w:val="24"/>
              </w:rPr>
            </w:pPr>
            <w:r w:rsidRPr="009271A9">
              <w:rPr>
                <w:szCs w:val="24"/>
              </w:rPr>
              <w:t>"Message content cannot be empty."</w:t>
            </w:r>
          </w:p>
        </w:tc>
      </w:tr>
      <w:tr w:rsidR="00184B6A" w:rsidRPr="009271A9" w14:paraId="75E82525" w14:textId="77777777" w:rsidTr="0076501E">
        <w:tc>
          <w:tcPr>
            <w:tcW w:w="0" w:type="auto"/>
            <w:hideMark/>
          </w:tcPr>
          <w:p w14:paraId="47226A4F" w14:textId="77777777" w:rsidR="00184B6A" w:rsidRPr="009271A9" w:rsidRDefault="00184B6A" w:rsidP="0076501E">
            <w:pPr>
              <w:rPr>
                <w:szCs w:val="24"/>
              </w:rPr>
            </w:pPr>
            <w:r w:rsidRPr="009271A9">
              <w:rPr>
                <w:szCs w:val="24"/>
              </w:rPr>
              <w:t>Message exceeds maximum length</w:t>
            </w:r>
          </w:p>
        </w:tc>
        <w:tc>
          <w:tcPr>
            <w:tcW w:w="0" w:type="auto"/>
            <w:hideMark/>
          </w:tcPr>
          <w:p w14:paraId="0E55353D" w14:textId="77777777" w:rsidR="00184B6A" w:rsidRPr="009271A9" w:rsidRDefault="00184B6A" w:rsidP="0076501E">
            <w:pPr>
              <w:rPr>
                <w:szCs w:val="24"/>
              </w:rPr>
            </w:pPr>
            <w:r w:rsidRPr="009271A9">
              <w:rPr>
                <w:szCs w:val="24"/>
              </w:rPr>
              <w:t>"Message content exceeds the maximum length of 500 characters."</w:t>
            </w:r>
          </w:p>
        </w:tc>
      </w:tr>
      <w:tr w:rsidR="00184B6A" w:rsidRPr="009271A9" w14:paraId="10194085" w14:textId="77777777" w:rsidTr="0076501E">
        <w:tc>
          <w:tcPr>
            <w:tcW w:w="0" w:type="auto"/>
            <w:hideMark/>
          </w:tcPr>
          <w:p w14:paraId="65E6014A" w14:textId="77777777" w:rsidR="00184B6A" w:rsidRPr="009271A9" w:rsidRDefault="00184B6A" w:rsidP="0076501E">
            <w:pPr>
              <w:rPr>
                <w:szCs w:val="24"/>
              </w:rPr>
            </w:pPr>
            <w:r w:rsidRPr="009271A9">
              <w:rPr>
                <w:szCs w:val="24"/>
              </w:rPr>
              <w:t>Message contains prohibited words</w:t>
            </w:r>
          </w:p>
        </w:tc>
        <w:tc>
          <w:tcPr>
            <w:tcW w:w="0" w:type="auto"/>
            <w:hideMark/>
          </w:tcPr>
          <w:p w14:paraId="43CC4FAC" w14:textId="77777777" w:rsidR="00184B6A" w:rsidRPr="009271A9" w:rsidRDefault="00184B6A" w:rsidP="0076501E">
            <w:pPr>
              <w:keepNext/>
              <w:rPr>
                <w:szCs w:val="24"/>
              </w:rPr>
            </w:pPr>
            <w:r w:rsidRPr="009271A9">
              <w:rPr>
                <w:szCs w:val="24"/>
              </w:rPr>
              <w:t>"Message content contains prohibited words or phrases."</w:t>
            </w:r>
          </w:p>
        </w:tc>
      </w:tr>
    </w:tbl>
    <w:p w14:paraId="33CCE949" w14:textId="77777777" w:rsidR="00184B6A" w:rsidRPr="009271A9" w:rsidRDefault="00184B6A" w:rsidP="00184B6A">
      <w:pPr>
        <w:pStyle w:val="Caption"/>
        <w:rPr>
          <w:b/>
          <w:i w:val="0"/>
          <w:iCs w:val="0"/>
          <w:sz w:val="24"/>
          <w:szCs w:val="24"/>
        </w:rPr>
      </w:pPr>
      <w:r w:rsidRPr="009271A9">
        <w:rPr>
          <w:i w:val="0"/>
          <w:iCs w:val="0"/>
        </w:rPr>
        <w:t xml:space="preserve">Table 5.2 Exceptions for </w:t>
      </w:r>
      <w:proofErr w:type="spellStart"/>
      <w:r w:rsidRPr="009271A9">
        <w:rPr>
          <w:i w:val="0"/>
          <w:iCs w:val="0"/>
        </w:rPr>
        <w:t>Validate_Chat_Input</w:t>
      </w:r>
      <w:proofErr w:type="spellEnd"/>
    </w:p>
    <w:p w14:paraId="571E6D7C" w14:textId="51AE0487" w:rsidR="00184B6A" w:rsidRPr="009271A9" w:rsidRDefault="00FD2691" w:rsidP="00184B6A">
      <w:pPr>
        <w:rPr>
          <w:b/>
          <w:sz w:val="28"/>
          <w:szCs w:val="28"/>
        </w:rPr>
      </w:pPr>
      <w:r w:rsidRPr="009271A9">
        <w:rPr>
          <w:b/>
          <w:sz w:val="28"/>
          <w:szCs w:val="28"/>
        </w:rPr>
        <w:t xml:space="preserve">3.4 Public </w:t>
      </w:r>
      <w:proofErr w:type="gramStart"/>
      <w:r w:rsidRPr="009271A9">
        <w:rPr>
          <w:b/>
          <w:sz w:val="28"/>
          <w:szCs w:val="28"/>
        </w:rPr>
        <w:t>And</w:t>
      </w:r>
      <w:proofErr w:type="gramEnd"/>
      <w:r w:rsidRPr="009271A9">
        <w:rPr>
          <w:b/>
          <w:sz w:val="28"/>
          <w:szCs w:val="28"/>
        </w:rPr>
        <w:t xml:space="preserve"> Private Chat</w:t>
      </w:r>
    </w:p>
    <w:p w14:paraId="51B490D7" w14:textId="6216B8D5" w:rsidR="00184B6A" w:rsidRPr="009271A9" w:rsidRDefault="00FD2691" w:rsidP="00184B6A">
      <w:pPr>
        <w:rPr>
          <w:szCs w:val="24"/>
        </w:rPr>
      </w:pPr>
      <w:r w:rsidRPr="009271A9">
        <w:rPr>
          <w:b/>
          <w:szCs w:val="24"/>
        </w:rPr>
        <w:t>3.4.1</w:t>
      </w:r>
      <w:r w:rsidR="00184B6A" w:rsidRPr="009271A9">
        <w:rPr>
          <w:b/>
          <w:szCs w:val="24"/>
        </w:rPr>
        <w:t xml:space="preserve">Function Name: </w:t>
      </w:r>
      <w:proofErr w:type="spellStart"/>
      <w:r w:rsidR="00184B6A" w:rsidRPr="009271A9">
        <w:rPr>
          <w:szCs w:val="24"/>
        </w:rPr>
        <w:t>Chat_Public</w:t>
      </w:r>
      <w:proofErr w:type="spellEnd"/>
    </w:p>
    <w:p w14:paraId="17257355" w14:textId="35F3E916" w:rsidR="00184B6A" w:rsidRPr="009271A9" w:rsidRDefault="00FD2691" w:rsidP="00184B6A">
      <w:pPr>
        <w:rPr>
          <w:b/>
          <w:szCs w:val="24"/>
        </w:rPr>
      </w:pPr>
      <w:r w:rsidRPr="009271A9">
        <w:rPr>
          <w:b/>
          <w:szCs w:val="24"/>
        </w:rPr>
        <w:t xml:space="preserve">3.4.1.1 </w:t>
      </w:r>
      <w:r w:rsidR="00184B6A" w:rsidRPr="009271A9">
        <w:rPr>
          <w:b/>
          <w:szCs w:val="24"/>
        </w:rPr>
        <w:t>Trigger:</w:t>
      </w:r>
    </w:p>
    <w:p w14:paraId="12C63496" w14:textId="77777777" w:rsidR="00184B6A" w:rsidRPr="009271A9" w:rsidRDefault="00184B6A" w:rsidP="00184B6A">
      <w:pPr>
        <w:numPr>
          <w:ilvl w:val="0"/>
          <w:numId w:val="91"/>
        </w:numPr>
        <w:spacing w:after="160" w:line="259" w:lineRule="auto"/>
        <w:rPr>
          <w:szCs w:val="24"/>
        </w:rPr>
      </w:pPr>
      <w:r w:rsidRPr="009271A9">
        <w:rPr>
          <w:szCs w:val="24"/>
        </w:rPr>
        <w:t>A user joins the chat system.</w:t>
      </w:r>
    </w:p>
    <w:p w14:paraId="58DC1484" w14:textId="1D2BB240" w:rsidR="00184B6A" w:rsidRPr="009271A9" w:rsidRDefault="00FD2691" w:rsidP="00184B6A">
      <w:pPr>
        <w:rPr>
          <w:b/>
          <w:szCs w:val="24"/>
        </w:rPr>
      </w:pPr>
      <w:r w:rsidRPr="009271A9">
        <w:rPr>
          <w:b/>
          <w:szCs w:val="24"/>
        </w:rPr>
        <w:t xml:space="preserve">3.4.1.2 </w:t>
      </w:r>
      <w:r w:rsidR="00184B6A" w:rsidRPr="009271A9">
        <w:rPr>
          <w:b/>
          <w:szCs w:val="24"/>
        </w:rPr>
        <w:t>Pre-Condition:</w:t>
      </w:r>
    </w:p>
    <w:p w14:paraId="0E0BE45F" w14:textId="77777777" w:rsidR="00184B6A" w:rsidRPr="009271A9" w:rsidRDefault="00184B6A" w:rsidP="00184B6A">
      <w:pPr>
        <w:numPr>
          <w:ilvl w:val="0"/>
          <w:numId w:val="92"/>
        </w:numPr>
        <w:spacing w:after="160" w:line="259" w:lineRule="auto"/>
        <w:rPr>
          <w:szCs w:val="24"/>
        </w:rPr>
      </w:pPr>
      <w:r w:rsidRPr="009271A9">
        <w:rPr>
          <w:szCs w:val="24"/>
        </w:rPr>
        <w:t>The user is logged in to the chat system.</w:t>
      </w:r>
    </w:p>
    <w:p w14:paraId="7944D0DF" w14:textId="3AFE9DD6" w:rsidR="00184B6A" w:rsidRPr="009271A9" w:rsidRDefault="00FD2691" w:rsidP="00184B6A">
      <w:pPr>
        <w:rPr>
          <w:b/>
          <w:szCs w:val="24"/>
        </w:rPr>
      </w:pPr>
      <w:r w:rsidRPr="009271A9">
        <w:rPr>
          <w:b/>
          <w:szCs w:val="24"/>
        </w:rPr>
        <w:lastRenderedPageBreak/>
        <w:t xml:space="preserve">3.4.1.3 </w:t>
      </w:r>
      <w:proofErr w:type="gramStart"/>
      <w:r w:rsidR="00184B6A" w:rsidRPr="009271A9">
        <w:rPr>
          <w:b/>
          <w:szCs w:val="24"/>
        </w:rPr>
        <w:t>Post-Condition</w:t>
      </w:r>
      <w:proofErr w:type="gramEnd"/>
      <w:r w:rsidR="00184B6A" w:rsidRPr="009271A9">
        <w:rPr>
          <w:b/>
          <w:szCs w:val="24"/>
        </w:rPr>
        <w:t>:</w:t>
      </w:r>
    </w:p>
    <w:p w14:paraId="600DFC56" w14:textId="77777777" w:rsidR="00184B6A" w:rsidRPr="009271A9" w:rsidRDefault="00184B6A" w:rsidP="00184B6A">
      <w:pPr>
        <w:numPr>
          <w:ilvl w:val="0"/>
          <w:numId w:val="93"/>
        </w:numPr>
        <w:spacing w:after="160" w:line="259" w:lineRule="auto"/>
        <w:rPr>
          <w:szCs w:val="24"/>
        </w:rPr>
      </w:pPr>
      <w:r w:rsidRPr="009271A9">
        <w:rPr>
          <w:szCs w:val="24"/>
        </w:rPr>
        <w:t>The user is added to the public chat session.</w:t>
      </w:r>
    </w:p>
    <w:p w14:paraId="13965CDE" w14:textId="77777777" w:rsidR="00184B6A" w:rsidRPr="009271A9" w:rsidRDefault="00184B6A" w:rsidP="00184B6A">
      <w:pPr>
        <w:numPr>
          <w:ilvl w:val="0"/>
          <w:numId w:val="93"/>
        </w:numPr>
        <w:spacing w:after="160" w:line="259" w:lineRule="auto"/>
        <w:rPr>
          <w:szCs w:val="24"/>
        </w:rPr>
      </w:pPr>
      <w:r w:rsidRPr="009271A9">
        <w:rPr>
          <w:szCs w:val="24"/>
        </w:rPr>
        <w:t>The user can view and send messages in the public chat session.</w:t>
      </w:r>
    </w:p>
    <w:p w14:paraId="0A755A2A" w14:textId="118B07F0" w:rsidR="00184B6A" w:rsidRPr="009271A9" w:rsidRDefault="00FD2691" w:rsidP="00184B6A">
      <w:pPr>
        <w:rPr>
          <w:b/>
          <w:szCs w:val="24"/>
        </w:rPr>
      </w:pPr>
      <w:r w:rsidRPr="009271A9">
        <w:rPr>
          <w:b/>
          <w:szCs w:val="24"/>
        </w:rPr>
        <w:t xml:space="preserve">3.4.1.4 </w:t>
      </w:r>
      <w:r w:rsidR="00184B6A" w:rsidRPr="009271A9">
        <w:rPr>
          <w:b/>
          <w:szCs w:val="24"/>
        </w:rPr>
        <w:t>Business Rules Applicable:</w:t>
      </w:r>
    </w:p>
    <w:p w14:paraId="5310A27F" w14:textId="77777777" w:rsidR="00184B6A" w:rsidRPr="009271A9" w:rsidRDefault="00184B6A" w:rsidP="00184B6A">
      <w:pPr>
        <w:numPr>
          <w:ilvl w:val="0"/>
          <w:numId w:val="94"/>
        </w:numPr>
        <w:spacing w:after="160" w:line="259" w:lineRule="auto"/>
        <w:rPr>
          <w:szCs w:val="24"/>
        </w:rPr>
      </w:pPr>
      <w:r w:rsidRPr="009271A9">
        <w:rPr>
          <w:szCs w:val="24"/>
        </w:rPr>
        <w:t>All logged-in users are automatically added to the public chat session.</w:t>
      </w:r>
    </w:p>
    <w:p w14:paraId="4036C68A" w14:textId="77777777" w:rsidR="00184B6A" w:rsidRPr="009271A9" w:rsidRDefault="00184B6A" w:rsidP="00184B6A">
      <w:pPr>
        <w:numPr>
          <w:ilvl w:val="0"/>
          <w:numId w:val="94"/>
        </w:numPr>
        <w:spacing w:after="160" w:line="259" w:lineRule="auto"/>
        <w:rPr>
          <w:szCs w:val="24"/>
        </w:rPr>
      </w:pPr>
      <w:r w:rsidRPr="009271A9">
        <w:rPr>
          <w:szCs w:val="24"/>
        </w:rPr>
        <w:t>Users can send messages to all other users in the public chat session.</w:t>
      </w:r>
    </w:p>
    <w:p w14:paraId="106B8543" w14:textId="587D6B44" w:rsidR="00184B6A" w:rsidRPr="009271A9" w:rsidRDefault="00FD2691" w:rsidP="00184B6A">
      <w:pPr>
        <w:rPr>
          <w:b/>
          <w:szCs w:val="24"/>
        </w:rPr>
      </w:pPr>
      <w:r w:rsidRPr="009271A9">
        <w:rPr>
          <w:b/>
          <w:szCs w:val="24"/>
        </w:rPr>
        <w:t xml:space="preserve">3.4.1.5 </w:t>
      </w:r>
      <w:r w:rsidR="00184B6A" w:rsidRPr="009271A9">
        <w:rPr>
          <w:b/>
          <w:szCs w:val="24"/>
        </w:rPr>
        <w:t>Data Manipulated:</w:t>
      </w:r>
    </w:p>
    <w:tbl>
      <w:tblPr>
        <w:tblStyle w:val="TableGrid"/>
        <w:tblW w:w="0" w:type="auto"/>
        <w:tblLook w:val="04A0" w:firstRow="1" w:lastRow="0" w:firstColumn="1" w:lastColumn="0" w:noHBand="0" w:noVBand="1"/>
      </w:tblPr>
      <w:tblGrid>
        <w:gridCol w:w="923"/>
        <w:gridCol w:w="1829"/>
        <w:gridCol w:w="3162"/>
        <w:gridCol w:w="2389"/>
      </w:tblGrid>
      <w:tr w:rsidR="00184B6A" w:rsidRPr="009271A9" w14:paraId="15365971" w14:textId="77777777" w:rsidTr="0076501E">
        <w:tc>
          <w:tcPr>
            <w:tcW w:w="0" w:type="auto"/>
            <w:shd w:val="clear" w:color="auto" w:fill="D9D9D9" w:themeFill="background1" w:themeFillShade="D9"/>
            <w:hideMark/>
          </w:tcPr>
          <w:p w14:paraId="07E408C0" w14:textId="77777777" w:rsidR="00184B6A" w:rsidRPr="009271A9" w:rsidRDefault="00184B6A" w:rsidP="0076501E">
            <w:pPr>
              <w:rPr>
                <w:b/>
                <w:bCs/>
                <w:szCs w:val="24"/>
              </w:rPr>
            </w:pPr>
            <w:r w:rsidRPr="009271A9">
              <w:rPr>
                <w:b/>
                <w:bCs/>
                <w:szCs w:val="24"/>
              </w:rPr>
              <w:t>Type</w:t>
            </w:r>
          </w:p>
        </w:tc>
        <w:tc>
          <w:tcPr>
            <w:tcW w:w="0" w:type="auto"/>
            <w:shd w:val="clear" w:color="auto" w:fill="D9D9D9" w:themeFill="background1" w:themeFillShade="D9"/>
            <w:hideMark/>
          </w:tcPr>
          <w:p w14:paraId="52306412" w14:textId="77777777" w:rsidR="00184B6A" w:rsidRPr="009271A9" w:rsidRDefault="00184B6A" w:rsidP="0076501E">
            <w:pPr>
              <w:rPr>
                <w:b/>
                <w:bCs/>
                <w:szCs w:val="24"/>
              </w:rPr>
            </w:pPr>
            <w:r w:rsidRPr="009271A9">
              <w:rPr>
                <w:b/>
                <w:bCs/>
                <w:szCs w:val="24"/>
              </w:rPr>
              <w:t>Name</w:t>
            </w:r>
          </w:p>
        </w:tc>
        <w:tc>
          <w:tcPr>
            <w:tcW w:w="0" w:type="auto"/>
            <w:shd w:val="clear" w:color="auto" w:fill="D9D9D9" w:themeFill="background1" w:themeFillShade="D9"/>
            <w:hideMark/>
          </w:tcPr>
          <w:p w14:paraId="257BFAD4" w14:textId="77777777" w:rsidR="00184B6A" w:rsidRPr="009271A9" w:rsidRDefault="00184B6A" w:rsidP="0076501E">
            <w:pPr>
              <w:rPr>
                <w:b/>
                <w:bCs/>
                <w:szCs w:val="24"/>
              </w:rPr>
            </w:pPr>
            <w:r w:rsidRPr="009271A9">
              <w:rPr>
                <w:b/>
                <w:bCs/>
                <w:szCs w:val="24"/>
              </w:rPr>
              <w:t>Format</w:t>
            </w:r>
          </w:p>
        </w:tc>
        <w:tc>
          <w:tcPr>
            <w:tcW w:w="0" w:type="auto"/>
            <w:shd w:val="clear" w:color="auto" w:fill="D9D9D9" w:themeFill="background1" w:themeFillShade="D9"/>
            <w:hideMark/>
          </w:tcPr>
          <w:p w14:paraId="20526D43" w14:textId="77777777" w:rsidR="00184B6A" w:rsidRPr="009271A9" w:rsidRDefault="00184B6A" w:rsidP="0076501E">
            <w:pPr>
              <w:rPr>
                <w:b/>
                <w:bCs/>
                <w:szCs w:val="24"/>
              </w:rPr>
            </w:pPr>
            <w:r w:rsidRPr="009271A9">
              <w:rPr>
                <w:b/>
                <w:bCs/>
                <w:szCs w:val="24"/>
              </w:rPr>
              <w:t>Validation Rules</w:t>
            </w:r>
          </w:p>
        </w:tc>
      </w:tr>
      <w:tr w:rsidR="00184B6A" w:rsidRPr="009271A9" w14:paraId="6174F638" w14:textId="77777777" w:rsidTr="0076501E">
        <w:tc>
          <w:tcPr>
            <w:tcW w:w="0" w:type="auto"/>
            <w:hideMark/>
          </w:tcPr>
          <w:p w14:paraId="6111FD12" w14:textId="77777777" w:rsidR="00184B6A" w:rsidRPr="009271A9" w:rsidRDefault="00184B6A" w:rsidP="0076501E">
            <w:pPr>
              <w:rPr>
                <w:szCs w:val="24"/>
              </w:rPr>
            </w:pPr>
            <w:r w:rsidRPr="009271A9">
              <w:rPr>
                <w:szCs w:val="24"/>
              </w:rPr>
              <w:t>Input</w:t>
            </w:r>
          </w:p>
        </w:tc>
        <w:tc>
          <w:tcPr>
            <w:tcW w:w="0" w:type="auto"/>
            <w:hideMark/>
          </w:tcPr>
          <w:p w14:paraId="0A267E26" w14:textId="77777777" w:rsidR="00184B6A" w:rsidRPr="009271A9" w:rsidRDefault="00184B6A" w:rsidP="0076501E">
            <w:pPr>
              <w:rPr>
                <w:szCs w:val="24"/>
              </w:rPr>
            </w:pPr>
            <w:r w:rsidRPr="009271A9">
              <w:rPr>
                <w:szCs w:val="24"/>
              </w:rPr>
              <w:t>Username</w:t>
            </w:r>
          </w:p>
        </w:tc>
        <w:tc>
          <w:tcPr>
            <w:tcW w:w="0" w:type="auto"/>
            <w:hideMark/>
          </w:tcPr>
          <w:p w14:paraId="01C22CC8" w14:textId="77777777" w:rsidR="00184B6A" w:rsidRPr="009271A9" w:rsidRDefault="00184B6A" w:rsidP="0076501E">
            <w:pPr>
              <w:rPr>
                <w:szCs w:val="24"/>
              </w:rPr>
            </w:pPr>
            <w:r w:rsidRPr="009271A9">
              <w:rPr>
                <w:szCs w:val="24"/>
              </w:rPr>
              <w:t>Non-empty alphanumeric string</w:t>
            </w:r>
          </w:p>
        </w:tc>
        <w:tc>
          <w:tcPr>
            <w:tcW w:w="0" w:type="auto"/>
            <w:hideMark/>
          </w:tcPr>
          <w:p w14:paraId="113CB83F" w14:textId="77777777" w:rsidR="00184B6A" w:rsidRPr="009271A9" w:rsidRDefault="00184B6A" w:rsidP="0076501E">
            <w:pPr>
              <w:rPr>
                <w:szCs w:val="24"/>
              </w:rPr>
            </w:pPr>
            <w:r w:rsidRPr="009271A9">
              <w:rPr>
                <w:szCs w:val="24"/>
              </w:rPr>
              <w:t>Unique, non-empty</w:t>
            </w:r>
          </w:p>
        </w:tc>
      </w:tr>
      <w:tr w:rsidR="00184B6A" w:rsidRPr="009271A9" w14:paraId="6654BB0E" w14:textId="77777777" w:rsidTr="0076501E">
        <w:tc>
          <w:tcPr>
            <w:tcW w:w="0" w:type="auto"/>
            <w:hideMark/>
          </w:tcPr>
          <w:p w14:paraId="5F16AF10" w14:textId="77777777" w:rsidR="00184B6A" w:rsidRPr="009271A9" w:rsidRDefault="00184B6A" w:rsidP="0076501E">
            <w:pPr>
              <w:rPr>
                <w:szCs w:val="24"/>
              </w:rPr>
            </w:pPr>
            <w:r w:rsidRPr="009271A9">
              <w:rPr>
                <w:szCs w:val="24"/>
              </w:rPr>
              <w:t>System</w:t>
            </w:r>
          </w:p>
        </w:tc>
        <w:tc>
          <w:tcPr>
            <w:tcW w:w="0" w:type="auto"/>
            <w:hideMark/>
          </w:tcPr>
          <w:p w14:paraId="0446E829" w14:textId="77777777" w:rsidR="00184B6A" w:rsidRPr="009271A9" w:rsidRDefault="00184B6A" w:rsidP="0076501E">
            <w:pPr>
              <w:rPr>
                <w:szCs w:val="24"/>
              </w:rPr>
            </w:pPr>
            <w:r w:rsidRPr="009271A9">
              <w:rPr>
                <w:szCs w:val="24"/>
              </w:rPr>
              <w:t>Session ID</w:t>
            </w:r>
          </w:p>
        </w:tc>
        <w:tc>
          <w:tcPr>
            <w:tcW w:w="0" w:type="auto"/>
            <w:hideMark/>
          </w:tcPr>
          <w:p w14:paraId="2F451D3A" w14:textId="77777777" w:rsidR="00184B6A" w:rsidRPr="009271A9" w:rsidRDefault="00184B6A" w:rsidP="0076501E">
            <w:pPr>
              <w:rPr>
                <w:szCs w:val="24"/>
              </w:rPr>
            </w:pPr>
            <w:r w:rsidRPr="009271A9">
              <w:rPr>
                <w:szCs w:val="24"/>
              </w:rPr>
              <w:t>Positive integer</w:t>
            </w:r>
          </w:p>
        </w:tc>
        <w:tc>
          <w:tcPr>
            <w:tcW w:w="0" w:type="auto"/>
            <w:hideMark/>
          </w:tcPr>
          <w:p w14:paraId="097EF39E" w14:textId="77777777" w:rsidR="00184B6A" w:rsidRPr="009271A9" w:rsidRDefault="00184B6A" w:rsidP="0076501E">
            <w:pPr>
              <w:rPr>
                <w:szCs w:val="24"/>
              </w:rPr>
            </w:pPr>
            <w:r w:rsidRPr="009271A9">
              <w:rPr>
                <w:szCs w:val="24"/>
              </w:rPr>
              <w:t>Unique positive integer</w:t>
            </w:r>
          </w:p>
        </w:tc>
      </w:tr>
      <w:tr w:rsidR="00184B6A" w:rsidRPr="009271A9" w14:paraId="2586C76E" w14:textId="77777777" w:rsidTr="0076501E">
        <w:tc>
          <w:tcPr>
            <w:tcW w:w="0" w:type="auto"/>
            <w:hideMark/>
          </w:tcPr>
          <w:p w14:paraId="5B98ECF0" w14:textId="77777777" w:rsidR="00184B6A" w:rsidRPr="009271A9" w:rsidRDefault="00184B6A" w:rsidP="0076501E">
            <w:pPr>
              <w:rPr>
                <w:szCs w:val="24"/>
              </w:rPr>
            </w:pPr>
            <w:r w:rsidRPr="009271A9">
              <w:rPr>
                <w:szCs w:val="24"/>
              </w:rPr>
              <w:t>System</w:t>
            </w:r>
          </w:p>
        </w:tc>
        <w:tc>
          <w:tcPr>
            <w:tcW w:w="0" w:type="auto"/>
            <w:hideMark/>
          </w:tcPr>
          <w:p w14:paraId="14C69FC3" w14:textId="77777777" w:rsidR="00184B6A" w:rsidRPr="009271A9" w:rsidRDefault="00184B6A" w:rsidP="0076501E">
            <w:pPr>
              <w:rPr>
                <w:szCs w:val="24"/>
              </w:rPr>
            </w:pPr>
            <w:r w:rsidRPr="009271A9">
              <w:rPr>
                <w:szCs w:val="24"/>
              </w:rPr>
              <w:t>User IDs</w:t>
            </w:r>
          </w:p>
        </w:tc>
        <w:tc>
          <w:tcPr>
            <w:tcW w:w="0" w:type="auto"/>
            <w:hideMark/>
          </w:tcPr>
          <w:p w14:paraId="22EBB6E3" w14:textId="77777777" w:rsidR="00184B6A" w:rsidRPr="009271A9" w:rsidRDefault="00184B6A" w:rsidP="0076501E">
            <w:pPr>
              <w:rPr>
                <w:szCs w:val="24"/>
              </w:rPr>
            </w:pPr>
            <w:r w:rsidRPr="009271A9">
              <w:rPr>
                <w:szCs w:val="24"/>
              </w:rPr>
              <w:t>Array of positive integers</w:t>
            </w:r>
          </w:p>
        </w:tc>
        <w:tc>
          <w:tcPr>
            <w:tcW w:w="0" w:type="auto"/>
            <w:hideMark/>
          </w:tcPr>
          <w:p w14:paraId="47D3DB09" w14:textId="77777777" w:rsidR="00184B6A" w:rsidRPr="009271A9" w:rsidRDefault="00184B6A" w:rsidP="0076501E">
            <w:pPr>
              <w:rPr>
                <w:szCs w:val="24"/>
              </w:rPr>
            </w:pPr>
            <w:r w:rsidRPr="009271A9">
              <w:rPr>
                <w:szCs w:val="24"/>
              </w:rPr>
              <w:t>Valid User IDs</w:t>
            </w:r>
          </w:p>
        </w:tc>
      </w:tr>
      <w:tr w:rsidR="00184B6A" w:rsidRPr="009271A9" w14:paraId="310EC749" w14:textId="77777777" w:rsidTr="0076501E">
        <w:tc>
          <w:tcPr>
            <w:tcW w:w="0" w:type="auto"/>
            <w:hideMark/>
          </w:tcPr>
          <w:p w14:paraId="3E9D94A9" w14:textId="77777777" w:rsidR="00184B6A" w:rsidRPr="009271A9" w:rsidRDefault="00184B6A" w:rsidP="0076501E">
            <w:pPr>
              <w:rPr>
                <w:szCs w:val="24"/>
              </w:rPr>
            </w:pPr>
            <w:r w:rsidRPr="009271A9">
              <w:rPr>
                <w:szCs w:val="24"/>
              </w:rPr>
              <w:t>Input</w:t>
            </w:r>
          </w:p>
        </w:tc>
        <w:tc>
          <w:tcPr>
            <w:tcW w:w="0" w:type="auto"/>
            <w:hideMark/>
          </w:tcPr>
          <w:p w14:paraId="3E5CFF19" w14:textId="77777777" w:rsidR="00184B6A" w:rsidRPr="009271A9" w:rsidRDefault="00184B6A" w:rsidP="0076501E">
            <w:pPr>
              <w:rPr>
                <w:szCs w:val="24"/>
              </w:rPr>
            </w:pPr>
            <w:r w:rsidRPr="009271A9">
              <w:rPr>
                <w:szCs w:val="24"/>
              </w:rPr>
              <w:t>Message Content</w:t>
            </w:r>
          </w:p>
        </w:tc>
        <w:tc>
          <w:tcPr>
            <w:tcW w:w="0" w:type="auto"/>
            <w:hideMark/>
          </w:tcPr>
          <w:p w14:paraId="10B3248C" w14:textId="77777777" w:rsidR="00184B6A" w:rsidRPr="009271A9" w:rsidRDefault="00184B6A" w:rsidP="0076501E">
            <w:pPr>
              <w:rPr>
                <w:szCs w:val="24"/>
              </w:rPr>
            </w:pPr>
            <w:r w:rsidRPr="009271A9">
              <w:rPr>
                <w:szCs w:val="24"/>
              </w:rPr>
              <w:t>String</w:t>
            </w:r>
          </w:p>
        </w:tc>
        <w:tc>
          <w:tcPr>
            <w:tcW w:w="0" w:type="auto"/>
            <w:hideMark/>
          </w:tcPr>
          <w:p w14:paraId="438DC6C2" w14:textId="77777777" w:rsidR="00184B6A" w:rsidRPr="009271A9" w:rsidRDefault="00184B6A" w:rsidP="0076501E">
            <w:pPr>
              <w:rPr>
                <w:szCs w:val="24"/>
              </w:rPr>
            </w:pPr>
            <w:r w:rsidRPr="009271A9">
              <w:rPr>
                <w:szCs w:val="24"/>
              </w:rPr>
              <w:t>Non-empty</w:t>
            </w:r>
          </w:p>
        </w:tc>
      </w:tr>
      <w:tr w:rsidR="00184B6A" w:rsidRPr="009271A9" w14:paraId="4F072BC2" w14:textId="77777777" w:rsidTr="0076501E">
        <w:trPr>
          <w:trHeight w:val="458"/>
        </w:trPr>
        <w:tc>
          <w:tcPr>
            <w:tcW w:w="0" w:type="auto"/>
            <w:hideMark/>
          </w:tcPr>
          <w:p w14:paraId="1F0007F3" w14:textId="77777777" w:rsidR="00184B6A" w:rsidRPr="009271A9" w:rsidRDefault="00184B6A" w:rsidP="0076501E">
            <w:pPr>
              <w:rPr>
                <w:szCs w:val="24"/>
              </w:rPr>
            </w:pPr>
            <w:r w:rsidRPr="009271A9">
              <w:rPr>
                <w:szCs w:val="24"/>
              </w:rPr>
              <w:t>Input</w:t>
            </w:r>
          </w:p>
        </w:tc>
        <w:tc>
          <w:tcPr>
            <w:tcW w:w="0" w:type="auto"/>
            <w:hideMark/>
          </w:tcPr>
          <w:p w14:paraId="5F3DB33E" w14:textId="77777777" w:rsidR="00184B6A" w:rsidRPr="009271A9" w:rsidRDefault="00184B6A" w:rsidP="0076501E">
            <w:pPr>
              <w:rPr>
                <w:szCs w:val="24"/>
              </w:rPr>
            </w:pPr>
            <w:r w:rsidRPr="009271A9">
              <w:rPr>
                <w:szCs w:val="24"/>
              </w:rPr>
              <w:t>Datetime</w:t>
            </w:r>
          </w:p>
        </w:tc>
        <w:tc>
          <w:tcPr>
            <w:tcW w:w="0" w:type="auto"/>
            <w:hideMark/>
          </w:tcPr>
          <w:p w14:paraId="5D1233AE" w14:textId="77777777" w:rsidR="00184B6A" w:rsidRPr="009271A9" w:rsidRDefault="00184B6A" w:rsidP="0076501E">
            <w:pPr>
              <w:rPr>
                <w:szCs w:val="24"/>
              </w:rPr>
            </w:pPr>
            <w:r w:rsidRPr="009271A9">
              <w:rPr>
                <w:szCs w:val="24"/>
              </w:rPr>
              <w:t>Dd/mm/</w:t>
            </w:r>
            <w:proofErr w:type="spellStart"/>
            <w:r w:rsidRPr="009271A9">
              <w:rPr>
                <w:szCs w:val="24"/>
              </w:rPr>
              <w:t>yyyy</w:t>
            </w:r>
            <w:proofErr w:type="spellEnd"/>
          </w:p>
        </w:tc>
        <w:tc>
          <w:tcPr>
            <w:tcW w:w="0" w:type="auto"/>
            <w:hideMark/>
          </w:tcPr>
          <w:p w14:paraId="1E55721B" w14:textId="77777777" w:rsidR="00184B6A" w:rsidRPr="009271A9" w:rsidRDefault="00184B6A" w:rsidP="0076501E">
            <w:pPr>
              <w:keepNext/>
              <w:rPr>
                <w:szCs w:val="24"/>
              </w:rPr>
            </w:pPr>
            <w:r w:rsidRPr="009271A9">
              <w:rPr>
                <w:szCs w:val="24"/>
              </w:rPr>
              <w:t>Valid datetime format</w:t>
            </w:r>
          </w:p>
        </w:tc>
      </w:tr>
    </w:tbl>
    <w:p w14:paraId="612682EC" w14:textId="6C51C143" w:rsidR="00184B6A" w:rsidRPr="009271A9" w:rsidRDefault="00184B6A" w:rsidP="00184B6A">
      <w:pPr>
        <w:pStyle w:val="Caption"/>
        <w:rPr>
          <w:b/>
          <w:i w:val="0"/>
          <w:iCs w:val="0"/>
          <w:sz w:val="24"/>
          <w:szCs w:val="24"/>
        </w:rPr>
      </w:pPr>
      <w:r w:rsidRPr="009271A9">
        <w:rPr>
          <w:i w:val="0"/>
          <w:iCs w:val="0"/>
        </w:rPr>
        <w:t xml:space="preserve">Table 6.1 Inputs for </w:t>
      </w:r>
      <w:proofErr w:type="spellStart"/>
      <w:r w:rsidRPr="009271A9">
        <w:rPr>
          <w:i w:val="0"/>
          <w:iCs w:val="0"/>
        </w:rPr>
        <w:t>Chat_Public</w:t>
      </w:r>
      <w:proofErr w:type="spellEnd"/>
    </w:p>
    <w:p w14:paraId="1D798296" w14:textId="4593E9BF" w:rsidR="00184B6A" w:rsidRPr="009271A9" w:rsidRDefault="00FD2691" w:rsidP="00184B6A">
      <w:pPr>
        <w:rPr>
          <w:b/>
          <w:szCs w:val="24"/>
        </w:rPr>
      </w:pPr>
      <w:proofErr w:type="gramStart"/>
      <w:r w:rsidRPr="009271A9">
        <w:rPr>
          <w:b/>
          <w:szCs w:val="24"/>
        </w:rPr>
        <w:t xml:space="preserve">3.4.1.6  </w:t>
      </w:r>
      <w:r w:rsidR="00184B6A" w:rsidRPr="009271A9">
        <w:rPr>
          <w:b/>
          <w:szCs w:val="24"/>
        </w:rPr>
        <w:t>Normal</w:t>
      </w:r>
      <w:proofErr w:type="gramEnd"/>
      <w:r w:rsidR="00184B6A" w:rsidRPr="009271A9">
        <w:rPr>
          <w:b/>
          <w:szCs w:val="24"/>
        </w:rPr>
        <w:t xml:space="preserve"> Processing Procedure:</w:t>
      </w:r>
    </w:p>
    <w:p w14:paraId="599368B7" w14:textId="77777777" w:rsidR="00184B6A" w:rsidRPr="009271A9" w:rsidRDefault="00184B6A" w:rsidP="00184B6A">
      <w:pPr>
        <w:numPr>
          <w:ilvl w:val="0"/>
          <w:numId w:val="98"/>
        </w:numPr>
        <w:spacing w:after="160" w:line="259" w:lineRule="auto"/>
        <w:rPr>
          <w:szCs w:val="24"/>
        </w:rPr>
      </w:pPr>
      <w:r w:rsidRPr="009271A9">
        <w:rPr>
          <w:szCs w:val="24"/>
        </w:rPr>
        <w:t>The user joins the chat system.</w:t>
      </w:r>
    </w:p>
    <w:p w14:paraId="0725257A" w14:textId="77777777" w:rsidR="00184B6A" w:rsidRPr="009271A9" w:rsidRDefault="00184B6A" w:rsidP="00184B6A">
      <w:pPr>
        <w:numPr>
          <w:ilvl w:val="0"/>
          <w:numId w:val="98"/>
        </w:numPr>
        <w:spacing w:after="160" w:line="259" w:lineRule="auto"/>
        <w:rPr>
          <w:szCs w:val="24"/>
        </w:rPr>
      </w:pPr>
      <w:r w:rsidRPr="009271A9">
        <w:rPr>
          <w:szCs w:val="24"/>
        </w:rPr>
        <w:t>The system validates the user's login credentials.</w:t>
      </w:r>
    </w:p>
    <w:p w14:paraId="371B6980" w14:textId="77777777" w:rsidR="00184B6A" w:rsidRPr="009271A9" w:rsidRDefault="00184B6A" w:rsidP="00184B6A">
      <w:pPr>
        <w:numPr>
          <w:ilvl w:val="0"/>
          <w:numId w:val="98"/>
        </w:numPr>
        <w:spacing w:after="160" w:line="259" w:lineRule="auto"/>
        <w:rPr>
          <w:szCs w:val="24"/>
        </w:rPr>
      </w:pPr>
      <w:r w:rsidRPr="009271A9">
        <w:rPr>
          <w:szCs w:val="24"/>
        </w:rPr>
        <w:t>If the user is successfully logged in, the system adds the user to the public chat session.</w:t>
      </w:r>
    </w:p>
    <w:p w14:paraId="31AB2579" w14:textId="77777777" w:rsidR="00184B6A" w:rsidRPr="009271A9" w:rsidRDefault="00184B6A" w:rsidP="00184B6A">
      <w:pPr>
        <w:numPr>
          <w:ilvl w:val="0"/>
          <w:numId w:val="98"/>
        </w:numPr>
        <w:spacing w:after="160" w:line="259" w:lineRule="auto"/>
        <w:rPr>
          <w:szCs w:val="24"/>
        </w:rPr>
      </w:pPr>
      <w:r w:rsidRPr="009271A9">
        <w:rPr>
          <w:szCs w:val="24"/>
        </w:rPr>
        <w:t>The user can view and send messages in the public chat session.</w:t>
      </w:r>
    </w:p>
    <w:p w14:paraId="0DC961DC" w14:textId="4B26D58C" w:rsidR="00184B6A" w:rsidRPr="009271A9" w:rsidRDefault="00FD2691" w:rsidP="00184B6A">
      <w:pPr>
        <w:rPr>
          <w:b/>
          <w:szCs w:val="24"/>
        </w:rPr>
      </w:pPr>
      <w:r w:rsidRPr="009271A9">
        <w:rPr>
          <w:b/>
          <w:szCs w:val="24"/>
        </w:rPr>
        <w:t xml:space="preserve">3.4.1.7 </w:t>
      </w:r>
      <w:r w:rsidR="00184B6A" w:rsidRPr="009271A9">
        <w:rPr>
          <w:b/>
          <w:szCs w:val="24"/>
        </w:rPr>
        <w:t>Variations:</w:t>
      </w:r>
    </w:p>
    <w:p w14:paraId="01BBF2AB" w14:textId="77777777" w:rsidR="00184B6A" w:rsidRPr="009271A9" w:rsidRDefault="00184B6A" w:rsidP="00184B6A">
      <w:pPr>
        <w:numPr>
          <w:ilvl w:val="0"/>
          <w:numId w:val="29"/>
        </w:numPr>
        <w:spacing w:after="160" w:line="256" w:lineRule="auto"/>
        <w:rPr>
          <w:szCs w:val="24"/>
        </w:rPr>
      </w:pPr>
      <w:r w:rsidRPr="009271A9">
        <w:rPr>
          <w:szCs w:val="24"/>
        </w:rPr>
        <w:t xml:space="preserve">If none of the receivers is not online, the system displays a message informing the user that the receivers </w:t>
      </w:r>
      <w:proofErr w:type="gramStart"/>
      <w:r w:rsidRPr="009271A9">
        <w:rPr>
          <w:szCs w:val="24"/>
        </w:rPr>
        <w:t>is</w:t>
      </w:r>
      <w:proofErr w:type="gramEnd"/>
      <w:r w:rsidRPr="009271A9">
        <w:rPr>
          <w:szCs w:val="24"/>
        </w:rPr>
        <w:t xml:space="preserve"> unavailable.</w:t>
      </w:r>
    </w:p>
    <w:p w14:paraId="22593103" w14:textId="117D1EAA" w:rsidR="00184B6A" w:rsidRPr="009271A9" w:rsidRDefault="00FD2691" w:rsidP="00184B6A">
      <w:pPr>
        <w:rPr>
          <w:b/>
          <w:szCs w:val="24"/>
        </w:rPr>
      </w:pPr>
      <w:r w:rsidRPr="009271A9">
        <w:rPr>
          <w:b/>
          <w:szCs w:val="24"/>
        </w:rPr>
        <w:t xml:space="preserve">3.4.1.8 </w:t>
      </w:r>
      <w:r w:rsidR="00184B6A" w:rsidRPr="009271A9">
        <w:rPr>
          <w:b/>
          <w:szCs w:val="24"/>
        </w:rPr>
        <w:t>Exceptions:</w:t>
      </w:r>
    </w:p>
    <w:tbl>
      <w:tblPr>
        <w:tblStyle w:val="TableGrid"/>
        <w:tblW w:w="0" w:type="auto"/>
        <w:tblLook w:val="04A0" w:firstRow="1" w:lastRow="0" w:firstColumn="1" w:lastColumn="0" w:noHBand="0" w:noVBand="1"/>
      </w:tblPr>
      <w:tblGrid>
        <w:gridCol w:w="2989"/>
        <w:gridCol w:w="5314"/>
      </w:tblGrid>
      <w:tr w:rsidR="00184B6A" w:rsidRPr="009271A9" w14:paraId="0483CDD3" w14:textId="77777777" w:rsidTr="0076501E">
        <w:tc>
          <w:tcPr>
            <w:tcW w:w="0" w:type="auto"/>
            <w:shd w:val="clear" w:color="auto" w:fill="D9D9D9" w:themeFill="background1" w:themeFillShade="D9"/>
            <w:hideMark/>
          </w:tcPr>
          <w:p w14:paraId="52B9FDFB" w14:textId="77777777" w:rsidR="00184B6A" w:rsidRPr="009271A9" w:rsidRDefault="00184B6A" w:rsidP="0076501E">
            <w:pPr>
              <w:rPr>
                <w:b/>
                <w:bCs/>
                <w:szCs w:val="24"/>
              </w:rPr>
            </w:pPr>
            <w:r w:rsidRPr="009271A9">
              <w:rPr>
                <w:b/>
                <w:bCs/>
                <w:szCs w:val="24"/>
              </w:rPr>
              <w:t>Exception</w:t>
            </w:r>
          </w:p>
        </w:tc>
        <w:tc>
          <w:tcPr>
            <w:tcW w:w="0" w:type="auto"/>
            <w:shd w:val="clear" w:color="auto" w:fill="D9D9D9" w:themeFill="background1" w:themeFillShade="D9"/>
            <w:hideMark/>
          </w:tcPr>
          <w:p w14:paraId="44517860" w14:textId="77777777" w:rsidR="00184B6A" w:rsidRPr="009271A9" w:rsidRDefault="00184B6A" w:rsidP="0076501E">
            <w:pPr>
              <w:rPr>
                <w:b/>
                <w:bCs/>
                <w:szCs w:val="24"/>
              </w:rPr>
            </w:pPr>
            <w:r w:rsidRPr="009271A9">
              <w:rPr>
                <w:b/>
                <w:bCs/>
                <w:szCs w:val="24"/>
              </w:rPr>
              <w:t>Error Message (Displayed/Generated/Logged)</w:t>
            </w:r>
          </w:p>
        </w:tc>
      </w:tr>
      <w:tr w:rsidR="00184B6A" w:rsidRPr="009271A9" w14:paraId="22578886" w14:textId="77777777" w:rsidTr="0076501E">
        <w:tc>
          <w:tcPr>
            <w:tcW w:w="0" w:type="auto"/>
            <w:hideMark/>
          </w:tcPr>
          <w:p w14:paraId="4F7BCE0D" w14:textId="77777777" w:rsidR="00184B6A" w:rsidRPr="009271A9" w:rsidRDefault="00184B6A" w:rsidP="0076501E">
            <w:pPr>
              <w:rPr>
                <w:szCs w:val="24"/>
              </w:rPr>
            </w:pPr>
            <w:r w:rsidRPr="009271A9">
              <w:rPr>
                <w:szCs w:val="24"/>
              </w:rPr>
              <w:t>Unable to join public chat session</w:t>
            </w:r>
          </w:p>
        </w:tc>
        <w:tc>
          <w:tcPr>
            <w:tcW w:w="0" w:type="auto"/>
            <w:hideMark/>
          </w:tcPr>
          <w:p w14:paraId="5B9C9D9D" w14:textId="77777777" w:rsidR="00184B6A" w:rsidRPr="009271A9" w:rsidRDefault="00184B6A" w:rsidP="0076501E">
            <w:pPr>
              <w:keepNext/>
              <w:rPr>
                <w:szCs w:val="24"/>
              </w:rPr>
            </w:pPr>
            <w:r w:rsidRPr="009271A9">
              <w:rPr>
                <w:szCs w:val="24"/>
              </w:rPr>
              <w:t>"Unable to join public chat session. Please try again later."</w:t>
            </w:r>
          </w:p>
        </w:tc>
      </w:tr>
    </w:tbl>
    <w:p w14:paraId="0218F682" w14:textId="41B04BEB" w:rsidR="00FD2691" w:rsidRPr="009271A9" w:rsidRDefault="00184B6A" w:rsidP="00FD2691">
      <w:pPr>
        <w:pStyle w:val="Caption"/>
        <w:rPr>
          <w:b/>
          <w:i w:val="0"/>
          <w:iCs w:val="0"/>
          <w:sz w:val="24"/>
          <w:szCs w:val="24"/>
        </w:rPr>
      </w:pPr>
      <w:r w:rsidRPr="009271A9">
        <w:rPr>
          <w:i w:val="0"/>
          <w:iCs w:val="0"/>
        </w:rPr>
        <w:t xml:space="preserve">Table 6.2 exceptions for </w:t>
      </w:r>
      <w:proofErr w:type="spellStart"/>
      <w:r w:rsidRPr="009271A9">
        <w:rPr>
          <w:i w:val="0"/>
          <w:iCs w:val="0"/>
        </w:rPr>
        <w:t>Chat_Public</w:t>
      </w:r>
      <w:proofErr w:type="spellEnd"/>
    </w:p>
    <w:p w14:paraId="62403B07" w14:textId="4F36D8FD" w:rsidR="00184B6A" w:rsidRPr="009271A9" w:rsidRDefault="00FD2691" w:rsidP="00184B6A">
      <w:pPr>
        <w:rPr>
          <w:szCs w:val="24"/>
        </w:rPr>
      </w:pPr>
      <w:r w:rsidRPr="009271A9">
        <w:rPr>
          <w:b/>
          <w:bCs/>
          <w:szCs w:val="24"/>
        </w:rPr>
        <w:t>3.4.2</w:t>
      </w:r>
      <w:r w:rsidR="00184B6A" w:rsidRPr="009271A9">
        <w:rPr>
          <w:b/>
          <w:bCs/>
          <w:szCs w:val="24"/>
        </w:rPr>
        <w:t>Function Name:</w:t>
      </w:r>
      <w:r w:rsidR="00184B6A" w:rsidRPr="009271A9">
        <w:rPr>
          <w:szCs w:val="24"/>
        </w:rPr>
        <w:t xml:space="preserve"> </w:t>
      </w:r>
      <w:proofErr w:type="spellStart"/>
      <w:r w:rsidR="00184B6A" w:rsidRPr="009271A9">
        <w:rPr>
          <w:szCs w:val="24"/>
        </w:rPr>
        <w:t>Chat_Private</w:t>
      </w:r>
      <w:proofErr w:type="spellEnd"/>
    </w:p>
    <w:p w14:paraId="55256FE8" w14:textId="60AEBCE8" w:rsidR="00184B6A" w:rsidRPr="009271A9" w:rsidRDefault="00FD2691" w:rsidP="00184B6A">
      <w:pPr>
        <w:rPr>
          <w:b/>
          <w:szCs w:val="24"/>
        </w:rPr>
      </w:pPr>
      <w:r w:rsidRPr="009271A9">
        <w:rPr>
          <w:b/>
          <w:szCs w:val="24"/>
        </w:rPr>
        <w:t xml:space="preserve">3.4.2.1 </w:t>
      </w:r>
      <w:r w:rsidR="00184B6A" w:rsidRPr="009271A9">
        <w:rPr>
          <w:b/>
          <w:szCs w:val="24"/>
        </w:rPr>
        <w:t>Trigger:</w:t>
      </w:r>
    </w:p>
    <w:p w14:paraId="1842F47F" w14:textId="77777777" w:rsidR="00184B6A" w:rsidRPr="009271A9" w:rsidRDefault="00184B6A" w:rsidP="00184B6A">
      <w:pPr>
        <w:numPr>
          <w:ilvl w:val="0"/>
          <w:numId w:val="21"/>
        </w:numPr>
        <w:spacing w:after="160" w:line="256" w:lineRule="auto"/>
        <w:rPr>
          <w:szCs w:val="24"/>
        </w:rPr>
      </w:pPr>
      <w:r w:rsidRPr="009271A9">
        <w:rPr>
          <w:szCs w:val="24"/>
        </w:rPr>
        <w:t>A user clicks on the "Create Private Session" button.</w:t>
      </w:r>
    </w:p>
    <w:p w14:paraId="5BAA5E1D" w14:textId="6A318C76" w:rsidR="00184B6A" w:rsidRPr="009271A9" w:rsidRDefault="00FD2691" w:rsidP="00184B6A">
      <w:pPr>
        <w:rPr>
          <w:b/>
          <w:szCs w:val="24"/>
        </w:rPr>
      </w:pPr>
      <w:r w:rsidRPr="009271A9">
        <w:rPr>
          <w:b/>
          <w:szCs w:val="24"/>
        </w:rPr>
        <w:t xml:space="preserve">3.4.2.2 </w:t>
      </w:r>
      <w:r w:rsidR="00184B6A" w:rsidRPr="009271A9">
        <w:rPr>
          <w:b/>
          <w:szCs w:val="24"/>
        </w:rPr>
        <w:t>Pre-Condition:</w:t>
      </w:r>
    </w:p>
    <w:p w14:paraId="31E95E4B" w14:textId="77777777" w:rsidR="00184B6A" w:rsidRPr="009271A9" w:rsidRDefault="00184B6A" w:rsidP="00184B6A">
      <w:pPr>
        <w:numPr>
          <w:ilvl w:val="0"/>
          <w:numId w:val="22"/>
        </w:numPr>
        <w:spacing w:after="160" w:line="256" w:lineRule="auto"/>
        <w:rPr>
          <w:szCs w:val="24"/>
        </w:rPr>
      </w:pPr>
      <w:r w:rsidRPr="009271A9">
        <w:rPr>
          <w:szCs w:val="24"/>
        </w:rPr>
        <w:t>The user is logged in to the chat system.</w:t>
      </w:r>
    </w:p>
    <w:p w14:paraId="60D34254" w14:textId="77777777" w:rsidR="00184B6A" w:rsidRPr="009271A9" w:rsidRDefault="00184B6A" w:rsidP="00184B6A">
      <w:pPr>
        <w:numPr>
          <w:ilvl w:val="0"/>
          <w:numId w:val="22"/>
        </w:numPr>
        <w:spacing w:after="160" w:line="256" w:lineRule="auto"/>
        <w:rPr>
          <w:szCs w:val="24"/>
        </w:rPr>
      </w:pPr>
      <w:r w:rsidRPr="009271A9">
        <w:rPr>
          <w:szCs w:val="24"/>
        </w:rPr>
        <w:t>The user is currently in a public chat session.</w:t>
      </w:r>
    </w:p>
    <w:p w14:paraId="23A47D9D" w14:textId="475B0342" w:rsidR="00184B6A" w:rsidRPr="009271A9" w:rsidRDefault="00FD2691" w:rsidP="00184B6A">
      <w:pPr>
        <w:rPr>
          <w:b/>
          <w:szCs w:val="24"/>
        </w:rPr>
      </w:pPr>
      <w:r w:rsidRPr="009271A9">
        <w:rPr>
          <w:b/>
          <w:szCs w:val="24"/>
        </w:rPr>
        <w:t xml:space="preserve">3.4.2.3 </w:t>
      </w:r>
      <w:proofErr w:type="gramStart"/>
      <w:r w:rsidR="00184B6A" w:rsidRPr="009271A9">
        <w:rPr>
          <w:b/>
          <w:szCs w:val="24"/>
        </w:rPr>
        <w:t>Post-Condition</w:t>
      </w:r>
      <w:proofErr w:type="gramEnd"/>
      <w:r w:rsidR="00184B6A" w:rsidRPr="009271A9">
        <w:rPr>
          <w:b/>
          <w:szCs w:val="24"/>
        </w:rPr>
        <w:t>:</w:t>
      </w:r>
    </w:p>
    <w:p w14:paraId="7873B57E" w14:textId="77777777" w:rsidR="00184B6A" w:rsidRPr="009271A9" w:rsidRDefault="00184B6A" w:rsidP="00184B6A">
      <w:pPr>
        <w:numPr>
          <w:ilvl w:val="0"/>
          <w:numId w:val="23"/>
        </w:numPr>
        <w:spacing w:after="160" w:line="256" w:lineRule="auto"/>
        <w:rPr>
          <w:szCs w:val="24"/>
        </w:rPr>
      </w:pPr>
      <w:r w:rsidRPr="009271A9">
        <w:rPr>
          <w:szCs w:val="24"/>
        </w:rPr>
        <w:t>A new private chat session is created between the user and the selected recipient.</w:t>
      </w:r>
    </w:p>
    <w:p w14:paraId="0A068B3A" w14:textId="77777777" w:rsidR="00184B6A" w:rsidRPr="009271A9" w:rsidRDefault="00184B6A" w:rsidP="00184B6A">
      <w:pPr>
        <w:numPr>
          <w:ilvl w:val="0"/>
          <w:numId w:val="23"/>
        </w:numPr>
        <w:spacing w:after="160" w:line="256" w:lineRule="auto"/>
        <w:rPr>
          <w:szCs w:val="24"/>
        </w:rPr>
      </w:pPr>
      <w:r w:rsidRPr="009271A9">
        <w:rPr>
          <w:szCs w:val="24"/>
        </w:rPr>
        <w:lastRenderedPageBreak/>
        <w:t>The user is redirected to the private chat session.</w:t>
      </w:r>
    </w:p>
    <w:p w14:paraId="3817EBA4" w14:textId="0FEB349D" w:rsidR="00184B6A" w:rsidRPr="009271A9" w:rsidRDefault="00FD2691" w:rsidP="00184B6A">
      <w:pPr>
        <w:rPr>
          <w:b/>
          <w:szCs w:val="24"/>
        </w:rPr>
      </w:pPr>
      <w:r w:rsidRPr="009271A9">
        <w:rPr>
          <w:b/>
          <w:szCs w:val="24"/>
        </w:rPr>
        <w:t xml:space="preserve">3.4.2.4 </w:t>
      </w:r>
      <w:r w:rsidR="00184B6A" w:rsidRPr="009271A9">
        <w:rPr>
          <w:b/>
          <w:szCs w:val="24"/>
        </w:rPr>
        <w:t>Business Rules Applicable:</w:t>
      </w:r>
    </w:p>
    <w:p w14:paraId="08B7B591" w14:textId="77777777" w:rsidR="00184B6A" w:rsidRPr="009271A9" w:rsidRDefault="00184B6A" w:rsidP="00184B6A">
      <w:pPr>
        <w:numPr>
          <w:ilvl w:val="0"/>
          <w:numId w:val="24"/>
        </w:numPr>
        <w:spacing w:after="160" w:line="256" w:lineRule="auto"/>
        <w:rPr>
          <w:szCs w:val="24"/>
        </w:rPr>
      </w:pPr>
      <w:r w:rsidRPr="009271A9">
        <w:rPr>
          <w:szCs w:val="24"/>
        </w:rPr>
        <w:t>Only logged-in users can create private chat sessions.</w:t>
      </w:r>
    </w:p>
    <w:p w14:paraId="0ABD3DFE" w14:textId="77777777" w:rsidR="00184B6A" w:rsidRPr="009271A9" w:rsidRDefault="00184B6A" w:rsidP="00184B6A">
      <w:pPr>
        <w:numPr>
          <w:ilvl w:val="0"/>
          <w:numId w:val="24"/>
        </w:numPr>
        <w:spacing w:after="160" w:line="256" w:lineRule="auto"/>
        <w:rPr>
          <w:szCs w:val="24"/>
        </w:rPr>
      </w:pPr>
      <w:r w:rsidRPr="009271A9">
        <w:rPr>
          <w:szCs w:val="24"/>
        </w:rPr>
        <w:t>A private chat session can only be created with one other user.</w:t>
      </w:r>
    </w:p>
    <w:p w14:paraId="18FFE33C" w14:textId="77777777" w:rsidR="00184B6A" w:rsidRPr="009271A9" w:rsidRDefault="00184B6A" w:rsidP="00184B6A">
      <w:pPr>
        <w:numPr>
          <w:ilvl w:val="0"/>
          <w:numId w:val="24"/>
        </w:numPr>
        <w:spacing w:after="160" w:line="256" w:lineRule="auto"/>
        <w:rPr>
          <w:szCs w:val="24"/>
        </w:rPr>
      </w:pPr>
      <w:r w:rsidRPr="009271A9">
        <w:rPr>
          <w:szCs w:val="24"/>
        </w:rPr>
        <w:t>Users cannot create private chat sessions with themselves.</w:t>
      </w:r>
    </w:p>
    <w:p w14:paraId="2BBD43D9" w14:textId="10705D35" w:rsidR="00184B6A" w:rsidRPr="009271A9" w:rsidRDefault="00FD2691" w:rsidP="00184B6A">
      <w:pPr>
        <w:rPr>
          <w:b/>
          <w:szCs w:val="24"/>
        </w:rPr>
      </w:pPr>
      <w:r w:rsidRPr="009271A9">
        <w:rPr>
          <w:b/>
          <w:szCs w:val="24"/>
        </w:rPr>
        <w:t xml:space="preserve">3.4.2.5 </w:t>
      </w:r>
      <w:r w:rsidR="00184B6A" w:rsidRPr="009271A9">
        <w:rPr>
          <w:b/>
          <w:szCs w:val="24"/>
        </w:rPr>
        <w:t>Data Manipulated:</w:t>
      </w:r>
    </w:p>
    <w:tbl>
      <w:tblPr>
        <w:tblStyle w:val="TableGrid"/>
        <w:tblW w:w="0" w:type="auto"/>
        <w:tblLook w:val="04A0" w:firstRow="1" w:lastRow="0" w:firstColumn="1" w:lastColumn="0" w:noHBand="0" w:noVBand="1"/>
      </w:tblPr>
      <w:tblGrid>
        <w:gridCol w:w="923"/>
        <w:gridCol w:w="1829"/>
        <w:gridCol w:w="3162"/>
        <w:gridCol w:w="2389"/>
      </w:tblGrid>
      <w:tr w:rsidR="00184B6A" w:rsidRPr="009271A9" w14:paraId="7DA1D360" w14:textId="77777777" w:rsidTr="0076501E">
        <w:tc>
          <w:tcPr>
            <w:tcW w:w="0" w:type="auto"/>
            <w:shd w:val="clear" w:color="auto" w:fill="D9D9D9" w:themeFill="background1" w:themeFillShade="D9"/>
            <w:hideMark/>
          </w:tcPr>
          <w:p w14:paraId="16E0A783" w14:textId="77777777" w:rsidR="00184B6A" w:rsidRPr="009271A9" w:rsidRDefault="00184B6A" w:rsidP="0076501E">
            <w:pPr>
              <w:rPr>
                <w:b/>
                <w:bCs/>
                <w:szCs w:val="24"/>
              </w:rPr>
            </w:pPr>
            <w:r w:rsidRPr="009271A9">
              <w:rPr>
                <w:b/>
                <w:bCs/>
                <w:szCs w:val="24"/>
              </w:rPr>
              <w:t>Type</w:t>
            </w:r>
          </w:p>
        </w:tc>
        <w:tc>
          <w:tcPr>
            <w:tcW w:w="0" w:type="auto"/>
            <w:shd w:val="clear" w:color="auto" w:fill="D9D9D9" w:themeFill="background1" w:themeFillShade="D9"/>
            <w:hideMark/>
          </w:tcPr>
          <w:p w14:paraId="43871199" w14:textId="77777777" w:rsidR="00184B6A" w:rsidRPr="009271A9" w:rsidRDefault="00184B6A" w:rsidP="0076501E">
            <w:pPr>
              <w:rPr>
                <w:b/>
                <w:bCs/>
                <w:szCs w:val="24"/>
              </w:rPr>
            </w:pPr>
            <w:r w:rsidRPr="009271A9">
              <w:rPr>
                <w:b/>
                <w:bCs/>
                <w:szCs w:val="24"/>
              </w:rPr>
              <w:t>Name</w:t>
            </w:r>
          </w:p>
        </w:tc>
        <w:tc>
          <w:tcPr>
            <w:tcW w:w="0" w:type="auto"/>
            <w:shd w:val="clear" w:color="auto" w:fill="D9D9D9" w:themeFill="background1" w:themeFillShade="D9"/>
            <w:hideMark/>
          </w:tcPr>
          <w:p w14:paraId="2FBAFF96" w14:textId="77777777" w:rsidR="00184B6A" w:rsidRPr="009271A9" w:rsidRDefault="00184B6A" w:rsidP="0076501E">
            <w:pPr>
              <w:rPr>
                <w:b/>
                <w:bCs/>
                <w:szCs w:val="24"/>
              </w:rPr>
            </w:pPr>
            <w:r w:rsidRPr="009271A9">
              <w:rPr>
                <w:b/>
                <w:bCs/>
                <w:szCs w:val="24"/>
              </w:rPr>
              <w:t>Format</w:t>
            </w:r>
          </w:p>
        </w:tc>
        <w:tc>
          <w:tcPr>
            <w:tcW w:w="0" w:type="auto"/>
            <w:shd w:val="clear" w:color="auto" w:fill="D9D9D9" w:themeFill="background1" w:themeFillShade="D9"/>
            <w:hideMark/>
          </w:tcPr>
          <w:p w14:paraId="33EBF1A3" w14:textId="77777777" w:rsidR="00184B6A" w:rsidRPr="009271A9" w:rsidRDefault="00184B6A" w:rsidP="0076501E">
            <w:pPr>
              <w:rPr>
                <w:b/>
                <w:bCs/>
                <w:szCs w:val="24"/>
              </w:rPr>
            </w:pPr>
            <w:r w:rsidRPr="009271A9">
              <w:rPr>
                <w:b/>
                <w:bCs/>
                <w:szCs w:val="24"/>
              </w:rPr>
              <w:t>Validation Rules</w:t>
            </w:r>
          </w:p>
        </w:tc>
      </w:tr>
      <w:tr w:rsidR="00184B6A" w:rsidRPr="009271A9" w14:paraId="2B1F8403" w14:textId="77777777" w:rsidTr="0076501E">
        <w:tc>
          <w:tcPr>
            <w:tcW w:w="0" w:type="auto"/>
            <w:hideMark/>
          </w:tcPr>
          <w:p w14:paraId="44370FEC" w14:textId="77777777" w:rsidR="00184B6A" w:rsidRPr="009271A9" w:rsidRDefault="00184B6A" w:rsidP="0076501E">
            <w:pPr>
              <w:rPr>
                <w:szCs w:val="24"/>
              </w:rPr>
            </w:pPr>
            <w:r w:rsidRPr="009271A9">
              <w:rPr>
                <w:szCs w:val="24"/>
              </w:rPr>
              <w:t>Input</w:t>
            </w:r>
          </w:p>
        </w:tc>
        <w:tc>
          <w:tcPr>
            <w:tcW w:w="0" w:type="auto"/>
            <w:hideMark/>
          </w:tcPr>
          <w:p w14:paraId="0F6AA8EE" w14:textId="77777777" w:rsidR="00184B6A" w:rsidRPr="009271A9" w:rsidRDefault="00184B6A" w:rsidP="0076501E">
            <w:pPr>
              <w:rPr>
                <w:szCs w:val="24"/>
              </w:rPr>
            </w:pPr>
            <w:r w:rsidRPr="009271A9">
              <w:rPr>
                <w:szCs w:val="24"/>
              </w:rPr>
              <w:t>Username</w:t>
            </w:r>
          </w:p>
        </w:tc>
        <w:tc>
          <w:tcPr>
            <w:tcW w:w="0" w:type="auto"/>
            <w:hideMark/>
          </w:tcPr>
          <w:p w14:paraId="09DF5DEC" w14:textId="77777777" w:rsidR="00184B6A" w:rsidRPr="009271A9" w:rsidRDefault="00184B6A" w:rsidP="0076501E">
            <w:pPr>
              <w:rPr>
                <w:szCs w:val="24"/>
              </w:rPr>
            </w:pPr>
            <w:r w:rsidRPr="009271A9">
              <w:rPr>
                <w:szCs w:val="24"/>
              </w:rPr>
              <w:t>Non-empty alphanumeric string</w:t>
            </w:r>
          </w:p>
        </w:tc>
        <w:tc>
          <w:tcPr>
            <w:tcW w:w="0" w:type="auto"/>
            <w:hideMark/>
          </w:tcPr>
          <w:p w14:paraId="5922E7B2" w14:textId="77777777" w:rsidR="00184B6A" w:rsidRPr="009271A9" w:rsidRDefault="00184B6A" w:rsidP="0076501E">
            <w:pPr>
              <w:rPr>
                <w:szCs w:val="24"/>
              </w:rPr>
            </w:pPr>
            <w:r w:rsidRPr="009271A9">
              <w:rPr>
                <w:szCs w:val="24"/>
              </w:rPr>
              <w:t>Unique, non-empty</w:t>
            </w:r>
          </w:p>
        </w:tc>
      </w:tr>
      <w:tr w:rsidR="00184B6A" w:rsidRPr="009271A9" w14:paraId="222B6A51" w14:textId="77777777" w:rsidTr="0076501E">
        <w:tc>
          <w:tcPr>
            <w:tcW w:w="0" w:type="auto"/>
            <w:hideMark/>
          </w:tcPr>
          <w:p w14:paraId="73183397" w14:textId="77777777" w:rsidR="00184B6A" w:rsidRPr="009271A9" w:rsidRDefault="00184B6A" w:rsidP="0076501E">
            <w:pPr>
              <w:rPr>
                <w:szCs w:val="24"/>
              </w:rPr>
            </w:pPr>
            <w:r w:rsidRPr="009271A9">
              <w:rPr>
                <w:szCs w:val="24"/>
              </w:rPr>
              <w:t>System</w:t>
            </w:r>
          </w:p>
        </w:tc>
        <w:tc>
          <w:tcPr>
            <w:tcW w:w="0" w:type="auto"/>
            <w:hideMark/>
          </w:tcPr>
          <w:p w14:paraId="02801328" w14:textId="77777777" w:rsidR="00184B6A" w:rsidRPr="009271A9" w:rsidRDefault="00184B6A" w:rsidP="0076501E">
            <w:pPr>
              <w:rPr>
                <w:szCs w:val="24"/>
              </w:rPr>
            </w:pPr>
            <w:r w:rsidRPr="009271A9">
              <w:rPr>
                <w:szCs w:val="24"/>
              </w:rPr>
              <w:t>Session ID</w:t>
            </w:r>
          </w:p>
        </w:tc>
        <w:tc>
          <w:tcPr>
            <w:tcW w:w="0" w:type="auto"/>
            <w:hideMark/>
          </w:tcPr>
          <w:p w14:paraId="066B9D35" w14:textId="77777777" w:rsidR="00184B6A" w:rsidRPr="009271A9" w:rsidRDefault="00184B6A" w:rsidP="0076501E">
            <w:pPr>
              <w:rPr>
                <w:szCs w:val="24"/>
              </w:rPr>
            </w:pPr>
            <w:r w:rsidRPr="009271A9">
              <w:rPr>
                <w:szCs w:val="24"/>
              </w:rPr>
              <w:t>Positive integer</w:t>
            </w:r>
          </w:p>
        </w:tc>
        <w:tc>
          <w:tcPr>
            <w:tcW w:w="0" w:type="auto"/>
            <w:hideMark/>
          </w:tcPr>
          <w:p w14:paraId="697AAC28" w14:textId="77777777" w:rsidR="00184B6A" w:rsidRPr="009271A9" w:rsidRDefault="00184B6A" w:rsidP="0076501E">
            <w:pPr>
              <w:rPr>
                <w:szCs w:val="24"/>
              </w:rPr>
            </w:pPr>
            <w:r w:rsidRPr="009271A9">
              <w:rPr>
                <w:szCs w:val="24"/>
              </w:rPr>
              <w:t>Unique positive integer</w:t>
            </w:r>
          </w:p>
        </w:tc>
      </w:tr>
      <w:tr w:rsidR="00184B6A" w:rsidRPr="009271A9" w14:paraId="370F2332" w14:textId="77777777" w:rsidTr="0076501E">
        <w:tc>
          <w:tcPr>
            <w:tcW w:w="0" w:type="auto"/>
            <w:hideMark/>
          </w:tcPr>
          <w:p w14:paraId="769A7047" w14:textId="77777777" w:rsidR="00184B6A" w:rsidRPr="009271A9" w:rsidRDefault="00184B6A" w:rsidP="0076501E">
            <w:pPr>
              <w:rPr>
                <w:szCs w:val="24"/>
              </w:rPr>
            </w:pPr>
            <w:r w:rsidRPr="009271A9">
              <w:rPr>
                <w:szCs w:val="24"/>
              </w:rPr>
              <w:t>System</w:t>
            </w:r>
          </w:p>
        </w:tc>
        <w:tc>
          <w:tcPr>
            <w:tcW w:w="0" w:type="auto"/>
            <w:hideMark/>
          </w:tcPr>
          <w:p w14:paraId="1DD23F3E" w14:textId="77777777" w:rsidR="00184B6A" w:rsidRPr="009271A9" w:rsidRDefault="00184B6A" w:rsidP="0076501E">
            <w:pPr>
              <w:rPr>
                <w:szCs w:val="24"/>
              </w:rPr>
            </w:pPr>
            <w:r w:rsidRPr="009271A9">
              <w:rPr>
                <w:szCs w:val="24"/>
              </w:rPr>
              <w:t>User IDs</w:t>
            </w:r>
          </w:p>
        </w:tc>
        <w:tc>
          <w:tcPr>
            <w:tcW w:w="0" w:type="auto"/>
            <w:hideMark/>
          </w:tcPr>
          <w:p w14:paraId="25D0F349" w14:textId="77777777" w:rsidR="00184B6A" w:rsidRPr="009271A9" w:rsidRDefault="00184B6A" w:rsidP="0076501E">
            <w:pPr>
              <w:rPr>
                <w:szCs w:val="24"/>
              </w:rPr>
            </w:pPr>
            <w:r w:rsidRPr="009271A9">
              <w:rPr>
                <w:szCs w:val="24"/>
              </w:rPr>
              <w:t>Array of positive integers</w:t>
            </w:r>
          </w:p>
        </w:tc>
        <w:tc>
          <w:tcPr>
            <w:tcW w:w="0" w:type="auto"/>
            <w:hideMark/>
          </w:tcPr>
          <w:p w14:paraId="5C11EF1D" w14:textId="77777777" w:rsidR="00184B6A" w:rsidRPr="009271A9" w:rsidRDefault="00184B6A" w:rsidP="0076501E">
            <w:pPr>
              <w:rPr>
                <w:szCs w:val="24"/>
              </w:rPr>
            </w:pPr>
            <w:r w:rsidRPr="009271A9">
              <w:rPr>
                <w:szCs w:val="24"/>
              </w:rPr>
              <w:t>Valid User IDs</w:t>
            </w:r>
          </w:p>
        </w:tc>
      </w:tr>
      <w:tr w:rsidR="00184B6A" w:rsidRPr="009271A9" w14:paraId="74783362" w14:textId="77777777" w:rsidTr="0076501E">
        <w:tc>
          <w:tcPr>
            <w:tcW w:w="0" w:type="auto"/>
            <w:hideMark/>
          </w:tcPr>
          <w:p w14:paraId="5AC61213" w14:textId="77777777" w:rsidR="00184B6A" w:rsidRPr="009271A9" w:rsidRDefault="00184B6A" w:rsidP="0076501E">
            <w:pPr>
              <w:rPr>
                <w:szCs w:val="24"/>
              </w:rPr>
            </w:pPr>
            <w:r w:rsidRPr="009271A9">
              <w:rPr>
                <w:szCs w:val="24"/>
              </w:rPr>
              <w:t>Input</w:t>
            </w:r>
          </w:p>
        </w:tc>
        <w:tc>
          <w:tcPr>
            <w:tcW w:w="0" w:type="auto"/>
            <w:hideMark/>
          </w:tcPr>
          <w:p w14:paraId="7BB045BB" w14:textId="77777777" w:rsidR="00184B6A" w:rsidRPr="009271A9" w:rsidRDefault="00184B6A" w:rsidP="0076501E">
            <w:pPr>
              <w:rPr>
                <w:szCs w:val="24"/>
              </w:rPr>
            </w:pPr>
            <w:r w:rsidRPr="009271A9">
              <w:rPr>
                <w:szCs w:val="24"/>
              </w:rPr>
              <w:t>Message Content</w:t>
            </w:r>
          </w:p>
        </w:tc>
        <w:tc>
          <w:tcPr>
            <w:tcW w:w="0" w:type="auto"/>
            <w:hideMark/>
          </w:tcPr>
          <w:p w14:paraId="3470072D" w14:textId="77777777" w:rsidR="00184B6A" w:rsidRPr="009271A9" w:rsidRDefault="00184B6A" w:rsidP="0076501E">
            <w:pPr>
              <w:rPr>
                <w:szCs w:val="24"/>
              </w:rPr>
            </w:pPr>
            <w:r w:rsidRPr="009271A9">
              <w:rPr>
                <w:szCs w:val="24"/>
              </w:rPr>
              <w:t>String</w:t>
            </w:r>
          </w:p>
        </w:tc>
        <w:tc>
          <w:tcPr>
            <w:tcW w:w="0" w:type="auto"/>
            <w:hideMark/>
          </w:tcPr>
          <w:p w14:paraId="48D02715" w14:textId="77777777" w:rsidR="00184B6A" w:rsidRPr="009271A9" w:rsidRDefault="00184B6A" w:rsidP="0076501E">
            <w:pPr>
              <w:rPr>
                <w:szCs w:val="24"/>
              </w:rPr>
            </w:pPr>
            <w:r w:rsidRPr="009271A9">
              <w:rPr>
                <w:szCs w:val="24"/>
              </w:rPr>
              <w:t>Non-empty</w:t>
            </w:r>
          </w:p>
        </w:tc>
      </w:tr>
      <w:tr w:rsidR="00184B6A" w:rsidRPr="009271A9" w14:paraId="7030D02A" w14:textId="77777777" w:rsidTr="0076501E">
        <w:trPr>
          <w:trHeight w:val="458"/>
        </w:trPr>
        <w:tc>
          <w:tcPr>
            <w:tcW w:w="0" w:type="auto"/>
            <w:hideMark/>
          </w:tcPr>
          <w:p w14:paraId="42581FE0" w14:textId="77777777" w:rsidR="00184B6A" w:rsidRPr="009271A9" w:rsidRDefault="00184B6A" w:rsidP="0076501E">
            <w:pPr>
              <w:rPr>
                <w:szCs w:val="24"/>
              </w:rPr>
            </w:pPr>
            <w:r w:rsidRPr="009271A9">
              <w:rPr>
                <w:szCs w:val="24"/>
              </w:rPr>
              <w:t>Input</w:t>
            </w:r>
          </w:p>
        </w:tc>
        <w:tc>
          <w:tcPr>
            <w:tcW w:w="0" w:type="auto"/>
            <w:hideMark/>
          </w:tcPr>
          <w:p w14:paraId="49CBB628" w14:textId="77777777" w:rsidR="00184B6A" w:rsidRPr="009271A9" w:rsidRDefault="00184B6A" w:rsidP="0076501E">
            <w:pPr>
              <w:rPr>
                <w:szCs w:val="24"/>
              </w:rPr>
            </w:pPr>
            <w:r w:rsidRPr="009271A9">
              <w:rPr>
                <w:szCs w:val="24"/>
              </w:rPr>
              <w:t>Datetime</w:t>
            </w:r>
          </w:p>
        </w:tc>
        <w:tc>
          <w:tcPr>
            <w:tcW w:w="0" w:type="auto"/>
            <w:hideMark/>
          </w:tcPr>
          <w:p w14:paraId="2717F7F2" w14:textId="77777777" w:rsidR="00184B6A" w:rsidRPr="009271A9" w:rsidRDefault="00184B6A" w:rsidP="0076501E">
            <w:pPr>
              <w:rPr>
                <w:szCs w:val="24"/>
              </w:rPr>
            </w:pPr>
            <w:r w:rsidRPr="009271A9">
              <w:rPr>
                <w:szCs w:val="24"/>
              </w:rPr>
              <w:t>Dd/mm/</w:t>
            </w:r>
            <w:proofErr w:type="spellStart"/>
            <w:r w:rsidRPr="009271A9">
              <w:rPr>
                <w:szCs w:val="24"/>
              </w:rPr>
              <w:t>yyyy</w:t>
            </w:r>
            <w:proofErr w:type="spellEnd"/>
          </w:p>
        </w:tc>
        <w:tc>
          <w:tcPr>
            <w:tcW w:w="0" w:type="auto"/>
            <w:hideMark/>
          </w:tcPr>
          <w:p w14:paraId="5D8FC977" w14:textId="77777777" w:rsidR="00184B6A" w:rsidRPr="009271A9" w:rsidRDefault="00184B6A" w:rsidP="0076501E">
            <w:pPr>
              <w:keepNext/>
              <w:rPr>
                <w:szCs w:val="24"/>
              </w:rPr>
            </w:pPr>
            <w:r w:rsidRPr="009271A9">
              <w:rPr>
                <w:szCs w:val="24"/>
              </w:rPr>
              <w:t>Valid datetime format</w:t>
            </w:r>
          </w:p>
        </w:tc>
      </w:tr>
    </w:tbl>
    <w:p w14:paraId="1BAED7B7" w14:textId="7CBF6FFA" w:rsidR="00184B6A" w:rsidRPr="009271A9" w:rsidRDefault="00184B6A" w:rsidP="00184B6A">
      <w:pPr>
        <w:pStyle w:val="Caption"/>
        <w:rPr>
          <w:b/>
          <w:i w:val="0"/>
          <w:iCs w:val="0"/>
          <w:sz w:val="24"/>
          <w:szCs w:val="24"/>
        </w:rPr>
      </w:pPr>
      <w:r w:rsidRPr="009271A9">
        <w:rPr>
          <w:i w:val="0"/>
          <w:iCs w:val="0"/>
        </w:rPr>
        <w:t xml:space="preserve">Table 6.3 Inputs for </w:t>
      </w:r>
      <w:proofErr w:type="spellStart"/>
      <w:r w:rsidRPr="009271A9">
        <w:rPr>
          <w:i w:val="0"/>
          <w:iCs w:val="0"/>
        </w:rPr>
        <w:t>Chat_Private</w:t>
      </w:r>
      <w:proofErr w:type="spellEnd"/>
    </w:p>
    <w:p w14:paraId="1D965615" w14:textId="76785536" w:rsidR="00184B6A" w:rsidRPr="009271A9" w:rsidRDefault="00FD2691" w:rsidP="00184B6A">
      <w:pPr>
        <w:rPr>
          <w:b/>
          <w:szCs w:val="24"/>
        </w:rPr>
      </w:pPr>
      <w:r w:rsidRPr="009271A9">
        <w:rPr>
          <w:b/>
          <w:szCs w:val="24"/>
        </w:rPr>
        <w:t xml:space="preserve">3.4.2.6 </w:t>
      </w:r>
      <w:r w:rsidR="00184B6A" w:rsidRPr="009271A9">
        <w:rPr>
          <w:b/>
          <w:szCs w:val="24"/>
        </w:rPr>
        <w:t>Normal Processing Procedure:</w:t>
      </w:r>
    </w:p>
    <w:p w14:paraId="2B712BDD" w14:textId="77777777" w:rsidR="00184B6A" w:rsidRPr="009271A9" w:rsidRDefault="00184B6A" w:rsidP="00184B6A">
      <w:pPr>
        <w:numPr>
          <w:ilvl w:val="0"/>
          <w:numId w:val="28"/>
        </w:numPr>
        <w:spacing w:after="160" w:line="256" w:lineRule="auto"/>
        <w:rPr>
          <w:szCs w:val="24"/>
        </w:rPr>
      </w:pPr>
      <w:r w:rsidRPr="009271A9">
        <w:rPr>
          <w:szCs w:val="24"/>
        </w:rPr>
        <w:t>The user clicks on the "Create Private Session" button.</w:t>
      </w:r>
    </w:p>
    <w:p w14:paraId="2FAC74A9" w14:textId="77777777" w:rsidR="00184B6A" w:rsidRPr="009271A9" w:rsidRDefault="00184B6A" w:rsidP="00184B6A">
      <w:pPr>
        <w:numPr>
          <w:ilvl w:val="0"/>
          <w:numId w:val="28"/>
        </w:numPr>
        <w:spacing w:after="160" w:line="256" w:lineRule="auto"/>
        <w:rPr>
          <w:szCs w:val="24"/>
        </w:rPr>
      </w:pPr>
      <w:r w:rsidRPr="009271A9">
        <w:rPr>
          <w:szCs w:val="24"/>
        </w:rPr>
        <w:t>The system validates the user's input (username and recipient username).</w:t>
      </w:r>
    </w:p>
    <w:p w14:paraId="060433CA" w14:textId="77777777" w:rsidR="00184B6A" w:rsidRPr="009271A9" w:rsidRDefault="00184B6A" w:rsidP="00184B6A">
      <w:pPr>
        <w:numPr>
          <w:ilvl w:val="0"/>
          <w:numId w:val="28"/>
        </w:numPr>
        <w:spacing w:after="160" w:line="256" w:lineRule="auto"/>
        <w:rPr>
          <w:szCs w:val="24"/>
        </w:rPr>
      </w:pPr>
      <w:r w:rsidRPr="009271A9">
        <w:rPr>
          <w:szCs w:val="24"/>
        </w:rPr>
        <w:t>The system checks if the recipient user is currently online.</w:t>
      </w:r>
    </w:p>
    <w:p w14:paraId="6A438F4B" w14:textId="77777777" w:rsidR="00184B6A" w:rsidRPr="009271A9" w:rsidRDefault="00184B6A" w:rsidP="00184B6A">
      <w:pPr>
        <w:numPr>
          <w:ilvl w:val="0"/>
          <w:numId w:val="28"/>
        </w:numPr>
        <w:spacing w:after="160" w:line="256" w:lineRule="auto"/>
        <w:rPr>
          <w:szCs w:val="24"/>
        </w:rPr>
      </w:pPr>
      <w:r w:rsidRPr="009271A9">
        <w:rPr>
          <w:szCs w:val="24"/>
        </w:rPr>
        <w:t>If the recipient user is online, the system creates a new private chat session between the user and the recipient.</w:t>
      </w:r>
    </w:p>
    <w:p w14:paraId="3CDD11F4" w14:textId="77777777" w:rsidR="00184B6A" w:rsidRPr="009271A9" w:rsidRDefault="00184B6A" w:rsidP="00184B6A">
      <w:pPr>
        <w:numPr>
          <w:ilvl w:val="0"/>
          <w:numId w:val="28"/>
        </w:numPr>
        <w:spacing w:after="160" w:line="256" w:lineRule="auto"/>
        <w:rPr>
          <w:szCs w:val="24"/>
        </w:rPr>
      </w:pPr>
      <w:r w:rsidRPr="009271A9">
        <w:rPr>
          <w:szCs w:val="24"/>
        </w:rPr>
        <w:t>The system redirects the user to the private chat session.</w:t>
      </w:r>
    </w:p>
    <w:p w14:paraId="08069217" w14:textId="23DE72F7" w:rsidR="00184B6A" w:rsidRPr="009271A9" w:rsidRDefault="00FD2691" w:rsidP="00184B6A">
      <w:pPr>
        <w:rPr>
          <w:b/>
          <w:szCs w:val="24"/>
        </w:rPr>
      </w:pPr>
      <w:r w:rsidRPr="009271A9">
        <w:rPr>
          <w:b/>
          <w:szCs w:val="24"/>
        </w:rPr>
        <w:t xml:space="preserve">3.4.2.7 </w:t>
      </w:r>
      <w:r w:rsidR="00184B6A" w:rsidRPr="009271A9">
        <w:rPr>
          <w:b/>
          <w:szCs w:val="24"/>
        </w:rPr>
        <w:t>Variations:</w:t>
      </w:r>
    </w:p>
    <w:p w14:paraId="7F1F24AA" w14:textId="77777777" w:rsidR="00184B6A" w:rsidRPr="009271A9" w:rsidRDefault="00184B6A" w:rsidP="00184B6A">
      <w:pPr>
        <w:numPr>
          <w:ilvl w:val="0"/>
          <w:numId w:val="29"/>
        </w:numPr>
        <w:spacing w:after="160" w:line="256" w:lineRule="auto"/>
        <w:rPr>
          <w:szCs w:val="24"/>
        </w:rPr>
      </w:pPr>
      <w:r w:rsidRPr="009271A9">
        <w:rPr>
          <w:szCs w:val="24"/>
        </w:rPr>
        <w:t>If the recipient user is not online, the system displays a message informing the user that the recipient is unavailable.</w:t>
      </w:r>
    </w:p>
    <w:p w14:paraId="68CE8351" w14:textId="245261C2" w:rsidR="00184B6A" w:rsidRPr="009271A9" w:rsidRDefault="00FD2691" w:rsidP="00184B6A">
      <w:pPr>
        <w:rPr>
          <w:b/>
          <w:szCs w:val="24"/>
        </w:rPr>
      </w:pPr>
      <w:r w:rsidRPr="009271A9">
        <w:rPr>
          <w:b/>
          <w:szCs w:val="24"/>
        </w:rPr>
        <w:t xml:space="preserve">3.4.2.8 </w:t>
      </w:r>
      <w:r w:rsidR="00184B6A" w:rsidRPr="009271A9">
        <w:rPr>
          <w:b/>
          <w:szCs w:val="24"/>
        </w:rPr>
        <w:t>Exceptions:</w:t>
      </w:r>
    </w:p>
    <w:tbl>
      <w:tblPr>
        <w:tblStyle w:val="TableGrid"/>
        <w:tblW w:w="0" w:type="auto"/>
        <w:tblLook w:val="04A0" w:firstRow="1" w:lastRow="0" w:firstColumn="1" w:lastColumn="0" w:noHBand="0" w:noVBand="1"/>
      </w:tblPr>
      <w:tblGrid>
        <w:gridCol w:w="3150"/>
        <w:gridCol w:w="5153"/>
      </w:tblGrid>
      <w:tr w:rsidR="00184B6A" w:rsidRPr="009271A9" w14:paraId="64D21E80" w14:textId="77777777" w:rsidTr="0076501E">
        <w:tc>
          <w:tcPr>
            <w:tcW w:w="0" w:type="auto"/>
            <w:shd w:val="clear" w:color="auto" w:fill="D9D9D9" w:themeFill="background1" w:themeFillShade="D9"/>
            <w:hideMark/>
          </w:tcPr>
          <w:p w14:paraId="5590BA7A" w14:textId="77777777" w:rsidR="00184B6A" w:rsidRPr="009271A9" w:rsidRDefault="00184B6A" w:rsidP="0076501E">
            <w:pPr>
              <w:rPr>
                <w:b/>
                <w:bCs/>
                <w:szCs w:val="24"/>
              </w:rPr>
            </w:pPr>
            <w:r w:rsidRPr="009271A9">
              <w:rPr>
                <w:b/>
                <w:bCs/>
                <w:szCs w:val="24"/>
              </w:rPr>
              <w:t>Exception</w:t>
            </w:r>
          </w:p>
        </w:tc>
        <w:tc>
          <w:tcPr>
            <w:tcW w:w="5153" w:type="dxa"/>
            <w:shd w:val="clear" w:color="auto" w:fill="D9D9D9" w:themeFill="background1" w:themeFillShade="D9"/>
            <w:hideMark/>
          </w:tcPr>
          <w:p w14:paraId="2C4EC46C" w14:textId="77777777" w:rsidR="00184B6A" w:rsidRPr="009271A9" w:rsidRDefault="00184B6A" w:rsidP="0076501E">
            <w:pPr>
              <w:rPr>
                <w:b/>
                <w:bCs/>
                <w:szCs w:val="24"/>
              </w:rPr>
            </w:pPr>
            <w:r w:rsidRPr="009271A9">
              <w:rPr>
                <w:b/>
                <w:bCs/>
                <w:szCs w:val="24"/>
              </w:rPr>
              <w:t>Error Message (Displayed/Generated/Logged)</w:t>
            </w:r>
          </w:p>
        </w:tc>
      </w:tr>
      <w:tr w:rsidR="00184B6A" w:rsidRPr="009271A9" w14:paraId="07087252" w14:textId="77777777" w:rsidTr="0076501E">
        <w:tc>
          <w:tcPr>
            <w:tcW w:w="0" w:type="auto"/>
            <w:hideMark/>
          </w:tcPr>
          <w:p w14:paraId="6BE90856" w14:textId="77777777" w:rsidR="00184B6A" w:rsidRPr="009271A9" w:rsidRDefault="00184B6A" w:rsidP="0076501E">
            <w:pPr>
              <w:rPr>
                <w:szCs w:val="24"/>
              </w:rPr>
            </w:pPr>
            <w:r w:rsidRPr="009271A9">
              <w:rPr>
                <w:szCs w:val="24"/>
              </w:rPr>
              <w:t>Invalid username</w:t>
            </w:r>
          </w:p>
        </w:tc>
        <w:tc>
          <w:tcPr>
            <w:tcW w:w="5153" w:type="dxa"/>
            <w:hideMark/>
          </w:tcPr>
          <w:p w14:paraId="65F1C466" w14:textId="77777777" w:rsidR="00184B6A" w:rsidRPr="009271A9" w:rsidRDefault="00184B6A" w:rsidP="0076501E">
            <w:pPr>
              <w:rPr>
                <w:szCs w:val="24"/>
              </w:rPr>
            </w:pPr>
            <w:r w:rsidRPr="009271A9">
              <w:rPr>
                <w:szCs w:val="24"/>
              </w:rPr>
              <w:t>"Invalid username. Please enter a valid username."</w:t>
            </w:r>
          </w:p>
        </w:tc>
      </w:tr>
      <w:tr w:rsidR="00184B6A" w:rsidRPr="009271A9" w14:paraId="0F13804A" w14:textId="77777777" w:rsidTr="0076501E">
        <w:tc>
          <w:tcPr>
            <w:tcW w:w="0" w:type="auto"/>
            <w:hideMark/>
          </w:tcPr>
          <w:p w14:paraId="6A167187" w14:textId="77777777" w:rsidR="00184B6A" w:rsidRPr="009271A9" w:rsidRDefault="00184B6A" w:rsidP="0076501E">
            <w:pPr>
              <w:rPr>
                <w:szCs w:val="24"/>
              </w:rPr>
            </w:pPr>
            <w:r w:rsidRPr="009271A9">
              <w:rPr>
                <w:szCs w:val="24"/>
              </w:rPr>
              <w:t>Recipient user not found</w:t>
            </w:r>
          </w:p>
        </w:tc>
        <w:tc>
          <w:tcPr>
            <w:tcW w:w="5153" w:type="dxa"/>
            <w:hideMark/>
          </w:tcPr>
          <w:p w14:paraId="7A0E3BA7" w14:textId="77777777" w:rsidR="00184B6A" w:rsidRPr="009271A9" w:rsidRDefault="00184B6A" w:rsidP="0076501E">
            <w:pPr>
              <w:rPr>
                <w:szCs w:val="24"/>
              </w:rPr>
            </w:pPr>
            <w:r w:rsidRPr="009271A9">
              <w:rPr>
                <w:szCs w:val="24"/>
              </w:rPr>
              <w:t>"Recipient user not found. Please enter a valid username."</w:t>
            </w:r>
          </w:p>
        </w:tc>
      </w:tr>
      <w:tr w:rsidR="00184B6A" w:rsidRPr="009271A9" w14:paraId="176E2113" w14:textId="77777777" w:rsidTr="0076501E">
        <w:tc>
          <w:tcPr>
            <w:tcW w:w="0" w:type="auto"/>
            <w:hideMark/>
          </w:tcPr>
          <w:p w14:paraId="7A2D4BDB" w14:textId="77777777" w:rsidR="00184B6A" w:rsidRPr="009271A9" w:rsidRDefault="00184B6A" w:rsidP="0076501E">
            <w:pPr>
              <w:rPr>
                <w:szCs w:val="24"/>
              </w:rPr>
            </w:pPr>
            <w:r w:rsidRPr="009271A9">
              <w:rPr>
                <w:szCs w:val="24"/>
              </w:rPr>
              <w:t>Unable to create private chat session</w:t>
            </w:r>
          </w:p>
        </w:tc>
        <w:tc>
          <w:tcPr>
            <w:tcW w:w="5153" w:type="dxa"/>
            <w:hideMark/>
          </w:tcPr>
          <w:p w14:paraId="36C3FA82" w14:textId="77777777" w:rsidR="00184B6A" w:rsidRPr="009271A9" w:rsidRDefault="00184B6A" w:rsidP="0076501E">
            <w:pPr>
              <w:keepNext/>
              <w:rPr>
                <w:szCs w:val="24"/>
              </w:rPr>
            </w:pPr>
            <w:r w:rsidRPr="009271A9">
              <w:rPr>
                <w:szCs w:val="24"/>
              </w:rPr>
              <w:t>"Unable to create private chat session. Please try again later."</w:t>
            </w:r>
          </w:p>
        </w:tc>
      </w:tr>
    </w:tbl>
    <w:p w14:paraId="76F79331" w14:textId="77777777" w:rsidR="00184B6A" w:rsidRPr="009271A9" w:rsidRDefault="00184B6A" w:rsidP="00184B6A">
      <w:pPr>
        <w:pStyle w:val="Caption"/>
        <w:rPr>
          <w:b/>
          <w:i w:val="0"/>
          <w:iCs w:val="0"/>
          <w:sz w:val="24"/>
          <w:szCs w:val="24"/>
        </w:rPr>
      </w:pPr>
      <w:r w:rsidRPr="009271A9">
        <w:rPr>
          <w:i w:val="0"/>
          <w:iCs w:val="0"/>
        </w:rPr>
        <w:t xml:space="preserve">Table 6.4 Exceptions for </w:t>
      </w:r>
      <w:proofErr w:type="spellStart"/>
      <w:r w:rsidRPr="009271A9">
        <w:rPr>
          <w:i w:val="0"/>
          <w:iCs w:val="0"/>
        </w:rPr>
        <w:t>Chat_Private</w:t>
      </w:r>
      <w:proofErr w:type="spellEnd"/>
    </w:p>
    <w:p w14:paraId="12D6AEF9" w14:textId="371B2751" w:rsidR="00184B6A" w:rsidRPr="009271A9" w:rsidRDefault="00FD2691" w:rsidP="00184B6A">
      <w:pPr>
        <w:rPr>
          <w:b/>
          <w:sz w:val="28"/>
          <w:szCs w:val="28"/>
        </w:rPr>
      </w:pPr>
      <w:r w:rsidRPr="009271A9">
        <w:rPr>
          <w:b/>
          <w:sz w:val="28"/>
          <w:szCs w:val="28"/>
        </w:rPr>
        <w:t>3.5 Voice Chat</w:t>
      </w:r>
    </w:p>
    <w:p w14:paraId="03599CEF" w14:textId="27C020C6" w:rsidR="00184B6A" w:rsidRPr="009271A9" w:rsidRDefault="00184B6A" w:rsidP="00184B6A">
      <w:pPr>
        <w:rPr>
          <w:szCs w:val="24"/>
        </w:rPr>
      </w:pPr>
      <w:r w:rsidRPr="009271A9">
        <w:rPr>
          <w:b/>
          <w:szCs w:val="24"/>
        </w:rPr>
        <w:t>Function Name:</w:t>
      </w:r>
      <w:r w:rsidRPr="009271A9">
        <w:rPr>
          <w:szCs w:val="24"/>
        </w:rPr>
        <w:t xml:space="preserve"> </w:t>
      </w:r>
      <w:proofErr w:type="spellStart"/>
      <w:r w:rsidRPr="009271A9">
        <w:rPr>
          <w:szCs w:val="24"/>
        </w:rPr>
        <w:t>Manage_Voice_Chat_Preferences</w:t>
      </w:r>
      <w:proofErr w:type="spellEnd"/>
    </w:p>
    <w:p w14:paraId="1FE61D1F" w14:textId="35872771" w:rsidR="00184B6A" w:rsidRPr="009271A9" w:rsidRDefault="00FD2691" w:rsidP="00184B6A">
      <w:pPr>
        <w:rPr>
          <w:b/>
          <w:szCs w:val="24"/>
        </w:rPr>
      </w:pPr>
      <w:r w:rsidRPr="009271A9">
        <w:rPr>
          <w:b/>
          <w:szCs w:val="24"/>
        </w:rPr>
        <w:t xml:space="preserve">3.5.1 </w:t>
      </w:r>
      <w:r w:rsidR="00184B6A" w:rsidRPr="009271A9">
        <w:rPr>
          <w:b/>
          <w:szCs w:val="24"/>
        </w:rPr>
        <w:t>Trigger:</w:t>
      </w:r>
    </w:p>
    <w:p w14:paraId="59F7ECC0" w14:textId="77777777" w:rsidR="00184B6A" w:rsidRPr="009271A9" w:rsidRDefault="00184B6A" w:rsidP="00184B6A">
      <w:pPr>
        <w:numPr>
          <w:ilvl w:val="0"/>
          <w:numId w:val="101"/>
        </w:numPr>
        <w:spacing w:after="160" w:line="259" w:lineRule="auto"/>
        <w:rPr>
          <w:szCs w:val="24"/>
        </w:rPr>
      </w:pPr>
      <w:r w:rsidRPr="009271A9">
        <w:rPr>
          <w:szCs w:val="24"/>
        </w:rPr>
        <w:t>A user clicks on the "Voice Chat Preferences" button or accesses the voice chat settings menu.</w:t>
      </w:r>
    </w:p>
    <w:p w14:paraId="17426E53" w14:textId="4A2F0997" w:rsidR="00184B6A" w:rsidRPr="009271A9" w:rsidRDefault="00FD2691" w:rsidP="00184B6A">
      <w:pPr>
        <w:rPr>
          <w:b/>
          <w:szCs w:val="24"/>
        </w:rPr>
      </w:pPr>
      <w:r w:rsidRPr="009271A9">
        <w:rPr>
          <w:b/>
          <w:szCs w:val="24"/>
        </w:rPr>
        <w:t xml:space="preserve">3.5.2 </w:t>
      </w:r>
      <w:r w:rsidR="00184B6A" w:rsidRPr="009271A9">
        <w:rPr>
          <w:b/>
          <w:szCs w:val="24"/>
        </w:rPr>
        <w:t>Pre-Condition:</w:t>
      </w:r>
    </w:p>
    <w:p w14:paraId="6A8F2132" w14:textId="77777777" w:rsidR="00184B6A" w:rsidRPr="009271A9" w:rsidRDefault="00184B6A" w:rsidP="00184B6A">
      <w:pPr>
        <w:numPr>
          <w:ilvl w:val="0"/>
          <w:numId w:val="102"/>
        </w:numPr>
        <w:spacing w:after="160" w:line="259" w:lineRule="auto"/>
        <w:rPr>
          <w:szCs w:val="24"/>
        </w:rPr>
      </w:pPr>
      <w:r w:rsidRPr="009271A9">
        <w:rPr>
          <w:szCs w:val="24"/>
        </w:rPr>
        <w:t>The user is logged in to the chat system.</w:t>
      </w:r>
    </w:p>
    <w:p w14:paraId="0FF95A1A" w14:textId="77777777" w:rsidR="00184B6A" w:rsidRPr="009271A9" w:rsidRDefault="00184B6A" w:rsidP="00184B6A">
      <w:pPr>
        <w:numPr>
          <w:ilvl w:val="0"/>
          <w:numId w:val="102"/>
        </w:numPr>
        <w:spacing w:after="160" w:line="259" w:lineRule="auto"/>
        <w:rPr>
          <w:szCs w:val="24"/>
        </w:rPr>
      </w:pPr>
      <w:r w:rsidRPr="009271A9">
        <w:rPr>
          <w:szCs w:val="24"/>
        </w:rPr>
        <w:lastRenderedPageBreak/>
        <w:t>The user has a microphone and speakers/headphones connected to their device.</w:t>
      </w:r>
    </w:p>
    <w:p w14:paraId="6C02503D" w14:textId="018CED49" w:rsidR="00184B6A" w:rsidRPr="009271A9" w:rsidRDefault="00FD2691" w:rsidP="00184B6A">
      <w:pPr>
        <w:rPr>
          <w:b/>
          <w:szCs w:val="24"/>
        </w:rPr>
      </w:pPr>
      <w:r w:rsidRPr="009271A9">
        <w:rPr>
          <w:b/>
          <w:szCs w:val="24"/>
        </w:rPr>
        <w:t xml:space="preserve">3.5.3 </w:t>
      </w:r>
      <w:proofErr w:type="gramStart"/>
      <w:r w:rsidR="00184B6A" w:rsidRPr="009271A9">
        <w:rPr>
          <w:b/>
          <w:szCs w:val="24"/>
        </w:rPr>
        <w:t>Post-Condition</w:t>
      </w:r>
      <w:proofErr w:type="gramEnd"/>
      <w:r w:rsidR="00184B6A" w:rsidRPr="009271A9">
        <w:rPr>
          <w:b/>
          <w:szCs w:val="24"/>
        </w:rPr>
        <w:t>:</w:t>
      </w:r>
    </w:p>
    <w:p w14:paraId="2FCD283A" w14:textId="77777777" w:rsidR="00184B6A" w:rsidRPr="009271A9" w:rsidRDefault="00184B6A" w:rsidP="00184B6A">
      <w:pPr>
        <w:numPr>
          <w:ilvl w:val="0"/>
          <w:numId w:val="103"/>
        </w:numPr>
        <w:spacing w:after="160" w:line="259" w:lineRule="auto"/>
        <w:rPr>
          <w:szCs w:val="24"/>
        </w:rPr>
      </w:pPr>
      <w:r w:rsidRPr="009271A9">
        <w:rPr>
          <w:szCs w:val="24"/>
        </w:rPr>
        <w:t>The user's voice chat preferences are updated.</w:t>
      </w:r>
    </w:p>
    <w:p w14:paraId="6C8CFA7B" w14:textId="77777777" w:rsidR="00184B6A" w:rsidRPr="009271A9" w:rsidRDefault="00184B6A" w:rsidP="00184B6A">
      <w:pPr>
        <w:numPr>
          <w:ilvl w:val="0"/>
          <w:numId w:val="103"/>
        </w:numPr>
        <w:spacing w:after="160" w:line="259" w:lineRule="auto"/>
        <w:rPr>
          <w:szCs w:val="24"/>
        </w:rPr>
      </w:pPr>
      <w:r w:rsidRPr="009271A9">
        <w:rPr>
          <w:szCs w:val="24"/>
        </w:rPr>
        <w:t>The user's voice chat experience is adjusted according to their preferences.</w:t>
      </w:r>
    </w:p>
    <w:p w14:paraId="77723079" w14:textId="6435E916" w:rsidR="00184B6A" w:rsidRPr="009271A9" w:rsidRDefault="00FD2691" w:rsidP="00184B6A">
      <w:pPr>
        <w:rPr>
          <w:b/>
          <w:szCs w:val="24"/>
        </w:rPr>
      </w:pPr>
      <w:r w:rsidRPr="009271A9">
        <w:rPr>
          <w:b/>
          <w:szCs w:val="24"/>
        </w:rPr>
        <w:t xml:space="preserve">3.5.4 </w:t>
      </w:r>
      <w:r w:rsidR="00184B6A" w:rsidRPr="009271A9">
        <w:rPr>
          <w:b/>
          <w:szCs w:val="24"/>
        </w:rPr>
        <w:t>Business Rules Applicable:</w:t>
      </w:r>
    </w:p>
    <w:p w14:paraId="72BA9275" w14:textId="77777777" w:rsidR="00184B6A" w:rsidRPr="009271A9" w:rsidRDefault="00184B6A" w:rsidP="00184B6A">
      <w:pPr>
        <w:numPr>
          <w:ilvl w:val="0"/>
          <w:numId w:val="104"/>
        </w:numPr>
        <w:spacing w:after="160" w:line="259" w:lineRule="auto"/>
        <w:rPr>
          <w:szCs w:val="24"/>
        </w:rPr>
      </w:pPr>
      <w:r w:rsidRPr="009271A9">
        <w:rPr>
          <w:szCs w:val="24"/>
        </w:rPr>
        <w:t>Only logged-in users can manage their voice chat preferences.</w:t>
      </w:r>
    </w:p>
    <w:p w14:paraId="7A91801F" w14:textId="77777777" w:rsidR="00184B6A" w:rsidRPr="009271A9" w:rsidRDefault="00184B6A" w:rsidP="00184B6A">
      <w:pPr>
        <w:numPr>
          <w:ilvl w:val="0"/>
          <w:numId w:val="104"/>
        </w:numPr>
        <w:spacing w:after="160" w:line="259" w:lineRule="auto"/>
        <w:rPr>
          <w:szCs w:val="24"/>
        </w:rPr>
      </w:pPr>
      <w:r w:rsidRPr="009271A9">
        <w:rPr>
          <w:szCs w:val="24"/>
        </w:rPr>
        <w:t>Users can only modify their own voice chat preferences.</w:t>
      </w:r>
    </w:p>
    <w:p w14:paraId="3AED1B93" w14:textId="77777777" w:rsidR="00184B6A" w:rsidRPr="009271A9" w:rsidRDefault="00184B6A" w:rsidP="00184B6A">
      <w:pPr>
        <w:numPr>
          <w:ilvl w:val="0"/>
          <w:numId w:val="104"/>
        </w:numPr>
        <w:spacing w:after="160" w:line="259" w:lineRule="auto"/>
        <w:rPr>
          <w:szCs w:val="24"/>
        </w:rPr>
      </w:pPr>
      <w:r w:rsidRPr="009271A9">
        <w:rPr>
          <w:szCs w:val="24"/>
        </w:rPr>
        <w:t>Voice chat preferences should adhere to system limitations and privacy guidelines.</w:t>
      </w:r>
    </w:p>
    <w:p w14:paraId="3547A90D" w14:textId="30C7CCDB" w:rsidR="00184B6A" w:rsidRPr="009271A9" w:rsidRDefault="00FD2691" w:rsidP="00184B6A">
      <w:pPr>
        <w:rPr>
          <w:b/>
          <w:szCs w:val="24"/>
        </w:rPr>
      </w:pPr>
      <w:r w:rsidRPr="009271A9">
        <w:rPr>
          <w:b/>
          <w:szCs w:val="24"/>
        </w:rPr>
        <w:t xml:space="preserve">3.5.5 </w:t>
      </w:r>
      <w:r w:rsidR="00184B6A" w:rsidRPr="009271A9">
        <w:rPr>
          <w:b/>
          <w:szCs w:val="24"/>
        </w:rPr>
        <w:t>Data Manipulated:</w:t>
      </w:r>
    </w:p>
    <w:tbl>
      <w:tblPr>
        <w:tblStyle w:val="TableGrid"/>
        <w:tblW w:w="0" w:type="auto"/>
        <w:tblLook w:val="04A0" w:firstRow="1" w:lastRow="0" w:firstColumn="1" w:lastColumn="0" w:noHBand="0" w:noVBand="1"/>
      </w:tblPr>
      <w:tblGrid>
        <w:gridCol w:w="2136"/>
        <w:gridCol w:w="2173"/>
        <w:gridCol w:w="1016"/>
        <w:gridCol w:w="2978"/>
      </w:tblGrid>
      <w:tr w:rsidR="009271A9" w:rsidRPr="009271A9" w14:paraId="37F28F63" w14:textId="77777777" w:rsidTr="0076501E">
        <w:tc>
          <w:tcPr>
            <w:tcW w:w="0" w:type="auto"/>
            <w:shd w:val="clear" w:color="auto" w:fill="D9D9D9" w:themeFill="background1" w:themeFillShade="D9"/>
            <w:hideMark/>
          </w:tcPr>
          <w:p w14:paraId="192D189D" w14:textId="77777777" w:rsidR="00184B6A" w:rsidRPr="009271A9" w:rsidRDefault="00184B6A" w:rsidP="0076501E">
            <w:pPr>
              <w:rPr>
                <w:b/>
                <w:bCs/>
                <w:szCs w:val="24"/>
              </w:rPr>
            </w:pPr>
            <w:r w:rsidRPr="009271A9">
              <w:rPr>
                <w:b/>
                <w:bCs/>
                <w:szCs w:val="24"/>
              </w:rPr>
              <w:t>Data Type</w:t>
            </w:r>
          </w:p>
        </w:tc>
        <w:tc>
          <w:tcPr>
            <w:tcW w:w="0" w:type="auto"/>
            <w:shd w:val="clear" w:color="auto" w:fill="D9D9D9" w:themeFill="background1" w:themeFillShade="D9"/>
            <w:hideMark/>
          </w:tcPr>
          <w:p w14:paraId="7215FE0C" w14:textId="77777777" w:rsidR="00184B6A" w:rsidRPr="009271A9" w:rsidRDefault="00184B6A" w:rsidP="0076501E">
            <w:pPr>
              <w:rPr>
                <w:b/>
                <w:bCs/>
                <w:szCs w:val="24"/>
              </w:rPr>
            </w:pPr>
            <w:r w:rsidRPr="009271A9">
              <w:rPr>
                <w:b/>
                <w:bCs/>
                <w:szCs w:val="24"/>
              </w:rPr>
              <w:t>Name</w:t>
            </w:r>
          </w:p>
        </w:tc>
        <w:tc>
          <w:tcPr>
            <w:tcW w:w="0" w:type="auto"/>
            <w:shd w:val="clear" w:color="auto" w:fill="D9D9D9" w:themeFill="background1" w:themeFillShade="D9"/>
            <w:hideMark/>
          </w:tcPr>
          <w:p w14:paraId="50C00958" w14:textId="77777777" w:rsidR="00184B6A" w:rsidRPr="009271A9" w:rsidRDefault="00184B6A" w:rsidP="0076501E">
            <w:pPr>
              <w:rPr>
                <w:b/>
                <w:bCs/>
                <w:szCs w:val="24"/>
              </w:rPr>
            </w:pPr>
            <w:r w:rsidRPr="009271A9">
              <w:rPr>
                <w:b/>
                <w:bCs/>
                <w:szCs w:val="24"/>
              </w:rPr>
              <w:t>Format</w:t>
            </w:r>
          </w:p>
        </w:tc>
        <w:tc>
          <w:tcPr>
            <w:tcW w:w="0" w:type="auto"/>
            <w:shd w:val="clear" w:color="auto" w:fill="D9D9D9" w:themeFill="background1" w:themeFillShade="D9"/>
            <w:hideMark/>
          </w:tcPr>
          <w:p w14:paraId="72335FE4" w14:textId="77777777" w:rsidR="00184B6A" w:rsidRPr="009271A9" w:rsidRDefault="00184B6A" w:rsidP="0076501E">
            <w:pPr>
              <w:rPr>
                <w:b/>
                <w:bCs/>
                <w:szCs w:val="24"/>
              </w:rPr>
            </w:pPr>
            <w:r w:rsidRPr="009271A9">
              <w:rPr>
                <w:b/>
                <w:bCs/>
                <w:szCs w:val="24"/>
              </w:rPr>
              <w:t>Validation Rules</w:t>
            </w:r>
          </w:p>
        </w:tc>
      </w:tr>
      <w:tr w:rsidR="00184B6A" w:rsidRPr="009271A9" w14:paraId="70B29058" w14:textId="77777777" w:rsidTr="0076501E">
        <w:tc>
          <w:tcPr>
            <w:tcW w:w="0" w:type="auto"/>
            <w:hideMark/>
          </w:tcPr>
          <w:p w14:paraId="6F738F9F" w14:textId="77777777" w:rsidR="00184B6A" w:rsidRPr="009271A9" w:rsidRDefault="00184B6A" w:rsidP="0076501E">
            <w:pPr>
              <w:rPr>
                <w:szCs w:val="24"/>
              </w:rPr>
            </w:pPr>
            <w:r w:rsidRPr="009271A9">
              <w:rPr>
                <w:szCs w:val="24"/>
              </w:rPr>
              <w:t>User Information</w:t>
            </w:r>
          </w:p>
        </w:tc>
        <w:tc>
          <w:tcPr>
            <w:tcW w:w="0" w:type="auto"/>
            <w:hideMark/>
          </w:tcPr>
          <w:p w14:paraId="3F59AB9E" w14:textId="77777777" w:rsidR="00184B6A" w:rsidRPr="009271A9" w:rsidRDefault="00184B6A" w:rsidP="0076501E">
            <w:pPr>
              <w:rPr>
                <w:szCs w:val="24"/>
              </w:rPr>
            </w:pPr>
            <w:r w:rsidRPr="009271A9">
              <w:rPr>
                <w:szCs w:val="24"/>
              </w:rPr>
              <w:t>Username</w:t>
            </w:r>
          </w:p>
        </w:tc>
        <w:tc>
          <w:tcPr>
            <w:tcW w:w="0" w:type="auto"/>
            <w:hideMark/>
          </w:tcPr>
          <w:p w14:paraId="6E1992C1" w14:textId="77777777" w:rsidR="00184B6A" w:rsidRPr="009271A9" w:rsidRDefault="00184B6A" w:rsidP="0076501E">
            <w:pPr>
              <w:rPr>
                <w:szCs w:val="24"/>
              </w:rPr>
            </w:pPr>
            <w:r w:rsidRPr="009271A9">
              <w:rPr>
                <w:szCs w:val="24"/>
              </w:rPr>
              <w:t>String</w:t>
            </w:r>
          </w:p>
        </w:tc>
        <w:tc>
          <w:tcPr>
            <w:tcW w:w="0" w:type="auto"/>
            <w:hideMark/>
          </w:tcPr>
          <w:p w14:paraId="661FE574" w14:textId="77777777" w:rsidR="00184B6A" w:rsidRPr="009271A9" w:rsidRDefault="00184B6A" w:rsidP="0076501E">
            <w:pPr>
              <w:rPr>
                <w:szCs w:val="24"/>
              </w:rPr>
            </w:pPr>
            <w:r w:rsidRPr="009271A9">
              <w:rPr>
                <w:szCs w:val="24"/>
              </w:rPr>
              <w:t>Unique and non-empty</w:t>
            </w:r>
          </w:p>
        </w:tc>
      </w:tr>
      <w:tr w:rsidR="00184B6A" w:rsidRPr="009271A9" w14:paraId="0B5129A0" w14:textId="77777777" w:rsidTr="0076501E">
        <w:tc>
          <w:tcPr>
            <w:tcW w:w="0" w:type="auto"/>
            <w:hideMark/>
          </w:tcPr>
          <w:p w14:paraId="0D586DD1" w14:textId="77777777" w:rsidR="00184B6A" w:rsidRPr="009271A9" w:rsidRDefault="00184B6A" w:rsidP="0076501E">
            <w:pPr>
              <w:rPr>
                <w:szCs w:val="24"/>
              </w:rPr>
            </w:pPr>
            <w:r w:rsidRPr="009271A9">
              <w:rPr>
                <w:szCs w:val="24"/>
              </w:rPr>
              <w:t>User Information</w:t>
            </w:r>
          </w:p>
        </w:tc>
        <w:tc>
          <w:tcPr>
            <w:tcW w:w="0" w:type="auto"/>
            <w:hideMark/>
          </w:tcPr>
          <w:p w14:paraId="1479A97E" w14:textId="77777777" w:rsidR="00184B6A" w:rsidRPr="009271A9" w:rsidRDefault="00184B6A" w:rsidP="0076501E">
            <w:pPr>
              <w:rPr>
                <w:szCs w:val="24"/>
              </w:rPr>
            </w:pPr>
            <w:r w:rsidRPr="009271A9">
              <w:rPr>
                <w:szCs w:val="24"/>
              </w:rPr>
              <w:t>User ID</w:t>
            </w:r>
          </w:p>
        </w:tc>
        <w:tc>
          <w:tcPr>
            <w:tcW w:w="0" w:type="auto"/>
            <w:hideMark/>
          </w:tcPr>
          <w:p w14:paraId="1A6813F4" w14:textId="77777777" w:rsidR="00184B6A" w:rsidRPr="009271A9" w:rsidRDefault="00184B6A" w:rsidP="0076501E">
            <w:pPr>
              <w:rPr>
                <w:szCs w:val="24"/>
              </w:rPr>
            </w:pPr>
            <w:r w:rsidRPr="009271A9">
              <w:rPr>
                <w:szCs w:val="24"/>
              </w:rPr>
              <w:t>Integer</w:t>
            </w:r>
          </w:p>
        </w:tc>
        <w:tc>
          <w:tcPr>
            <w:tcW w:w="0" w:type="auto"/>
            <w:hideMark/>
          </w:tcPr>
          <w:p w14:paraId="25D22E91" w14:textId="77777777" w:rsidR="00184B6A" w:rsidRPr="009271A9" w:rsidRDefault="00184B6A" w:rsidP="0076501E">
            <w:pPr>
              <w:rPr>
                <w:szCs w:val="24"/>
              </w:rPr>
            </w:pPr>
            <w:r w:rsidRPr="009271A9">
              <w:rPr>
                <w:szCs w:val="24"/>
              </w:rPr>
              <w:t>Unique positive integer</w:t>
            </w:r>
          </w:p>
        </w:tc>
      </w:tr>
      <w:tr w:rsidR="00184B6A" w:rsidRPr="009271A9" w14:paraId="0CB22549" w14:textId="77777777" w:rsidTr="0076501E">
        <w:tc>
          <w:tcPr>
            <w:tcW w:w="0" w:type="auto"/>
            <w:hideMark/>
          </w:tcPr>
          <w:p w14:paraId="43B69466" w14:textId="77777777" w:rsidR="00184B6A" w:rsidRPr="009271A9" w:rsidRDefault="00184B6A" w:rsidP="0076501E">
            <w:pPr>
              <w:rPr>
                <w:szCs w:val="24"/>
              </w:rPr>
            </w:pPr>
            <w:r w:rsidRPr="009271A9">
              <w:rPr>
                <w:szCs w:val="24"/>
              </w:rPr>
              <w:t>Voice Chat Preferences</w:t>
            </w:r>
          </w:p>
        </w:tc>
        <w:tc>
          <w:tcPr>
            <w:tcW w:w="0" w:type="auto"/>
            <w:hideMark/>
          </w:tcPr>
          <w:p w14:paraId="4E67EC83" w14:textId="77777777" w:rsidR="00184B6A" w:rsidRPr="009271A9" w:rsidRDefault="00184B6A" w:rsidP="0076501E">
            <w:pPr>
              <w:rPr>
                <w:szCs w:val="24"/>
              </w:rPr>
            </w:pPr>
            <w:r w:rsidRPr="009271A9">
              <w:rPr>
                <w:szCs w:val="24"/>
              </w:rPr>
              <w:t>Input Device</w:t>
            </w:r>
          </w:p>
        </w:tc>
        <w:tc>
          <w:tcPr>
            <w:tcW w:w="0" w:type="auto"/>
            <w:hideMark/>
          </w:tcPr>
          <w:p w14:paraId="03E9472B" w14:textId="77777777" w:rsidR="00184B6A" w:rsidRPr="009271A9" w:rsidRDefault="00184B6A" w:rsidP="0076501E">
            <w:pPr>
              <w:rPr>
                <w:szCs w:val="24"/>
              </w:rPr>
            </w:pPr>
            <w:r w:rsidRPr="009271A9">
              <w:rPr>
                <w:szCs w:val="24"/>
              </w:rPr>
              <w:t>String</w:t>
            </w:r>
          </w:p>
        </w:tc>
        <w:tc>
          <w:tcPr>
            <w:tcW w:w="0" w:type="auto"/>
            <w:hideMark/>
          </w:tcPr>
          <w:p w14:paraId="275BED7A" w14:textId="77777777" w:rsidR="00184B6A" w:rsidRPr="009271A9" w:rsidRDefault="00184B6A" w:rsidP="0076501E">
            <w:pPr>
              <w:rPr>
                <w:szCs w:val="24"/>
              </w:rPr>
            </w:pPr>
            <w:r w:rsidRPr="009271A9">
              <w:rPr>
                <w:szCs w:val="24"/>
              </w:rPr>
              <w:t>Valid audio input device</w:t>
            </w:r>
          </w:p>
        </w:tc>
      </w:tr>
      <w:tr w:rsidR="00184B6A" w:rsidRPr="009271A9" w14:paraId="0C088549" w14:textId="77777777" w:rsidTr="0076501E">
        <w:tc>
          <w:tcPr>
            <w:tcW w:w="0" w:type="auto"/>
            <w:hideMark/>
          </w:tcPr>
          <w:p w14:paraId="294D0B55" w14:textId="77777777" w:rsidR="00184B6A" w:rsidRPr="009271A9" w:rsidRDefault="00184B6A" w:rsidP="0076501E">
            <w:pPr>
              <w:rPr>
                <w:szCs w:val="24"/>
              </w:rPr>
            </w:pPr>
            <w:r w:rsidRPr="009271A9">
              <w:rPr>
                <w:szCs w:val="24"/>
              </w:rPr>
              <w:t>Voice Chat Preferences</w:t>
            </w:r>
          </w:p>
        </w:tc>
        <w:tc>
          <w:tcPr>
            <w:tcW w:w="0" w:type="auto"/>
            <w:hideMark/>
          </w:tcPr>
          <w:p w14:paraId="0BB87CFF" w14:textId="77777777" w:rsidR="00184B6A" w:rsidRPr="009271A9" w:rsidRDefault="00184B6A" w:rsidP="0076501E">
            <w:pPr>
              <w:rPr>
                <w:szCs w:val="24"/>
              </w:rPr>
            </w:pPr>
            <w:r w:rsidRPr="009271A9">
              <w:rPr>
                <w:szCs w:val="24"/>
              </w:rPr>
              <w:t>Output Device</w:t>
            </w:r>
          </w:p>
        </w:tc>
        <w:tc>
          <w:tcPr>
            <w:tcW w:w="0" w:type="auto"/>
            <w:hideMark/>
          </w:tcPr>
          <w:p w14:paraId="3F9FF032" w14:textId="77777777" w:rsidR="00184B6A" w:rsidRPr="009271A9" w:rsidRDefault="00184B6A" w:rsidP="0076501E">
            <w:pPr>
              <w:rPr>
                <w:szCs w:val="24"/>
              </w:rPr>
            </w:pPr>
            <w:r w:rsidRPr="009271A9">
              <w:rPr>
                <w:szCs w:val="24"/>
              </w:rPr>
              <w:t>String</w:t>
            </w:r>
          </w:p>
        </w:tc>
        <w:tc>
          <w:tcPr>
            <w:tcW w:w="0" w:type="auto"/>
            <w:hideMark/>
          </w:tcPr>
          <w:p w14:paraId="75CE726C" w14:textId="77777777" w:rsidR="00184B6A" w:rsidRPr="009271A9" w:rsidRDefault="00184B6A" w:rsidP="0076501E">
            <w:pPr>
              <w:rPr>
                <w:szCs w:val="24"/>
              </w:rPr>
            </w:pPr>
            <w:r w:rsidRPr="009271A9">
              <w:rPr>
                <w:szCs w:val="24"/>
              </w:rPr>
              <w:t>Valid audio output device</w:t>
            </w:r>
          </w:p>
        </w:tc>
      </w:tr>
      <w:tr w:rsidR="00184B6A" w:rsidRPr="009271A9" w14:paraId="05F08279" w14:textId="77777777" w:rsidTr="0076501E">
        <w:tc>
          <w:tcPr>
            <w:tcW w:w="0" w:type="auto"/>
            <w:hideMark/>
          </w:tcPr>
          <w:p w14:paraId="3DEDF24C" w14:textId="77777777" w:rsidR="00184B6A" w:rsidRPr="009271A9" w:rsidRDefault="00184B6A" w:rsidP="0076501E">
            <w:pPr>
              <w:rPr>
                <w:szCs w:val="24"/>
              </w:rPr>
            </w:pPr>
            <w:r w:rsidRPr="009271A9">
              <w:rPr>
                <w:szCs w:val="24"/>
              </w:rPr>
              <w:t>Voice Chat Preferences</w:t>
            </w:r>
          </w:p>
        </w:tc>
        <w:tc>
          <w:tcPr>
            <w:tcW w:w="0" w:type="auto"/>
            <w:hideMark/>
          </w:tcPr>
          <w:p w14:paraId="6C7530F6" w14:textId="77777777" w:rsidR="00184B6A" w:rsidRPr="009271A9" w:rsidRDefault="00184B6A" w:rsidP="0076501E">
            <w:pPr>
              <w:rPr>
                <w:szCs w:val="24"/>
              </w:rPr>
            </w:pPr>
            <w:r w:rsidRPr="009271A9">
              <w:rPr>
                <w:szCs w:val="24"/>
              </w:rPr>
              <w:t>Voice Activation Mode</w:t>
            </w:r>
          </w:p>
        </w:tc>
        <w:tc>
          <w:tcPr>
            <w:tcW w:w="0" w:type="auto"/>
            <w:hideMark/>
          </w:tcPr>
          <w:p w14:paraId="66E44806" w14:textId="77777777" w:rsidR="00184B6A" w:rsidRPr="009271A9" w:rsidRDefault="00184B6A" w:rsidP="0076501E">
            <w:pPr>
              <w:rPr>
                <w:szCs w:val="24"/>
              </w:rPr>
            </w:pPr>
            <w:r w:rsidRPr="009271A9">
              <w:rPr>
                <w:szCs w:val="24"/>
              </w:rPr>
              <w:t>Boolean</w:t>
            </w:r>
          </w:p>
        </w:tc>
        <w:tc>
          <w:tcPr>
            <w:tcW w:w="0" w:type="auto"/>
            <w:hideMark/>
          </w:tcPr>
          <w:p w14:paraId="5EABF55B" w14:textId="77777777" w:rsidR="00184B6A" w:rsidRPr="009271A9" w:rsidRDefault="00184B6A" w:rsidP="0076501E">
            <w:pPr>
              <w:rPr>
                <w:szCs w:val="24"/>
              </w:rPr>
            </w:pPr>
            <w:r w:rsidRPr="009271A9">
              <w:rPr>
                <w:szCs w:val="24"/>
              </w:rPr>
              <w:t>True or False</w:t>
            </w:r>
          </w:p>
        </w:tc>
      </w:tr>
      <w:tr w:rsidR="00184B6A" w:rsidRPr="009271A9" w14:paraId="0EB43003" w14:textId="77777777" w:rsidTr="0076501E">
        <w:tc>
          <w:tcPr>
            <w:tcW w:w="0" w:type="auto"/>
            <w:hideMark/>
          </w:tcPr>
          <w:p w14:paraId="76CA0A56" w14:textId="77777777" w:rsidR="00184B6A" w:rsidRPr="009271A9" w:rsidRDefault="00184B6A" w:rsidP="0076501E">
            <w:pPr>
              <w:rPr>
                <w:szCs w:val="24"/>
              </w:rPr>
            </w:pPr>
            <w:r w:rsidRPr="009271A9">
              <w:rPr>
                <w:szCs w:val="24"/>
              </w:rPr>
              <w:t>Voice Chat Preferences</w:t>
            </w:r>
          </w:p>
        </w:tc>
        <w:tc>
          <w:tcPr>
            <w:tcW w:w="0" w:type="auto"/>
            <w:hideMark/>
          </w:tcPr>
          <w:p w14:paraId="3FFB6FCA" w14:textId="77777777" w:rsidR="00184B6A" w:rsidRPr="009271A9" w:rsidRDefault="00184B6A" w:rsidP="0076501E">
            <w:pPr>
              <w:rPr>
                <w:szCs w:val="24"/>
              </w:rPr>
            </w:pPr>
            <w:r w:rsidRPr="009271A9">
              <w:rPr>
                <w:szCs w:val="24"/>
              </w:rPr>
              <w:t>Push-to-Talk Key bind</w:t>
            </w:r>
          </w:p>
        </w:tc>
        <w:tc>
          <w:tcPr>
            <w:tcW w:w="0" w:type="auto"/>
            <w:hideMark/>
          </w:tcPr>
          <w:p w14:paraId="2BFC7D9D" w14:textId="77777777" w:rsidR="00184B6A" w:rsidRPr="009271A9" w:rsidRDefault="00184B6A" w:rsidP="0076501E">
            <w:pPr>
              <w:rPr>
                <w:szCs w:val="24"/>
              </w:rPr>
            </w:pPr>
            <w:r w:rsidRPr="009271A9">
              <w:rPr>
                <w:szCs w:val="24"/>
              </w:rPr>
              <w:t>String</w:t>
            </w:r>
          </w:p>
        </w:tc>
        <w:tc>
          <w:tcPr>
            <w:tcW w:w="0" w:type="auto"/>
            <w:hideMark/>
          </w:tcPr>
          <w:p w14:paraId="106BB2B9" w14:textId="77777777" w:rsidR="00184B6A" w:rsidRPr="009271A9" w:rsidRDefault="00184B6A" w:rsidP="0076501E">
            <w:pPr>
              <w:rPr>
                <w:szCs w:val="24"/>
              </w:rPr>
            </w:pPr>
            <w:r w:rsidRPr="009271A9">
              <w:rPr>
                <w:szCs w:val="24"/>
              </w:rPr>
              <w:t>Valid keyboard key or mouse button</w:t>
            </w:r>
          </w:p>
        </w:tc>
      </w:tr>
      <w:tr w:rsidR="00184B6A" w:rsidRPr="009271A9" w14:paraId="2BB3CF65" w14:textId="77777777" w:rsidTr="0076501E">
        <w:tc>
          <w:tcPr>
            <w:tcW w:w="0" w:type="auto"/>
            <w:hideMark/>
          </w:tcPr>
          <w:p w14:paraId="31A29D89" w14:textId="77777777" w:rsidR="00184B6A" w:rsidRPr="009271A9" w:rsidRDefault="00184B6A" w:rsidP="0076501E">
            <w:pPr>
              <w:rPr>
                <w:szCs w:val="24"/>
              </w:rPr>
            </w:pPr>
            <w:r w:rsidRPr="009271A9">
              <w:rPr>
                <w:szCs w:val="24"/>
              </w:rPr>
              <w:t>Voice Chat Preferences</w:t>
            </w:r>
          </w:p>
        </w:tc>
        <w:tc>
          <w:tcPr>
            <w:tcW w:w="0" w:type="auto"/>
            <w:hideMark/>
          </w:tcPr>
          <w:p w14:paraId="46825E52" w14:textId="77777777" w:rsidR="00184B6A" w:rsidRPr="009271A9" w:rsidRDefault="00184B6A" w:rsidP="0076501E">
            <w:pPr>
              <w:rPr>
                <w:szCs w:val="24"/>
              </w:rPr>
            </w:pPr>
            <w:r w:rsidRPr="009271A9">
              <w:rPr>
                <w:szCs w:val="24"/>
              </w:rPr>
              <w:t>Microphone Sensitivity</w:t>
            </w:r>
          </w:p>
        </w:tc>
        <w:tc>
          <w:tcPr>
            <w:tcW w:w="0" w:type="auto"/>
            <w:hideMark/>
          </w:tcPr>
          <w:p w14:paraId="1269498E" w14:textId="77777777" w:rsidR="00184B6A" w:rsidRPr="009271A9" w:rsidRDefault="00184B6A" w:rsidP="0076501E">
            <w:pPr>
              <w:rPr>
                <w:szCs w:val="24"/>
              </w:rPr>
            </w:pPr>
            <w:r w:rsidRPr="009271A9">
              <w:rPr>
                <w:szCs w:val="24"/>
              </w:rPr>
              <w:t>Integer</w:t>
            </w:r>
          </w:p>
        </w:tc>
        <w:tc>
          <w:tcPr>
            <w:tcW w:w="0" w:type="auto"/>
            <w:hideMark/>
          </w:tcPr>
          <w:p w14:paraId="6C379749" w14:textId="77777777" w:rsidR="00184B6A" w:rsidRPr="009271A9" w:rsidRDefault="00184B6A" w:rsidP="0076501E">
            <w:pPr>
              <w:rPr>
                <w:szCs w:val="24"/>
              </w:rPr>
            </w:pPr>
            <w:r w:rsidRPr="009271A9">
              <w:rPr>
                <w:szCs w:val="24"/>
              </w:rPr>
              <w:t>Range: 0-100</w:t>
            </w:r>
          </w:p>
        </w:tc>
      </w:tr>
      <w:tr w:rsidR="00184B6A" w:rsidRPr="009271A9" w14:paraId="28BC39B1" w14:textId="77777777" w:rsidTr="0076501E">
        <w:tc>
          <w:tcPr>
            <w:tcW w:w="0" w:type="auto"/>
            <w:hideMark/>
          </w:tcPr>
          <w:p w14:paraId="2C28238B" w14:textId="77777777" w:rsidR="00184B6A" w:rsidRPr="009271A9" w:rsidRDefault="00184B6A" w:rsidP="0076501E">
            <w:pPr>
              <w:rPr>
                <w:szCs w:val="24"/>
              </w:rPr>
            </w:pPr>
            <w:r w:rsidRPr="009271A9">
              <w:rPr>
                <w:szCs w:val="24"/>
              </w:rPr>
              <w:t>Voice Chat Preferences</w:t>
            </w:r>
          </w:p>
        </w:tc>
        <w:tc>
          <w:tcPr>
            <w:tcW w:w="0" w:type="auto"/>
            <w:hideMark/>
          </w:tcPr>
          <w:p w14:paraId="1AE85AC6" w14:textId="77777777" w:rsidR="00184B6A" w:rsidRPr="009271A9" w:rsidRDefault="00184B6A" w:rsidP="0076501E">
            <w:pPr>
              <w:rPr>
                <w:szCs w:val="24"/>
              </w:rPr>
            </w:pPr>
            <w:r w:rsidRPr="009271A9">
              <w:rPr>
                <w:szCs w:val="24"/>
              </w:rPr>
              <w:t>Voice Chat Notification</w:t>
            </w:r>
          </w:p>
        </w:tc>
        <w:tc>
          <w:tcPr>
            <w:tcW w:w="0" w:type="auto"/>
            <w:hideMark/>
          </w:tcPr>
          <w:p w14:paraId="5EEF1826" w14:textId="77777777" w:rsidR="00184B6A" w:rsidRPr="009271A9" w:rsidRDefault="00184B6A" w:rsidP="0076501E">
            <w:pPr>
              <w:rPr>
                <w:szCs w:val="24"/>
              </w:rPr>
            </w:pPr>
            <w:r w:rsidRPr="009271A9">
              <w:rPr>
                <w:szCs w:val="24"/>
              </w:rPr>
              <w:t>Boolean</w:t>
            </w:r>
          </w:p>
        </w:tc>
        <w:tc>
          <w:tcPr>
            <w:tcW w:w="0" w:type="auto"/>
            <w:hideMark/>
          </w:tcPr>
          <w:p w14:paraId="157E48D1" w14:textId="77777777" w:rsidR="00184B6A" w:rsidRPr="009271A9" w:rsidRDefault="00184B6A" w:rsidP="0076501E">
            <w:pPr>
              <w:keepNext/>
              <w:rPr>
                <w:szCs w:val="24"/>
              </w:rPr>
            </w:pPr>
            <w:r w:rsidRPr="009271A9">
              <w:rPr>
                <w:szCs w:val="24"/>
              </w:rPr>
              <w:t>True or False</w:t>
            </w:r>
          </w:p>
        </w:tc>
      </w:tr>
    </w:tbl>
    <w:p w14:paraId="57FE04E1" w14:textId="3D325AEA" w:rsidR="00184B6A" w:rsidRPr="009271A9" w:rsidRDefault="00184B6A" w:rsidP="00184B6A">
      <w:pPr>
        <w:pStyle w:val="Caption"/>
        <w:rPr>
          <w:b/>
          <w:i w:val="0"/>
          <w:iCs w:val="0"/>
          <w:sz w:val="24"/>
          <w:szCs w:val="24"/>
        </w:rPr>
      </w:pPr>
      <w:r w:rsidRPr="009271A9">
        <w:rPr>
          <w:i w:val="0"/>
          <w:iCs w:val="0"/>
        </w:rPr>
        <w:t xml:space="preserve">Table 7.1 Inputs for </w:t>
      </w:r>
      <w:proofErr w:type="spellStart"/>
      <w:r w:rsidRPr="009271A9">
        <w:rPr>
          <w:i w:val="0"/>
          <w:iCs w:val="0"/>
        </w:rPr>
        <w:t>Manage_Voice_Chat_Preferences</w:t>
      </w:r>
      <w:proofErr w:type="spellEnd"/>
    </w:p>
    <w:p w14:paraId="470E13D0" w14:textId="074119D0" w:rsidR="00184B6A" w:rsidRPr="009271A9" w:rsidRDefault="00FD2691" w:rsidP="00184B6A">
      <w:pPr>
        <w:rPr>
          <w:b/>
          <w:szCs w:val="24"/>
        </w:rPr>
      </w:pPr>
      <w:r w:rsidRPr="009271A9">
        <w:rPr>
          <w:b/>
          <w:szCs w:val="24"/>
        </w:rPr>
        <w:t xml:space="preserve">3.5.6 </w:t>
      </w:r>
      <w:r w:rsidR="00184B6A" w:rsidRPr="009271A9">
        <w:rPr>
          <w:b/>
          <w:szCs w:val="24"/>
        </w:rPr>
        <w:t>Normal Processing Procedure:</w:t>
      </w:r>
    </w:p>
    <w:p w14:paraId="021AF7DF" w14:textId="77777777" w:rsidR="00184B6A" w:rsidRPr="009271A9" w:rsidRDefault="00184B6A" w:rsidP="00184B6A">
      <w:pPr>
        <w:numPr>
          <w:ilvl w:val="0"/>
          <w:numId w:val="105"/>
        </w:numPr>
        <w:spacing w:after="160" w:line="259" w:lineRule="auto"/>
        <w:rPr>
          <w:szCs w:val="24"/>
        </w:rPr>
      </w:pPr>
      <w:r w:rsidRPr="009271A9">
        <w:rPr>
          <w:szCs w:val="24"/>
        </w:rPr>
        <w:t>The user accesses the voice chat preferences menu.</w:t>
      </w:r>
    </w:p>
    <w:p w14:paraId="5FA3C94D" w14:textId="77777777" w:rsidR="00184B6A" w:rsidRPr="009271A9" w:rsidRDefault="00184B6A" w:rsidP="00184B6A">
      <w:pPr>
        <w:numPr>
          <w:ilvl w:val="0"/>
          <w:numId w:val="105"/>
        </w:numPr>
        <w:spacing w:after="160" w:line="259" w:lineRule="auto"/>
        <w:rPr>
          <w:szCs w:val="24"/>
        </w:rPr>
      </w:pPr>
      <w:r w:rsidRPr="009271A9">
        <w:rPr>
          <w:szCs w:val="24"/>
        </w:rPr>
        <w:t>The system displays the user's current voice chat preferences.</w:t>
      </w:r>
    </w:p>
    <w:p w14:paraId="296E7E05" w14:textId="77777777" w:rsidR="00184B6A" w:rsidRPr="009271A9" w:rsidRDefault="00184B6A" w:rsidP="00184B6A">
      <w:pPr>
        <w:numPr>
          <w:ilvl w:val="0"/>
          <w:numId w:val="105"/>
        </w:numPr>
        <w:spacing w:after="160" w:line="259" w:lineRule="auto"/>
        <w:rPr>
          <w:szCs w:val="24"/>
        </w:rPr>
      </w:pPr>
      <w:r w:rsidRPr="009271A9">
        <w:rPr>
          <w:szCs w:val="24"/>
        </w:rPr>
        <w:t>The user modifies their voice chat preferences as desired.</w:t>
      </w:r>
    </w:p>
    <w:p w14:paraId="0EE557A4" w14:textId="77777777" w:rsidR="00184B6A" w:rsidRPr="009271A9" w:rsidRDefault="00184B6A" w:rsidP="00184B6A">
      <w:pPr>
        <w:numPr>
          <w:ilvl w:val="0"/>
          <w:numId w:val="105"/>
        </w:numPr>
        <w:spacing w:after="160" w:line="259" w:lineRule="auto"/>
        <w:rPr>
          <w:szCs w:val="24"/>
        </w:rPr>
      </w:pPr>
      <w:r w:rsidRPr="009271A9">
        <w:rPr>
          <w:szCs w:val="24"/>
        </w:rPr>
        <w:t>The user saves their updated voice chat preferences.</w:t>
      </w:r>
    </w:p>
    <w:p w14:paraId="0F5FEF8B" w14:textId="77777777" w:rsidR="00184B6A" w:rsidRPr="009271A9" w:rsidRDefault="00184B6A" w:rsidP="00184B6A">
      <w:pPr>
        <w:numPr>
          <w:ilvl w:val="0"/>
          <w:numId w:val="105"/>
        </w:numPr>
        <w:spacing w:after="160" w:line="259" w:lineRule="auto"/>
        <w:rPr>
          <w:szCs w:val="24"/>
        </w:rPr>
      </w:pPr>
      <w:r w:rsidRPr="009271A9">
        <w:rPr>
          <w:szCs w:val="24"/>
        </w:rPr>
        <w:t>The system validates the user's input and updates their preferences accordingly.</w:t>
      </w:r>
    </w:p>
    <w:p w14:paraId="6E756D7A" w14:textId="77777777" w:rsidR="00184B6A" w:rsidRPr="009271A9" w:rsidRDefault="00184B6A" w:rsidP="00184B6A">
      <w:pPr>
        <w:numPr>
          <w:ilvl w:val="0"/>
          <w:numId w:val="105"/>
        </w:numPr>
        <w:spacing w:after="160" w:line="259" w:lineRule="auto"/>
        <w:rPr>
          <w:szCs w:val="24"/>
        </w:rPr>
      </w:pPr>
      <w:r w:rsidRPr="009271A9">
        <w:rPr>
          <w:szCs w:val="24"/>
        </w:rPr>
        <w:t>The system applies the updated preferences to the user's voice chat experience.</w:t>
      </w:r>
    </w:p>
    <w:p w14:paraId="29F5D430" w14:textId="4EFAE2CB" w:rsidR="00184B6A" w:rsidRPr="009271A9" w:rsidRDefault="00FD2691" w:rsidP="00184B6A">
      <w:pPr>
        <w:rPr>
          <w:b/>
          <w:szCs w:val="24"/>
        </w:rPr>
      </w:pPr>
      <w:r w:rsidRPr="009271A9">
        <w:rPr>
          <w:b/>
          <w:szCs w:val="24"/>
        </w:rPr>
        <w:t xml:space="preserve">3.5.7 </w:t>
      </w:r>
      <w:r w:rsidR="00184B6A" w:rsidRPr="009271A9">
        <w:rPr>
          <w:b/>
          <w:szCs w:val="24"/>
        </w:rPr>
        <w:t>Variations:</w:t>
      </w:r>
    </w:p>
    <w:p w14:paraId="56D9FA72" w14:textId="77777777" w:rsidR="00184B6A" w:rsidRPr="009271A9" w:rsidRDefault="00184B6A" w:rsidP="00184B6A">
      <w:pPr>
        <w:numPr>
          <w:ilvl w:val="0"/>
          <w:numId w:val="106"/>
        </w:numPr>
        <w:spacing w:after="160" w:line="259" w:lineRule="auto"/>
        <w:rPr>
          <w:szCs w:val="24"/>
        </w:rPr>
      </w:pPr>
      <w:r w:rsidRPr="009271A9">
        <w:rPr>
          <w:szCs w:val="24"/>
        </w:rPr>
        <w:t>If the user's input is invalid, the system displays an error message and prompts for correct input.</w:t>
      </w:r>
    </w:p>
    <w:p w14:paraId="0369CC6C" w14:textId="77777777" w:rsidR="00184B6A" w:rsidRPr="009271A9" w:rsidRDefault="00184B6A" w:rsidP="00184B6A">
      <w:pPr>
        <w:numPr>
          <w:ilvl w:val="0"/>
          <w:numId w:val="106"/>
        </w:numPr>
        <w:spacing w:after="160" w:line="259" w:lineRule="auto"/>
        <w:rPr>
          <w:szCs w:val="24"/>
        </w:rPr>
      </w:pPr>
      <w:r w:rsidRPr="009271A9">
        <w:rPr>
          <w:szCs w:val="24"/>
        </w:rPr>
        <w:t>If the user's device settings change, the system may prompt for reconfiguration of voice chat preferences.</w:t>
      </w:r>
    </w:p>
    <w:p w14:paraId="0CD3F905" w14:textId="7CB9DFF5" w:rsidR="00184B6A" w:rsidRPr="009271A9" w:rsidRDefault="00FD2691" w:rsidP="00184B6A">
      <w:pPr>
        <w:rPr>
          <w:b/>
          <w:szCs w:val="24"/>
        </w:rPr>
      </w:pPr>
      <w:r w:rsidRPr="009271A9">
        <w:rPr>
          <w:b/>
          <w:szCs w:val="24"/>
        </w:rPr>
        <w:lastRenderedPageBreak/>
        <w:t xml:space="preserve">3.5.8 </w:t>
      </w:r>
      <w:r w:rsidR="00184B6A" w:rsidRPr="009271A9">
        <w:rPr>
          <w:b/>
          <w:szCs w:val="24"/>
        </w:rPr>
        <w:t>Exceptions:</w:t>
      </w:r>
    </w:p>
    <w:tbl>
      <w:tblPr>
        <w:tblStyle w:val="TableGrid"/>
        <w:tblW w:w="0" w:type="auto"/>
        <w:tblLook w:val="04A0" w:firstRow="1" w:lastRow="0" w:firstColumn="1" w:lastColumn="0" w:noHBand="0" w:noVBand="1"/>
      </w:tblPr>
      <w:tblGrid>
        <w:gridCol w:w="2409"/>
        <w:gridCol w:w="5894"/>
      </w:tblGrid>
      <w:tr w:rsidR="00184B6A" w:rsidRPr="009271A9" w14:paraId="32A995BF" w14:textId="77777777" w:rsidTr="0076501E">
        <w:tc>
          <w:tcPr>
            <w:tcW w:w="0" w:type="auto"/>
            <w:shd w:val="clear" w:color="auto" w:fill="D9D9D9" w:themeFill="background1" w:themeFillShade="D9"/>
            <w:hideMark/>
          </w:tcPr>
          <w:p w14:paraId="3B04E79E" w14:textId="77777777" w:rsidR="00184B6A" w:rsidRPr="009271A9" w:rsidRDefault="00184B6A" w:rsidP="0076501E">
            <w:pPr>
              <w:rPr>
                <w:b/>
                <w:bCs/>
                <w:szCs w:val="24"/>
              </w:rPr>
            </w:pPr>
            <w:r w:rsidRPr="009271A9">
              <w:rPr>
                <w:b/>
                <w:bCs/>
                <w:szCs w:val="24"/>
              </w:rPr>
              <w:t>Exception</w:t>
            </w:r>
          </w:p>
        </w:tc>
        <w:tc>
          <w:tcPr>
            <w:tcW w:w="0" w:type="auto"/>
            <w:shd w:val="clear" w:color="auto" w:fill="D9D9D9" w:themeFill="background1" w:themeFillShade="D9"/>
            <w:hideMark/>
          </w:tcPr>
          <w:p w14:paraId="46367815" w14:textId="77777777" w:rsidR="00184B6A" w:rsidRPr="009271A9" w:rsidRDefault="00184B6A" w:rsidP="0076501E">
            <w:pPr>
              <w:rPr>
                <w:b/>
                <w:bCs/>
                <w:szCs w:val="24"/>
              </w:rPr>
            </w:pPr>
            <w:r w:rsidRPr="009271A9">
              <w:rPr>
                <w:b/>
                <w:bCs/>
                <w:szCs w:val="24"/>
              </w:rPr>
              <w:t>Error Message (Displayed/Generated/Logged)</w:t>
            </w:r>
          </w:p>
        </w:tc>
      </w:tr>
      <w:tr w:rsidR="00184B6A" w:rsidRPr="009271A9" w14:paraId="7DDFBC47" w14:textId="77777777" w:rsidTr="0076501E">
        <w:tc>
          <w:tcPr>
            <w:tcW w:w="0" w:type="auto"/>
            <w:hideMark/>
          </w:tcPr>
          <w:p w14:paraId="2EE28B3E" w14:textId="77777777" w:rsidR="00184B6A" w:rsidRPr="009271A9" w:rsidRDefault="00184B6A" w:rsidP="0076501E">
            <w:pPr>
              <w:rPr>
                <w:szCs w:val="24"/>
              </w:rPr>
            </w:pPr>
            <w:r w:rsidRPr="009271A9">
              <w:rPr>
                <w:szCs w:val="24"/>
              </w:rPr>
              <w:t>Invalid input device</w:t>
            </w:r>
          </w:p>
        </w:tc>
        <w:tc>
          <w:tcPr>
            <w:tcW w:w="0" w:type="auto"/>
            <w:hideMark/>
          </w:tcPr>
          <w:p w14:paraId="44048E9B" w14:textId="77777777" w:rsidR="00184B6A" w:rsidRPr="009271A9" w:rsidRDefault="00184B6A" w:rsidP="0076501E">
            <w:pPr>
              <w:rPr>
                <w:szCs w:val="24"/>
              </w:rPr>
            </w:pPr>
            <w:r w:rsidRPr="009271A9">
              <w:rPr>
                <w:szCs w:val="24"/>
              </w:rPr>
              <w:t>"Invalid input device selected. Please choose a valid microphone."</w:t>
            </w:r>
          </w:p>
        </w:tc>
      </w:tr>
      <w:tr w:rsidR="00184B6A" w:rsidRPr="009271A9" w14:paraId="2BEF0F6A" w14:textId="77777777" w:rsidTr="0076501E">
        <w:tc>
          <w:tcPr>
            <w:tcW w:w="0" w:type="auto"/>
            <w:hideMark/>
          </w:tcPr>
          <w:p w14:paraId="0B46E62F" w14:textId="77777777" w:rsidR="00184B6A" w:rsidRPr="009271A9" w:rsidRDefault="00184B6A" w:rsidP="0076501E">
            <w:pPr>
              <w:rPr>
                <w:szCs w:val="24"/>
              </w:rPr>
            </w:pPr>
            <w:r w:rsidRPr="009271A9">
              <w:rPr>
                <w:szCs w:val="24"/>
              </w:rPr>
              <w:t>Invalid output device</w:t>
            </w:r>
          </w:p>
        </w:tc>
        <w:tc>
          <w:tcPr>
            <w:tcW w:w="0" w:type="auto"/>
            <w:hideMark/>
          </w:tcPr>
          <w:p w14:paraId="39F94C40" w14:textId="77777777" w:rsidR="00184B6A" w:rsidRPr="009271A9" w:rsidRDefault="00184B6A" w:rsidP="0076501E">
            <w:pPr>
              <w:rPr>
                <w:szCs w:val="24"/>
              </w:rPr>
            </w:pPr>
            <w:r w:rsidRPr="009271A9">
              <w:rPr>
                <w:szCs w:val="24"/>
              </w:rPr>
              <w:t>"Invalid output device selected. Please choose valid speakers or headphones."</w:t>
            </w:r>
          </w:p>
        </w:tc>
      </w:tr>
      <w:tr w:rsidR="00184B6A" w:rsidRPr="009271A9" w14:paraId="38452B56" w14:textId="77777777" w:rsidTr="0076501E">
        <w:tc>
          <w:tcPr>
            <w:tcW w:w="0" w:type="auto"/>
            <w:hideMark/>
          </w:tcPr>
          <w:p w14:paraId="0D2F1906" w14:textId="77777777" w:rsidR="00184B6A" w:rsidRPr="009271A9" w:rsidRDefault="00184B6A" w:rsidP="0076501E">
            <w:pPr>
              <w:rPr>
                <w:szCs w:val="24"/>
              </w:rPr>
            </w:pPr>
            <w:r w:rsidRPr="009271A9">
              <w:rPr>
                <w:szCs w:val="24"/>
              </w:rPr>
              <w:t xml:space="preserve">Invalid </w:t>
            </w:r>
            <w:proofErr w:type="spellStart"/>
            <w:r w:rsidRPr="009271A9">
              <w:rPr>
                <w:szCs w:val="24"/>
              </w:rPr>
              <w:t>keybind</w:t>
            </w:r>
            <w:proofErr w:type="spellEnd"/>
          </w:p>
        </w:tc>
        <w:tc>
          <w:tcPr>
            <w:tcW w:w="0" w:type="auto"/>
            <w:hideMark/>
          </w:tcPr>
          <w:p w14:paraId="62DFA18B" w14:textId="77777777" w:rsidR="00184B6A" w:rsidRPr="009271A9" w:rsidRDefault="00184B6A" w:rsidP="0076501E">
            <w:pPr>
              <w:rPr>
                <w:szCs w:val="24"/>
              </w:rPr>
            </w:pPr>
            <w:r w:rsidRPr="009271A9">
              <w:rPr>
                <w:szCs w:val="24"/>
              </w:rPr>
              <w:t xml:space="preserve">"Invalid </w:t>
            </w:r>
            <w:proofErr w:type="spellStart"/>
            <w:r w:rsidRPr="009271A9">
              <w:rPr>
                <w:szCs w:val="24"/>
              </w:rPr>
              <w:t>keybind</w:t>
            </w:r>
            <w:proofErr w:type="spellEnd"/>
            <w:r w:rsidRPr="009271A9">
              <w:rPr>
                <w:szCs w:val="24"/>
              </w:rPr>
              <w:t xml:space="preserve"> selected. Please choose a valid key or button."</w:t>
            </w:r>
          </w:p>
        </w:tc>
      </w:tr>
      <w:tr w:rsidR="00184B6A" w:rsidRPr="009271A9" w14:paraId="39444448" w14:textId="77777777" w:rsidTr="0076501E">
        <w:tc>
          <w:tcPr>
            <w:tcW w:w="0" w:type="auto"/>
            <w:hideMark/>
          </w:tcPr>
          <w:p w14:paraId="509C53EA" w14:textId="77777777" w:rsidR="00184B6A" w:rsidRPr="009271A9" w:rsidRDefault="00184B6A" w:rsidP="0076501E">
            <w:pPr>
              <w:rPr>
                <w:szCs w:val="24"/>
              </w:rPr>
            </w:pPr>
            <w:r w:rsidRPr="009271A9">
              <w:rPr>
                <w:szCs w:val="24"/>
              </w:rPr>
              <w:t>Invalid microphone sensitivity</w:t>
            </w:r>
          </w:p>
        </w:tc>
        <w:tc>
          <w:tcPr>
            <w:tcW w:w="0" w:type="auto"/>
            <w:hideMark/>
          </w:tcPr>
          <w:p w14:paraId="184C1166" w14:textId="77777777" w:rsidR="00184B6A" w:rsidRPr="009271A9" w:rsidRDefault="00184B6A" w:rsidP="0076501E">
            <w:pPr>
              <w:keepNext/>
              <w:rPr>
                <w:szCs w:val="24"/>
              </w:rPr>
            </w:pPr>
            <w:r w:rsidRPr="009271A9">
              <w:rPr>
                <w:szCs w:val="24"/>
              </w:rPr>
              <w:t>"Microphone sensitivity must be between 0 and 100."</w:t>
            </w:r>
          </w:p>
        </w:tc>
      </w:tr>
    </w:tbl>
    <w:p w14:paraId="0AFC49EA" w14:textId="77777777" w:rsidR="00184B6A" w:rsidRPr="009271A9" w:rsidRDefault="00184B6A" w:rsidP="00184B6A">
      <w:pPr>
        <w:pStyle w:val="Caption"/>
        <w:rPr>
          <w:b/>
          <w:i w:val="0"/>
          <w:iCs w:val="0"/>
          <w:sz w:val="24"/>
          <w:szCs w:val="24"/>
        </w:rPr>
      </w:pPr>
      <w:r w:rsidRPr="009271A9">
        <w:rPr>
          <w:i w:val="0"/>
          <w:iCs w:val="0"/>
        </w:rPr>
        <w:t xml:space="preserve">Table 7.2 Exceptions for </w:t>
      </w:r>
      <w:proofErr w:type="spellStart"/>
      <w:r w:rsidRPr="009271A9">
        <w:rPr>
          <w:i w:val="0"/>
          <w:iCs w:val="0"/>
        </w:rPr>
        <w:t>Manage_Voice_Chat_Preferences</w:t>
      </w:r>
      <w:proofErr w:type="spellEnd"/>
    </w:p>
    <w:p w14:paraId="0BAC3BA0" w14:textId="77777777" w:rsidR="00184B6A" w:rsidRPr="009271A9" w:rsidRDefault="00184B6A" w:rsidP="00184B6A">
      <w:pPr>
        <w:rPr>
          <w:b/>
          <w:szCs w:val="24"/>
        </w:rPr>
      </w:pPr>
    </w:p>
    <w:p w14:paraId="697823A4" w14:textId="396A4C92" w:rsidR="00184B6A" w:rsidRPr="009271A9" w:rsidRDefault="00FD2691" w:rsidP="00184B6A">
      <w:pPr>
        <w:rPr>
          <w:b/>
          <w:sz w:val="28"/>
          <w:szCs w:val="28"/>
        </w:rPr>
      </w:pPr>
      <w:r w:rsidRPr="009271A9">
        <w:rPr>
          <w:b/>
          <w:sz w:val="28"/>
          <w:szCs w:val="28"/>
        </w:rPr>
        <w:t>3.6 Video Chat</w:t>
      </w:r>
    </w:p>
    <w:p w14:paraId="29019583" w14:textId="3E085023" w:rsidR="00184B6A" w:rsidRPr="009271A9" w:rsidRDefault="00184B6A" w:rsidP="00184B6A">
      <w:pPr>
        <w:rPr>
          <w:szCs w:val="24"/>
        </w:rPr>
      </w:pPr>
      <w:r w:rsidRPr="009271A9">
        <w:rPr>
          <w:b/>
          <w:szCs w:val="24"/>
        </w:rPr>
        <w:t>Function Name:</w:t>
      </w:r>
      <w:r w:rsidRPr="009271A9">
        <w:rPr>
          <w:szCs w:val="24"/>
        </w:rPr>
        <w:t xml:space="preserve"> </w:t>
      </w:r>
      <w:proofErr w:type="spellStart"/>
      <w:r w:rsidRPr="009271A9">
        <w:rPr>
          <w:szCs w:val="24"/>
        </w:rPr>
        <w:t>Manage_Video_Chat_Preferences</w:t>
      </w:r>
      <w:proofErr w:type="spellEnd"/>
    </w:p>
    <w:p w14:paraId="3CD18DAB" w14:textId="2AD3C652" w:rsidR="00184B6A" w:rsidRPr="009271A9" w:rsidRDefault="00FD2691" w:rsidP="00184B6A">
      <w:pPr>
        <w:rPr>
          <w:b/>
          <w:szCs w:val="24"/>
        </w:rPr>
      </w:pPr>
      <w:r w:rsidRPr="009271A9">
        <w:rPr>
          <w:b/>
          <w:szCs w:val="24"/>
        </w:rPr>
        <w:t xml:space="preserve">3.6.1 </w:t>
      </w:r>
      <w:r w:rsidR="00184B6A" w:rsidRPr="009271A9">
        <w:rPr>
          <w:b/>
          <w:szCs w:val="24"/>
        </w:rPr>
        <w:t>Trigger:</w:t>
      </w:r>
    </w:p>
    <w:p w14:paraId="4E34B31C" w14:textId="77777777" w:rsidR="00184B6A" w:rsidRPr="009271A9" w:rsidRDefault="00184B6A" w:rsidP="00184B6A">
      <w:pPr>
        <w:numPr>
          <w:ilvl w:val="0"/>
          <w:numId w:val="108"/>
        </w:numPr>
        <w:spacing w:after="160" w:line="259" w:lineRule="auto"/>
        <w:rPr>
          <w:szCs w:val="24"/>
        </w:rPr>
      </w:pPr>
      <w:r w:rsidRPr="009271A9">
        <w:rPr>
          <w:szCs w:val="24"/>
        </w:rPr>
        <w:t>A user clicks on the "Video Chat Preferences" button or accesses the video chat settings menu.</w:t>
      </w:r>
    </w:p>
    <w:p w14:paraId="56C818C8" w14:textId="6E036FD1" w:rsidR="00184B6A" w:rsidRPr="009271A9" w:rsidRDefault="00FD2691" w:rsidP="00184B6A">
      <w:pPr>
        <w:rPr>
          <w:b/>
          <w:szCs w:val="24"/>
        </w:rPr>
      </w:pPr>
      <w:r w:rsidRPr="009271A9">
        <w:rPr>
          <w:b/>
          <w:szCs w:val="24"/>
        </w:rPr>
        <w:t xml:space="preserve">3.6.2 </w:t>
      </w:r>
      <w:r w:rsidR="00184B6A" w:rsidRPr="009271A9">
        <w:rPr>
          <w:b/>
          <w:szCs w:val="24"/>
        </w:rPr>
        <w:t>Pre-Condition:</w:t>
      </w:r>
    </w:p>
    <w:p w14:paraId="556B81CD" w14:textId="77777777" w:rsidR="00184B6A" w:rsidRPr="009271A9" w:rsidRDefault="00184B6A" w:rsidP="00184B6A">
      <w:pPr>
        <w:numPr>
          <w:ilvl w:val="0"/>
          <w:numId w:val="109"/>
        </w:numPr>
        <w:spacing w:after="160" w:line="259" w:lineRule="auto"/>
        <w:rPr>
          <w:szCs w:val="24"/>
        </w:rPr>
      </w:pPr>
      <w:r w:rsidRPr="009271A9">
        <w:rPr>
          <w:szCs w:val="24"/>
        </w:rPr>
        <w:t>The user is logged in to the chat system.</w:t>
      </w:r>
    </w:p>
    <w:p w14:paraId="185F8AD0" w14:textId="77777777" w:rsidR="00184B6A" w:rsidRPr="009271A9" w:rsidRDefault="00184B6A" w:rsidP="00184B6A">
      <w:pPr>
        <w:numPr>
          <w:ilvl w:val="0"/>
          <w:numId w:val="109"/>
        </w:numPr>
        <w:spacing w:after="160" w:line="259" w:lineRule="auto"/>
        <w:rPr>
          <w:szCs w:val="24"/>
        </w:rPr>
      </w:pPr>
      <w:r w:rsidRPr="009271A9">
        <w:rPr>
          <w:szCs w:val="24"/>
        </w:rPr>
        <w:t>The user has a webcam connected to their device.</w:t>
      </w:r>
    </w:p>
    <w:p w14:paraId="245D1246" w14:textId="7B711D34" w:rsidR="00184B6A" w:rsidRPr="009271A9" w:rsidRDefault="00FD2691" w:rsidP="00184B6A">
      <w:pPr>
        <w:rPr>
          <w:b/>
          <w:szCs w:val="24"/>
        </w:rPr>
      </w:pPr>
      <w:r w:rsidRPr="009271A9">
        <w:rPr>
          <w:b/>
          <w:szCs w:val="24"/>
        </w:rPr>
        <w:t xml:space="preserve">3.6.3 </w:t>
      </w:r>
      <w:proofErr w:type="gramStart"/>
      <w:r w:rsidR="00184B6A" w:rsidRPr="009271A9">
        <w:rPr>
          <w:b/>
          <w:szCs w:val="24"/>
        </w:rPr>
        <w:t>Post-Condition</w:t>
      </w:r>
      <w:proofErr w:type="gramEnd"/>
      <w:r w:rsidR="00184B6A" w:rsidRPr="009271A9">
        <w:rPr>
          <w:b/>
          <w:szCs w:val="24"/>
        </w:rPr>
        <w:t>:</w:t>
      </w:r>
    </w:p>
    <w:p w14:paraId="2192D090" w14:textId="77777777" w:rsidR="00184B6A" w:rsidRPr="009271A9" w:rsidRDefault="00184B6A" w:rsidP="00184B6A">
      <w:pPr>
        <w:numPr>
          <w:ilvl w:val="0"/>
          <w:numId w:val="110"/>
        </w:numPr>
        <w:spacing w:after="160" w:line="259" w:lineRule="auto"/>
        <w:rPr>
          <w:szCs w:val="24"/>
        </w:rPr>
      </w:pPr>
      <w:r w:rsidRPr="009271A9">
        <w:rPr>
          <w:szCs w:val="24"/>
        </w:rPr>
        <w:t>The user's video chat preferences are updated.</w:t>
      </w:r>
    </w:p>
    <w:p w14:paraId="1857E295" w14:textId="77777777" w:rsidR="00184B6A" w:rsidRPr="009271A9" w:rsidRDefault="00184B6A" w:rsidP="00184B6A">
      <w:pPr>
        <w:numPr>
          <w:ilvl w:val="0"/>
          <w:numId w:val="110"/>
        </w:numPr>
        <w:spacing w:after="160" w:line="259" w:lineRule="auto"/>
        <w:rPr>
          <w:szCs w:val="24"/>
        </w:rPr>
      </w:pPr>
      <w:r w:rsidRPr="009271A9">
        <w:rPr>
          <w:szCs w:val="24"/>
        </w:rPr>
        <w:t>The user's video chat experience is adjusted according to their preferences.</w:t>
      </w:r>
    </w:p>
    <w:p w14:paraId="7E9C1F6E" w14:textId="242FDE0A" w:rsidR="00184B6A" w:rsidRPr="009271A9" w:rsidRDefault="00FD2691" w:rsidP="00184B6A">
      <w:pPr>
        <w:rPr>
          <w:b/>
          <w:szCs w:val="24"/>
        </w:rPr>
      </w:pPr>
      <w:r w:rsidRPr="009271A9">
        <w:rPr>
          <w:b/>
          <w:szCs w:val="24"/>
        </w:rPr>
        <w:t xml:space="preserve">3.6.4 </w:t>
      </w:r>
      <w:r w:rsidR="00184B6A" w:rsidRPr="009271A9">
        <w:rPr>
          <w:b/>
          <w:szCs w:val="24"/>
        </w:rPr>
        <w:t>Business Rules Applicable:</w:t>
      </w:r>
    </w:p>
    <w:p w14:paraId="466EACBB" w14:textId="77777777" w:rsidR="00184B6A" w:rsidRPr="009271A9" w:rsidRDefault="00184B6A" w:rsidP="00184B6A">
      <w:pPr>
        <w:numPr>
          <w:ilvl w:val="0"/>
          <w:numId w:val="111"/>
        </w:numPr>
        <w:spacing w:after="160" w:line="259" w:lineRule="auto"/>
        <w:rPr>
          <w:szCs w:val="24"/>
        </w:rPr>
      </w:pPr>
      <w:r w:rsidRPr="009271A9">
        <w:rPr>
          <w:szCs w:val="24"/>
        </w:rPr>
        <w:t>Only logged-in users can manage their video chat preferences.</w:t>
      </w:r>
    </w:p>
    <w:p w14:paraId="1EE55FD2" w14:textId="77777777" w:rsidR="00184B6A" w:rsidRPr="009271A9" w:rsidRDefault="00184B6A" w:rsidP="00184B6A">
      <w:pPr>
        <w:numPr>
          <w:ilvl w:val="0"/>
          <w:numId w:val="111"/>
        </w:numPr>
        <w:spacing w:after="160" w:line="259" w:lineRule="auto"/>
        <w:rPr>
          <w:szCs w:val="24"/>
        </w:rPr>
      </w:pPr>
      <w:r w:rsidRPr="009271A9">
        <w:rPr>
          <w:szCs w:val="24"/>
        </w:rPr>
        <w:t>Users can only modify their own video chat preferences.</w:t>
      </w:r>
    </w:p>
    <w:p w14:paraId="6099C59E" w14:textId="77777777" w:rsidR="00184B6A" w:rsidRPr="009271A9" w:rsidRDefault="00184B6A" w:rsidP="00184B6A">
      <w:pPr>
        <w:numPr>
          <w:ilvl w:val="0"/>
          <w:numId w:val="111"/>
        </w:numPr>
        <w:spacing w:after="160" w:line="259" w:lineRule="auto"/>
        <w:rPr>
          <w:szCs w:val="24"/>
        </w:rPr>
      </w:pPr>
      <w:r w:rsidRPr="009271A9">
        <w:rPr>
          <w:szCs w:val="24"/>
        </w:rPr>
        <w:t>Video chat preferences should adhere to system limitations and privacy guidelines.</w:t>
      </w:r>
    </w:p>
    <w:p w14:paraId="063F1F6F" w14:textId="72ED5637" w:rsidR="00184B6A" w:rsidRPr="009271A9" w:rsidRDefault="00FD2691" w:rsidP="00184B6A">
      <w:pPr>
        <w:rPr>
          <w:b/>
          <w:szCs w:val="24"/>
        </w:rPr>
      </w:pPr>
      <w:r w:rsidRPr="009271A9">
        <w:rPr>
          <w:b/>
          <w:szCs w:val="24"/>
        </w:rPr>
        <w:t xml:space="preserve">3.6.5 </w:t>
      </w:r>
      <w:r w:rsidR="00184B6A" w:rsidRPr="009271A9">
        <w:rPr>
          <w:b/>
          <w:szCs w:val="24"/>
        </w:rPr>
        <w:t>Data Manipulated:</w:t>
      </w:r>
    </w:p>
    <w:tbl>
      <w:tblPr>
        <w:tblStyle w:val="TableGrid"/>
        <w:tblW w:w="0" w:type="auto"/>
        <w:tblLook w:val="04A0" w:firstRow="1" w:lastRow="0" w:firstColumn="1" w:lastColumn="0" w:noHBand="0" w:noVBand="1"/>
      </w:tblPr>
      <w:tblGrid>
        <w:gridCol w:w="1838"/>
        <w:gridCol w:w="1691"/>
        <w:gridCol w:w="989"/>
        <w:gridCol w:w="3785"/>
      </w:tblGrid>
      <w:tr w:rsidR="00184B6A" w:rsidRPr="009271A9" w14:paraId="18614880" w14:textId="77777777" w:rsidTr="0076501E">
        <w:tc>
          <w:tcPr>
            <w:tcW w:w="0" w:type="auto"/>
            <w:shd w:val="clear" w:color="auto" w:fill="D9D9D9" w:themeFill="background1" w:themeFillShade="D9"/>
            <w:hideMark/>
          </w:tcPr>
          <w:p w14:paraId="3EA5A16B" w14:textId="77777777" w:rsidR="00184B6A" w:rsidRPr="009271A9" w:rsidRDefault="00184B6A" w:rsidP="0076501E">
            <w:pPr>
              <w:rPr>
                <w:b/>
                <w:bCs/>
                <w:szCs w:val="24"/>
              </w:rPr>
            </w:pPr>
            <w:r w:rsidRPr="009271A9">
              <w:rPr>
                <w:b/>
                <w:bCs/>
                <w:szCs w:val="24"/>
              </w:rPr>
              <w:t>Data Type</w:t>
            </w:r>
          </w:p>
        </w:tc>
        <w:tc>
          <w:tcPr>
            <w:tcW w:w="0" w:type="auto"/>
            <w:shd w:val="clear" w:color="auto" w:fill="D9D9D9" w:themeFill="background1" w:themeFillShade="D9"/>
            <w:hideMark/>
          </w:tcPr>
          <w:p w14:paraId="732E5345" w14:textId="77777777" w:rsidR="00184B6A" w:rsidRPr="009271A9" w:rsidRDefault="00184B6A" w:rsidP="0076501E">
            <w:pPr>
              <w:rPr>
                <w:b/>
                <w:bCs/>
                <w:szCs w:val="24"/>
              </w:rPr>
            </w:pPr>
            <w:r w:rsidRPr="009271A9">
              <w:rPr>
                <w:b/>
                <w:bCs/>
                <w:szCs w:val="24"/>
              </w:rPr>
              <w:t>Name</w:t>
            </w:r>
          </w:p>
        </w:tc>
        <w:tc>
          <w:tcPr>
            <w:tcW w:w="0" w:type="auto"/>
            <w:shd w:val="clear" w:color="auto" w:fill="D9D9D9" w:themeFill="background1" w:themeFillShade="D9"/>
            <w:hideMark/>
          </w:tcPr>
          <w:p w14:paraId="533D7042" w14:textId="77777777" w:rsidR="00184B6A" w:rsidRPr="009271A9" w:rsidRDefault="00184B6A" w:rsidP="0076501E">
            <w:pPr>
              <w:rPr>
                <w:b/>
                <w:bCs/>
                <w:szCs w:val="24"/>
              </w:rPr>
            </w:pPr>
            <w:r w:rsidRPr="009271A9">
              <w:rPr>
                <w:b/>
                <w:bCs/>
                <w:szCs w:val="24"/>
              </w:rPr>
              <w:t>Format</w:t>
            </w:r>
          </w:p>
        </w:tc>
        <w:tc>
          <w:tcPr>
            <w:tcW w:w="0" w:type="auto"/>
            <w:shd w:val="clear" w:color="auto" w:fill="D9D9D9" w:themeFill="background1" w:themeFillShade="D9"/>
            <w:hideMark/>
          </w:tcPr>
          <w:p w14:paraId="770866EB" w14:textId="77777777" w:rsidR="00184B6A" w:rsidRPr="009271A9" w:rsidRDefault="00184B6A" w:rsidP="0076501E">
            <w:pPr>
              <w:rPr>
                <w:b/>
                <w:bCs/>
                <w:szCs w:val="24"/>
              </w:rPr>
            </w:pPr>
            <w:r w:rsidRPr="009271A9">
              <w:rPr>
                <w:b/>
                <w:bCs/>
                <w:szCs w:val="24"/>
              </w:rPr>
              <w:t>Validation Rules</w:t>
            </w:r>
          </w:p>
        </w:tc>
      </w:tr>
      <w:tr w:rsidR="00184B6A" w:rsidRPr="009271A9" w14:paraId="10413230" w14:textId="77777777" w:rsidTr="0076501E">
        <w:tc>
          <w:tcPr>
            <w:tcW w:w="0" w:type="auto"/>
            <w:hideMark/>
          </w:tcPr>
          <w:p w14:paraId="6727052E" w14:textId="77777777" w:rsidR="00184B6A" w:rsidRPr="009271A9" w:rsidRDefault="00184B6A" w:rsidP="0076501E">
            <w:pPr>
              <w:rPr>
                <w:szCs w:val="24"/>
              </w:rPr>
            </w:pPr>
            <w:r w:rsidRPr="009271A9">
              <w:rPr>
                <w:szCs w:val="24"/>
              </w:rPr>
              <w:t>User Information</w:t>
            </w:r>
          </w:p>
        </w:tc>
        <w:tc>
          <w:tcPr>
            <w:tcW w:w="0" w:type="auto"/>
            <w:hideMark/>
          </w:tcPr>
          <w:p w14:paraId="5EFE95C4" w14:textId="77777777" w:rsidR="00184B6A" w:rsidRPr="009271A9" w:rsidRDefault="00184B6A" w:rsidP="0076501E">
            <w:pPr>
              <w:rPr>
                <w:szCs w:val="24"/>
              </w:rPr>
            </w:pPr>
            <w:r w:rsidRPr="009271A9">
              <w:rPr>
                <w:szCs w:val="24"/>
              </w:rPr>
              <w:t>Username</w:t>
            </w:r>
          </w:p>
        </w:tc>
        <w:tc>
          <w:tcPr>
            <w:tcW w:w="0" w:type="auto"/>
            <w:hideMark/>
          </w:tcPr>
          <w:p w14:paraId="67C47B29" w14:textId="77777777" w:rsidR="00184B6A" w:rsidRPr="009271A9" w:rsidRDefault="00184B6A" w:rsidP="0076501E">
            <w:pPr>
              <w:rPr>
                <w:szCs w:val="24"/>
              </w:rPr>
            </w:pPr>
            <w:r w:rsidRPr="009271A9">
              <w:rPr>
                <w:szCs w:val="24"/>
              </w:rPr>
              <w:t>String</w:t>
            </w:r>
          </w:p>
        </w:tc>
        <w:tc>
          <w:tcPr>
            <w:tcW w:w="0" w:type="auto"/>
            <w:hideMark/>
          </w:tcPr>
          <w:p w14:paraId="77B5B081" w14:textId="77777777" w:rsidR="00184B6A" w:rsidRPr="009271A9" w:rsidRDefault="00184B6A" w:rsidP="0076501E">
            <w:pPr>
              <w:rPr>
                <w:szCs w:val="24"/>
              </w:rPr>
            </w:pPr>
            <w:r w:rsidRPr="009271A9">
              <w:rPr>
                <w:szCs w:val="24"/>
              </w:rPr>
              <w:t>Unique and non-empty</w:t>
            </w:r>
          </w:p>
        </w:tc>
      </w:tr>
      <w:tr w:rsidR="00184B6A" w:rsidRPr="009271A9" w14:paraId="5D065CB0" w14:textId="77777777" w:rsidTr="0076501E">
        <w:tc>
          <w:tcPr>
            <w:tcW w:w="0" w:type="auto"/>
            <w:hideMark/>
          </w:tcPr>
          <w:p w14:paraId="302F0F84" w14:textId="77777777" w:rsidR="00184B6A" w:rsidRPr="009271A9" w:rsidRDefault="00184B6A" w:rsidP="0076501E">
            <w:pPr>
              <w:rPr>
                <w:szCs w:val="24"/>
              </w:rPr>
            </w:pPr>
            <w:r w:rsidRPr="009271A9">
              <w:rPr>
                <w:szCs w:val="24"/>
              </w:rPr>
              <w:t>User Information</w:t>
            </w:r>
          </w:p>
        </w:tc>
        <w:tc>
          <w:tcPr>
            <w:tcW w:w="0" w:type="auto"/>
            <w:hideMark/>
          </w:tcPr>
          <w:p w14:paraId="1872F7A6" w14:textId="77777777" w:rsidR="00184B6A" w:rsidRPr="009271A9" w:rsidRDefault="00184B6A" w:rsidP="0076501E">
            <w:pPr>
              <w:rPr>
                <w:szCs w:val="24"/>
              </w:rPr>
            </w:pPr>
            <w:r w:rsidRPr="009271A9">
              <w:rPr>
                <w:szCs w:val="24"/>
              </w:rPr>
              <w:t>User ID</w:t>
            </w:r>
          </w:p>
        </w:tc>
        <w:tc>
          <w:tcPr>
            <w:tcW w:w="0" w:type="auto"/>
            <w:hideMark/>
          </w:tcPr>
          <w:p w14:paraId="0D9353BB" w14:textId="77777777" w:rsidR="00184B6A" w:rsidRPr="009271A9" w:rsidRDefault="00184B6A" w:rsidP="0076501E">
            <w:pPr>
              <w:rPr>
                <w:szCs w:val="24"/>
              </w:rPr>
            </w:pPr>
            <w:r w:rsidRPr="009271A9">
              <w:rPr>
                <w:szCs w:val="24"/>
              </w:rPr>
              <w:t>Integer</w:t>
            </w:r>
          </w:p>
        </w:tc>
        <w:tc>
          <w:tcPr>
            <w:tcW w:w="0" w:type="auto"/>
            <w:hideMark/>
          </w:tcPr>
          <w:p w14:paraId="67FFD7CA" w14:textId="77777777" w:rsidR="00184B6A" w:rsidRPr="009271A9" w:rsidRDefault="00184B6A" w:rsidP="0076501E">
            <w:pPr>
              <w:rPr>
                <w:szCs w:val="24"/>
              </w:rPr>
            </w:pPr>
            <w:r w:rsidRPr="009271A9">
              <w:rPr>
                <w:szCs w:val="24"/>
              </w:rPr>
              <w:t>Unique positive integer</w:t>
            </w:r>
          </w:p>
        </w:tc>
      </w:tr>
      <w:tr w:rsidR="00184B6A" w:rsidRPr="009271A9" w14:paraId="325FF0BD" w14:textId="77777777" w:rsidTr="0076501E">
        <w:tc>
          <w:tcPr>
            <w:tcW w:w="0" w:type="auto"/>
            <w:hideMark/>
          </w:tcPr>
          <w:p w14:paraId="581EB2E3" w14:textId="77777777" w:rsidR="00184B6A" w:rsidRPr="009271A9" w:rsidRDefault="00184B6A" w:rsidP="0076501E">
            <w:pPr>
              <w:rPr>
                <w:szCs w:val="24"/>
              </w:rPr>
            </w:pPr>
            <w:r w:rsidRPr="009271A9">
              <w:rPr>
                <w:szCs w:val="24"/>
              </w:rPr>
              <w:t>Video Chat Preferences</w:t>
            </w:r>
          </w:p>
        </w:tc>
        <w:tc>
          <w:tcPr>
            <w:tcW w:w="0" w:type="auto"/>
            <w:hideMark/>
          </w:tcPr>
          <w:p w14:paraId="2CC19E56" w14:textId="77777777" w:rsidR="00184B6A" w:rsidRPr="009271A9" w:rsidRDefault="00184B6A" w:rsidP="0076501E">
            <w:pPr>
              <w:rPr>
                <w:szCs w:val="24"/>
              </w:rPr>
            </w:pPr>
            <w:r w:rsidRPr="009271A9">
              <w:rPr>
                <w:szCs w:val="24"/>
              </w:rPr>
              <w:t>Video Input Device</w:t>
            </w:r>
          </w:p>
        </w:tc>
        <w:tc>
          <w:tcPr>
            <w:tcW w:w="0" w:type="auto"/>
            <w:hideMark/>
          </w:tcPr>
          <w:p w14:paraId="1AE403FD" w14:textId="77777777" w:rsidR="00184B6A" w:rsidRPr="009271A9" w:rsidRDefault="00184B6A" w:rsidP="0076501E">
            <w:pPr>
              <w:rPr>
                <w:szCs w:val="24"/>
              </w:rPr>
            </w:pPr>
            <w:r w:rsidRPr="009271A9">
              <w:rPr>
                <w:szCs w:val="24"/>
              </w:rPr>
              <w:t>String</w:t>
            </w:r>
          </w:p>
        </w:tc>
        <w:tc>
          <w:tcPr>
            <w:tcW w:w="0" w:type="auto"/>
            <w:hideMark/>
          </w:tcPr>
          <w:p w14:paraId="3879C3F9" w14:textId="77777777" w:rsidR="00184B6A" w:rsidRPr="009271A9" w:rsidRDefault="00184B6A" w:rsidP="0076501E">
            <w:pPr>
              <w:rPr>
                <w:szCs w:val="24"/>
              </w:rPr>
            </w:pPr>
            <w:r w:rsidRPr="009271A9">
              <w:rPr>
                <w:szCs w:val="24"/>
              </w:rPr>
              <w:t>Valid video input device (webcam)</w:t>
            </w:r>
          </w:p>
        </w:tc>
      </w:tr>
      <w:tr w:rsidR="00184B6A" w:rsidRPr="009271A9" w14:paraId="2E91360B" w14:textId="77777777" w:rsidTr="0076501E">
        <w:tc>
          <w:tcPr>
            <w:tcW w:w="0" w:type="auto"/>
            <w:hideMark/>
          </w:tcPr>
          <w:p w14:paraId="25A34EDD" w14:textId="77777777" w:rsidR="00184B6A" w:rsidRPr="009271A9" w:rsidRDefault="00184B6A" w:rsidP="0076501E">
            <w:pPr>
              <w:rPr>
                <w:szCs w:val="24"/>
              </w:rPr>
            </w:pPr>
            <w:r w:rsidRPr="009271A9">
              <w:rPr>
                <w:szCs w:val="24"/>
              </w:rPr>
              <w:t>Video Chat Preferences</w:t>
            </w:r>
          </w:p>
        </w:tc>
        <w:tc>
          <w:tcPr>
            <w:tcW w:w="0" w:type="auto"/>
            <w:hideMark/>
          </w:tcPr>
          <w:p w14:paraId="051543B7" w14:textId="77777777" w:rsidR="00184B6A" w:rsidRPr="009271A9" w:rsidRDefault="00184B6A" w:rsidP="0076501E">
            <w:pPr>
              <w:rPr>
                <w:szCs w:val="24"/>
              </w:rPr>
            </w:pPr>
            <w:r w:rsidRPr="009271A9">
              <w:rPr>
                <w:szCs w:val="24"/>
              </w:rPr>
              <w:t>Video Resolution</w:t>
            </w:r>
          </w:p>
        </w:tc>
        <w:tc>
          <w:tcPr>
            <w:tcW w:w="0" w:type="auto"/>
            <w:hideMark/>
          </w:tcPr>
          <w:p w14:paraId="1BD36547" w14:textId="77777777" w:rsidR="00184B6A" w:rsidRPr="009271A9" w:rsidRDefault="00184B6A" w:rsidP="0076501E">
            <w:pPr>
              <w:rPr>
                <w:szCs w:val="24"/>
              </w:rPr>
            </w:pPr>
            <w:r w:rsidRPr="009271A9">
              <w:rPr>
                <w:szCs w:val="24"/>
              </w:rPr>
              <w:t>String</w:t>
            </w:r>
          </w:p>
        </w:tc>
        <w:tc>
          <w:tcPr>
            <w:tcW w:w="0" w:type="auto"/>
            <w:hideMark/>
          </w:tcPr>
          <w:p w14:paraId="17E10533" w14:textId="77777777" w:rsidR="00184B6A" w:rsidRPr="009271A9" w:rsidRDefault="00184B6A" w:rsidP="0076501E">
            <w:pPr>
              <w:rPr>
                <w:szCs w:val="24"/>
              </w:rPr>
            </w:pPr>
            <w:r w:rsidRPr="009271A9">
              <w:rPr>
                <w:szCs w:val="24"/>
              </w:rPr>
              <w:t>Valid video resolution (e.g., 720p, 1080p)</w:t>
            </w:r>
          </w:p>
        </w:tc>
      </w:tr>
      <w:tr w:rsidR="00184B6A" w:rsidRPr="009271A9" w14:paraId="690B20A6" w14:textId="77777777" w:rsidTr="0076501E">
        <w:tc>
          <w:tcPr>
            <w:tcW w:w="0" w:type="auto"/>
            <w:hideMark/>
          </w:tcPr>
          <w:p w14:paraId="13D30689" w14:textId="77777777" w:rsidR="00184B6A" w:rsidRPr="009271A9" w:rsidRDefault="00184B6A" w:rsidP="0076501E">
            <w:pPr>
              <w:rPr>
                <w:szCs w:val="24"/>
              </w:rPr>
            </w:pPr>
            <w:r w:rsidRPr="009271A9">
              <w:rPr>
                <w:szCs w:val="24"/>
              </w:rPr>
              <w:t>Video Chat Preferences</w:t>
            </w:r>
          </w:p>
        </w:tc>
        <w:tc>
          <w:tcPr>
            <w:tcW w:w="0" w:type="auto"/>
            <w:hideMark/>
          </w:tcPr>
          <w:p w14:paraId="21AE74A3" w14:textId="77777777" w:rsidR="00184B6A" w:rsidRPr="009271A9" w:rsidRDefault="00184B6A" w:rsidP="0076501E">
            <w:pPr>
              <w:rPr>
                <w:szCs w:val="24"/>
              </w:rPr>
            </w:pPr>
            <w:r w:rsidRPr="009271A9">
              <w:rPr>
                <w:szCs w:val="24"/>
              </w:rPr>
              <w:t>Video Framerate</w:t>
            </w:r>
          </w:p>
        </w:tc>
        <w:tc>
          <w:tcPr>
            <w:tcW w:w="0" w:type="auto"/>
            <w:hideMark/>
          </w:tcPr>
          <w:p w14:paraId="3CBD53E7" w14:textId="77777777" w:rsidR="00184B6A" w:rsidRPr="009271A9" w:rsidRDefault="00184B6A" w:rsidP="0076501E">
            <w:pPr>
              <w:rPr>
                <w:szCs w:val="24"/>
              </w:rPr>
            </w:pPr>
            <w:r w:rsidRPr="009271A9">
              <w:rPr>
                <w:szCs w:val="24"/>
              </w:rPr>
              <w:t>Integer</w:t>
            </w:r>
          </w:p>
        </w:tc>
        <w:tc>
          <w:tcPr>
            <w:tcW w:w="0" w:type="auto"/>
            <w:hideMark/>
          </w:tcPr>
          <w:p w14:paraId="464891B8" w14:textId="77777777" w:rsidR="00184B6A" w:rsidRPr="009271A9" w:rsidRDefault="00184B6A" w:rsidP="0076501E">
            <w:pPr>
              <w:rPr>
                <w:szCs w:val="24"/>
              </w:rPr>
            </w:pPr>
            <w:r w:rsidRPr="009271A9">
              <w:rPr>
                <w:szCs w:val="24"/>
              </w:rPr>
              <w:t>Valid framerate (e.g., 30fps, 60fps)</w:t>
            </w:r>
          </w:p>
        </w:tc>
      </w:tr>
      <w:tr w:rsidR="00184B6A" w:rsidRPr="009271A9" w14:paraId="51246219" w14:textId="77777777" w:rsidTr="0076501E">
        <w:tc>
          <w:tcPr>
            <w:tcW w:w="0" w:type="auto"/>
            <w:hideMark/>
          </w:tcPr>
          <w:p w14:paraId="6AF07437" w14:textId="77777777" w:rsidR="00184B6A" w:rsidRPr="009271A9" w:rsidRDefault="00184B6A" w:rsidP="0076501E">
            <w:pPr>
              <w:rPr>
                <w:szCs w:val="24"/>
              </w:rPr>
            </w:pPr>
            <w:r w:rsidRPr="009271A9">
              <w:rPr>
                <w:szCs w:val="24"/>
              </w:rPr>
              <w:t>Video Chat Preferences</w:t>
            </w:r>
          </w:p>
        </w:tc>
        <w:tc>
          <w:tcPr>
            <w:tcW w:w="0" w:type="auto"/>
            <w:hideMark/>
          </w:tcPr>
          <w:p w14:paraId="25A7621C" w14:textId="77777777" w:rsidR="00184B6A" w:rsidRPr="009271A9" w:rsidRDefault="00184B6A" w:rsidP="0076501E">
            <w:pPr>
              <w:rPr>
                <w:szCs w:val="24"/>
              </w:rPr>
            </w:pPr>
            <w:r w:rsidRPr="009271A9">
              <w:rPr>
                <w:szCs w:val="24"/>
              </w:rPr>
              <w:t>Video Quality</w:t>
            </w:r>
          </w:p>
        </w:tc>
        <w:tc>
          <w:tcPr>
            <w:tcW w:w="0" w:type="auto"/>
            <w:hideMark/>
          </w:tcPr>
          <w:p w14:paraId="216B9707" w14:textId="77777777" w:rsidR="00184B6A" w:rsidRPr="009271A9" w:rsidRDefault="00184B6A" w:rsidP="0076501E">
            <w:pPr>
              <w:rPr>
                <w:szCs w:val="24"/>
              </w:rPr>
            </w:pPr>
            <w:r w:rsidRPr="009271A9">
              <w:rPr>
                <w:szCs w:val="24"/>
              </w:rPr>
              <w:t>String</w:t>
            </w:r>
          </w:p>
        </w:tc>
        <w:tc>
          <w:tcPr>
            <w:tcW w:w="0" w:type="auto"/>
            <w:hideMark/>
          </w:tcPr>
          <w:p w14:paraId="378DACA1" w14:textId="77777777" w:rsidR="00184B6A" w:rsidRPr="009271A9" w:rsidRDefault="00184B6A" w:rsidP="0076501E">
            <w:pPr>
              <w:rPr>
                <w:szCs w:val="24"/>
              </w:rPr>
            </w:pPr>
            <w:r w:rsidRPr="009271A9">
              <w:rPr>
                <w:szCs w:val="24"/>
              </w:rPr>
              <w:t>Valid video quality setting (e.g., Low, Medium, High)</w:t>
            </w:r>
          </w:p>
        </w:tc>
      </w:tr>
      <w:tr w:rsidR="00184B6A" w:rsidRPr="009271A9" w14:paraId="168709ED" w14:textId="77777777" w:rsidTr="0076501E">
        <w:tc>
          <w:tcPr>
            <w:tcW w:w="0" w:type="auto"/>
            <w:hideMark/>
          </w:tcPr>
          <w:p w14:paraId="7BD4291A" w14:textId="77777777" w:rsidR="00184B6A" w:rsidRPr="009271A9" w:rsidRDefault="00184B6A" w:rsidP="0076501E">
            <w:pPr>
              <w:rPr>
                <w:szCs w:val="24"/>
              </w:rPr>
            </w:pPr>
            <w:r w:rsidRPr="009271A9">
              <w:rPr>
                <w:szCs w:val="24"/>
              </w:rPr>
              <w:lastRenderedPageBreak/>
              <w:t>Video Chat Preferences</w:t>
            </w:r>
          </w:p>
        </w:tc>
        <w:tc>
          <w:tcPr>
            <w:tcW w:w="0" w:type="auto"/>
            <w:hideMark/>
          </w:tcPr>
          <w:p w14:paraId="1539CA5A" w14:textId="77777777" w:rsidR="00184B6A" w:rsidRPr="009271A9" w:rsidRDefault="00184B6A" w:rsidP="0076501E">
            <w:pPr>
              <w:rPr>
                <w:szCs w:val="24"/>
              </w:rPr>
            </w:pPr>
            <w:r w:rsidRPr="009271A9">
              <w:rPr>
                <w:szCs w:val="24"/>
              </w:rPr>
              <w:t>Video Background</w:t>
            </w:r>
          </w:p>
        </w:tc>
        <w:tc>
          <w:tcPr>
            <w:tcW w:w="0" w:type="auto"/>
            <w:hideMark/>
          </w:tcPr>
          <w:p w14:paraId="65149491" w14:textId="77777777" w:rsidR="00184B6A" w:rsidRPr="009271A9" w:rsidRDefault="00184B6A" w:rsidP="0076501E">
            <w:pPr>
              <w:rPr>
                <w:szCs w:val="24"/>
              </w:rPr>
            </w:pPr>
            <w:r w:rsidRPr="009271A9">
              <w:rPr>
                <w:szCs w:val="24"/>
              </w:rPr>
              <w:t>String</w:t>
            </w:r>
          </w:p>
        </w:tc>
        <w:tc>
          <w:tcPr>
            <w:tcW w:w="0" w:type="auto"/>
            <w:hideMark/>
          </w:tcPr>
          <w:p w14:paraId="61946F84" w14:textId="77777777" w:rsidR="00184B6A" w:rsidRPr="009271A9" w:rsidRDefault="00184B6A" w:rsidP="0076501E">
            <w:pPr>
              <w:keepNext/>
              <w:rPr>
                <w:szCs w:val="24"/>
              </w:rPr>
            </w:pPr>
            <w:r w:rsidRPr="009271A9">
              <w:rPr>
                <w:szCs w:val="24"/>
              </w:rPr>
              <w:t>Valid video background option (e.g., None, Blur, Virtual Background)</w:t>
            </w:r>
          </w:p>
        </w:tc>
      </w:tr>
    </w:tbl>
    <w:p w14:paraId="55947CF2" w14:textId="5BF6BDF2" w:rsidR="00184B6A" w:rsidRPr="009271A9" w:rsidRDefault="00184B6A" w:rsidP="00184B6A">
      <w:pPr>
        <w:pStyle w:val="Caption"/>
        <w:rPr>
          <w:i w:val="0"/>
          <w:iCs w:val="0"/>
        </w:rPr>
      </w:pPr>
      <w:r w:rsidRPr="009271A9">
        <w:rPr>
          <w:i w:val="0"/>
          <w:iCs w:val="0"/>
        </w:rPr>
        <w:t xml:space="preserve">Table 8.1 Inputs for </w:t>
      </w:r>
      <w:proofErr w:type="spellStart"/>
      <w:r w:rsidRPr="009271A9">
        <w:rPr>
          <w:i w:val="0"/>
          <w:iCs w:val="0"/>
        </w:rPr>
        <w:t>Manage_Video_Chat_Preferences</w:t>
      </w:r>
      <w:proofErr w:type="spellEnd"/>
    </w:p>
    <w:p w14:paraId="3C8A446E" w14:textId="390040C9" w:rsidR="00184B6A" w:rsidRPr="009271A9" w:rsidRDefault="00FD2691" w:rsidP="00184B6A">
      <w:pPr>
        <w:rPr>
          <w:b/>
          <w:szCs w:val="24"/>
        </w:rPr>
      </w:pPr>
      <w:r w:rsidRPr="009271A9">
        <w:rPr>
          <w:b/>
          <w:szCs w:val="24"/>
        </w:rPr>
        <w:t xml:space="preserve">3.6.6 </w:t>
      </w:r>
      <w:r w:rsidR="00184B6A" w:rsidRPr="009271A9">
        <w:rPr>
          <w:b/>
          <w:szCs w:val="24"/>
        </w:rPr>
        <w:t>Normal Processing Procedure:</w:t>
      </w:r>
    </w:p>
    <w:p w14:paraId="1F6FF4BF" w14:textId="77777777" w:rsidR="00184B6A" w:rsidRPr="009271A9" w:rsidRDefault="00184B6A" w:rsidP="00184B6A">
      <w:pPr>
        <w:numPr>
          <w:ilvl w:val="0"/>
          <w:numId w:val="112"/>
        </w:numPr>
        <w:spacing w:after="160" w:line="259" w:lineRule="auto"/>
        <w:rPr>
          <w:szCs w:val="24"/>
        </w:rPr>
      </w:pPr>
      <w:r w:rsidRPr="009271A9">
        <w:rPr>
          <w:szCs w:val="24"/>
        </w:rPr>
        <w:t>The user accesses the video chat preferences menu.</w:t>
      </w:r>
    </w:p>
    <w:p w14:paraId="250D137D" w14:textId="77777777" w:rsidR="00184B6A" w:rsidRPr="009271A9" w:rsidRDefault="00184B6A" w:rsidP="00184B6A">
      <w:pPr>
        <w:numPr>
          <w:ilvl w:val="0"/>
          <w:numId w:val="112"/>
        </w:numPr>
        <w:spacing w:after="160" w:line="259" w:lineRule="auto"/>
        <w:rPr>
          <w:szCs w:val="24"/>
        </w:rPr>
      </w:pPr>
      <w:r w:rsidRPr="009271A9">
        <w:rPr>
          <w:szCs w:val="24"/>
        </w:rPr>
        <w:t>The system displays the user's current video chat preferences.</w:t>
      </w:r>
    </w:p>
    <w:p w14:paraId="01B15C8F" w14:textId="77777777" w:rsidR="00184B6A" w:rsidRPr="009271A9" w:rsidRDefault="00184B6A" w:rsidP="00184B6A">
      <w:pPr>
        <w:numPr>
          <w:ilvl w:val="0"/>
          <w:numId w:val="112"/>
        </w:numPr>
        <w:spacing w:after="160" w:line="259" w:lineRule="auto"/>
        <w:rPr>
          <w:szCs w:val="24"/>
        </w:rPr>
      </w:pPr>
      <w:r w:rsidRPr="009271A9">
        <w:rPr>
          <w:szCs w:val="24"/>
        </w:rPr>
        <w:t>The user modifies their video chat preferences as desired.</w:t>
      </w:r>
    </w:p>
    <w:p w14:paraId="0C388BA1" w14:textId="77777777" w:rsidR="00184B6A" w:rsidRPr="009271A9" w:rsidRDefault="00184B6A" w:rsidP="00184B6A">
      <w:pPr>
        <w:numPr>
          <w:ilvl w:val="0"/>
          <w:numId w:val="112"/>
        </w:numPr>
        <w:spacing w:after="160" w:line="259" w:lineRule="auto"/>
        <w:rPr>
          <w:szCs w:val="24"/>
        </w:rPr>
      </w:pPr>
      <w:r w:rsidRPr="009271A9">
        <w:rPr>
          <w:szCs w:val="24"/>
        </w:rPr>
        <w:t>The user saves their updated video chat preferences.</w:t>
      </w:r>
    </w:p>
    <w:p w14:paraId="7051635F" w14:textId="77777777" w:rsidR="00184B6A" w:rsidRPr="009271A9" w:rsidRDefault="00184B6A" w:rsidP="00184B6A">
      <w:pPr>
        <w:numPr>
          <w:ilvl w:val="0"/>
          <w:numId w:val="112"/>
        </w:numPr>
        <w:spacing w:after="160" w:line="259" w:lineRule="auto"/>
        <w:rPr>
          <w:szCs w:val="24"/>
        </w:rPr>
      </w:pPr>
      <w:r w:rsidRPr="009271A9">
        <w:rPr>
          <w:szCs w:val="24"/>
        </w:rPr>
        <w:t>The system validates the user's input and updates their preferences accordingly.</w:t>
      </w:r>
    </w:p>
    <w:p w14:paraId="7D5E3A12" w14:textId="77777777" w:rsidR="00184B6A" w:rsidRPr="009271A9" w:rsidRDefault="00184B6A" w:rsidP="00184B6A">
      <w:pPr>
        <w:numPr>
          <w:ilvl w:val="0"/>
          <w:numId w:val="112"/>
        </w:numPr>
        <w:spacing w:after="160" w:line="259" w:lineRule="auto"/>
        <w:rPr>
          <w:szCs w:val="24"/>
        </w:rPr>
      </w:pPr>
      <w:r w:rsidRPr="009271A9">
        <w:rPr>
          <w:szCs w:val="24"/>
        </w:rPr>
        <w:t>The system applies the updated preferences to the user's video chat experience.</w:t>
      </w:r>
    </w:p>
    <w:p w14:paraId="22E6BE4D" w14:textId="07D60696" w:rsidR="00184B6A" w:rsidRPr="009271A9" w:rsidRDefault="00FD2691" w:rsidP="00184B6A">
      <w:pPr>
        <w:rPr>
          <w:b/>
          <w:szCs w:val="24"/>
        </w:rPr>
      </w:pPr>
      <w:r w:rsidRPr="009271A9">
        <w:rPr>
          <w:b/>
          <w:szCs w:val="24"/>
        </w:rPr>
        <w:t xml:space="preserve">3.6.7 </w:t>
      </w:r>
      <w:r w:rsidR="00184B6A" w:rsidRPr="009271A9">
        <w:rPr>
          <w:b/>
          <w:szCs w:val="24"/>
        </w:rPr>
        <w:t>Variations:</w:t>
      </w:r>
    </w:p>
    <w:p w14:paraId="091F49E5" w14:textId="77777777" w:rsidR="00184B6A" w:rsidRPr="009271A9" w:rsidRDefault="00184B6A" w:rsidP="00184B6A">
      <w:pPr>
        <w:numPr>
          <w:ilvl w:val="0"/>
          <w:numId w:val="113"/>
        </w:numPr>
        <w:spacing w:after="160" w:line="259" w:lineRule="auto"/>
        <w:rPr>
          <w:szCs w:val="24"/>
        </w:rPr>
      </w:pPr>
      <w:r w:rsidRPr="009271A9">
        <w:rPr>
          <w:szCs w:val="24"/>
        </w:rPr>
        <w:t>If the user's input is invalid, the system displays an error message and prompts for correct input.</w:t>
      </w:r>
    </w:p>
    <w:p w14:paraId="10629955" w14:textId="77777777" w:rsidR="00184B6A" w:rsidRPr="009271A9" w:rsidRDefault="00184B6A" w:rsidP="00184B6A">
      <w:pPr>
        <w:numPr>
          <w:ilvl w:val="0"/>
          <w:numId w:val="113"/>
        </w:numPr>
        <w:spacing w:after="160" w:line="259" w:lineRule="auto"/>
        <w:rPr>
          <w:szCs w:val="24"/>
        </w:rPr>
      </w:pPr>
      <w:r w:rsidRPr="009271A9">
        <w:rPr>
          <w:szCs w:val="24"/>
        </w:rPr>
        <w:t>If the user's device settings change, the system may prompt for reconfiguration of video chat preferences.</w:t>
      </w:r>
    </w:p>
    <w:p w14:paraId="31A0FBC4" w14:textId="51769DE8" w:rsidR="00184B6A" w:rsidRPr="009271A9" w:rsidRDefault="00FD2691" w:rsidP="00184B6A">
      <w:pPr>
        <w:rPr>
          <w:b/>
          <w:szCs w:val="24"/>
        </w:rPr>
      </w:pPr>
      <w:r w:rsidRPr="009271A9">
        <w:rPr>
          <w:b/>
          <w:szCs w:val="24"/>
        </w:rPr>
        <w:t xml:space="preserve">3.6.8 </w:t>
      </w:r>
      <w:r w:rsidR="00184B6A" w:rsidRPr="009271A9">
        <w:rPr>
          <w:b/>
          <w:szCs w:val="24"/>
        </w:rPr>
        <w:t>Exceptions:</w:t>
      </w:r>
    </w:p>
    <w:tbl>
      <w:tblPr>
        <w:tblStyle w:val="TableGrid"/>
        <w:tblW w:w="0" w:type="auto"/>
        <w:tblLook w:val="04A0" w:firstRow="1" w:lastRow="0" w:firstColumn="1" w:lastColumn="0" w:noHBand="0" w:noVBand="1"/>
      </w:tblPr>
      <w:tblGrid>
        <w:gridCol w:w="1998"/>
        <w:gridCol w:w="6305"/>
      </w:tblGrid>
      <w:tr w:rsidR="00184B6A" w:rsidRPr="009271A9" w14:paraId="225A546D" w14:textId="77777777" w:rsidTr="0076501E">
        <w:tc>
          <w:tcPr>
            <w:tcW w:w="0" w:type="auto"/>
            <w:shd w:val="clear" w:color="auto" w:fill="D9D9D9" w:themeFill="background1" w:themeFillShade="D9"/>
            <w:hideMark/>
          </w:tcPr>
          <w:p w14:paraId="07E7564A" w14:textId="77777777" w:rsidR="00184B6A" w:rsidRPr="009271A9" w:rsidRDefault="00184B6A" w:rsidP="0076501E">
            <w:pPr>
              <w:rPr>
                <w:b/>
                <w:bCs/>
                <w:szCs w:val="24"/>
              </w:rPr>
            </w:pPr>
            <w:r w:rsidRPr="009271A9">
              <w:rPr>
                <w:b/>
                <w:bCs/>
                <w:szCs w:val="24"/>
              </w:rPr>
              <w:t>Exception</w:t>
            </w:r>
          </w:p>
        </w:tc>
        <w:tc>
          <w:tcPr>
            <w:tcW w:w="0" w:type="auto"/>
            <w:shd w:val="clear" w:color="auto" w:fill="D9D9D9" w:themeFill="background1" w:themeFillShade="D9"/>
            <w:hideMark/>
          </w:tcPr>
          <w:p w14:paraId="50E5FE51" w14:textId="77777777" w:rsidR="00184B6A" w:rsidRPr="009271A9" w:rsidRDefault="00184B6A" w:rsidP="0076501E">
            <w:pPr>
              <w:rPr>
                <w:b/>
                <w:bCs/>
                <w:szCs w:val="24"/>
              </w:rPr>
            </w:pPr>
            <w:r w:rsidRPr="009271A9">
              <w:rPr>
                <w:b/>
                <w:bCs/>
                <w:szCs w:val="24"/>
              </w:rPr>
              <w:t>Error Message (Displayed/Generated/Logged)</w:t>
            </w:r>
          </w:p>
        </w:tc>
      </w:tr>
      <w:tr w:rsidR="00184B6A" w:rsidRPr="009271A9" w14:paraId="1ACD6A84" w14:textId="77777777" w:rsidTr="0076501E">
        <w:tc>
          <w:tcPr>
            <w:tcW w:w="0" w:type="auto"/>
            <w:hideMark/>
          </w:tcPr>
          <w:p w14:paraId="7E659BC1" w14:textId="77777777" w:rsidR="00184B6A" w:rsidRPr="009271A9" w:rsidRDefault="00184B6A" w:rsidP="0076501E">
            <w:pPr>
              <w:rPr>
                <w:szCs w:val="24"/>
              </w:rPr>
            </w:pPr>
            <w:r w:rsidRPr="009271A9">
              <w:rPr>
                <w:szCs w:val="24"/>
              </w:rPr>
              <w:t>Invalid input device</w:t>
            </w:r>
          </w:p>
        </w:tc>
        <w:tc>
          <w:tcPr>
            <w:tcW w:w="0" w:type="auto"/>
            <w:hideMark/>
          </w:tcPr>
          <w:p w14:paraId="1B154A3B" w14:textId="77777777" w:rsidR="00184B6A" w:rsidRPr="009271A9" w:rsidRDefault="00184B6A" w:rsidP="0076501E">
            <w:pPr>
              <w:rPr>
                <w:szCs w:val="24"/>
              </w:rPr>
            </w:pPr>
            <w:r w:rsidRPr="009271A9">
              <w:rPr>
                <w:szCs w:val="24"/>
              </w:rPr>
              <w:t>"Invalid input device selected. Please choose a valid webcam."</w:t>
            </w:r>
          </w:p>
        </w:tc>
      </w:tr>
      <w:tr w:rsidR="00184B6A" w:rsidRPr="009271A9" w14:paraId="1FC75DAA" w14:textId="77777777" w:rsidTr="0076501E">
        <w:tc>
          <w:tcPr>
            <w:tcW w:w="0" w:type="auto"/>
            <w:hideMark/>
          </w:tcPr>
          <w:p w14:paraId="557BFC74" w14:textId="77777777" w:rsidR="00184B6A" w:rsidRPr="009271A9" w:rsidRDefault="00184B6A" w:rsidP="0076501E">
            <w:pPr>
              <w:rPr>
                <w:szCs w:val="24"/>
              </w:rPr>
            </w:pPr>
            <w:r w:rsidRPr="009271A9">
              <w:rPr>
                <w:szCs w:val="24"/>
              </w:rPr>
              <w:t>Invalid resolution</w:t>
            </w:r>
          </w:p>
        </w:tc>
        <w:tc>
          <w:tcPr>
            <w:tcW w:w="0" w:type="auto"/>
            <w:hideMark/>
          </w:tcPr>
          <w:p w14:paraId="1090D851" w14:textId="77777777" w:rsidR="00184B6A" w:rsidRPr="009271A9" w:rsidRDefault="00184B6A" w:rsidP="0076501E">
            <w:pPr>
              <w:rPr>
                <w:szCs w:val="24"/>
              </w:rPr>
            </w:pPr>
            <w:r w:rsidRPr="009271A9">
              <w:rPr>
                <w:szCs w:val="24"/>
              </w:rPr>
              <w:t>"Invalid video resolution selected. Please choose a supported resolution."</w:t>
            </w:r>
          </w:p>
        </w:tc>
      </w:tr>
      <w:tr w:rsidR="00184B6A" w:rsidRPr="009271A9" w14:paraId="10D4F60F" w14:textId="77777777" w:rsidTr="0076501E">
        <w:tc>
          <w:tcPr>
            <w:tcW w:w="0" w:type="auto"/>
            <w:hideMark/>
          </w:tcPr>
          <w:p w14:paraId="3E610C1D" w14:textId="77777777" w:rsidR="00184B6A" w:rsidRPr="009271A9" w:rsidRDefault="00184B6A" w:rsidP="0076501E">
            <w:pPr>
              <w:rPr>
                <w:szCs w:val="24"/>
              </w:rPr>
            </w:pPr>
            <w:r w:rsidRPr="009271A9">
              <w:rPr>
                <w:szCs w:val="24"/>
              </w:rPr>
              <w:t>Invalid framerate</w:t>
            </w:r>
          </w:p>
        </w:tc>
        <w:tc>
          <w:tcPr>
            <w:tcW w:w="0" w:type="auto"/>
            <w:hideMark/>
          </w:tcPr>
          <w:p w14:paraId="2C1A87B5" w14:textId="77777777" w:rsidR="00184B6A" w:rsidRPr="009271A9" w:rsidRDefault="00184B6A" w:rsidP="0076501E">
            <w:pPr>
              <w:rPr>
                <w:szCs w:val="24"/>
              </w:rPr>
            </w:pPr>
            <w:r w:rsidRPr="009271A9">
              <w:rPr>
                <w:szCs w:val="24"/>
              </w:rPr>
              <w:t>"Invalid framerate selected. Please choose a supported framerate."</w:t>
            </w:r>
          </w:p>
        </w:tc>
      </w:tr>
      <w:tr w:rsidR="00184B6A" w:rsidRPr="009271A9" w14:paraId="7F604B3B" w14:textId="77777777" w:rsidTr="0076501E">
        <w:tc>
          <w:tcPr>
            <w:tcW w:w="0" w:type="auto"/>
            <w:hideMark/>
          </w:tcPr>
          <w:p w14:paraId="54F065FB" w14:textId="77777777" w:rsidR="00184B6A" w:rsidRPr="009271A9" w:rsidRDefault="00184B6A" w:rsidP="0076501E">
            <w:pPr>
              <w:rPr>
                <w:szCs w:val="24"/>
              </w:rPr>
            </w:pPr>
            <w:r w:rsidRPr="009271A9">
              <w:rPr>
                <w:szCs w:val="24"/>
              </w:rPr>
              <w:t>Invalid quality setting</w:t>
            </w:r>
          </w:p>
        </w:tc>
        <w:tc>
          <w:tcPr>
            <w:tcW w:w="0" w:type="auto"/>
            <w:hideMark/>
          </w:tcPr>
          <w:p w14:paraId="2585216E" w14:textId="77777777" w:rsidR="00184B6A" w:rsidRPr="009271A9" w:rsidRDefault="00184B6A" w:rsidP="0076501E">
            <w:pPr>
              <w:keepNext/>
              <w:rPr>
                <w:szCs w:val="24"/>
              </w:rPr>
            </w:pPr>
            <w:r w:rsidRPr="009271A9">
              <w:rPr>
                <w:szCs w:val="24"/>
              </w:rPr>
              <w:t>"Invalid video quality setting selected. Please choose a valid quality option."</w:t>
            </w:r>
          </w:p>
        </w:tc>
      </w:tr>
    </w:tbl>
    <w:p w14:paraId="2C330135" w14:textId="77777777" w:rsidR="00184B6A" w:rsidRPr="009271A9" w:rsidRDefault="00184B6A" w:rsidP="00184B6A">
      <w:pPr>
        <w:pStyle w:val="Caption"/>
        <w:rPr>
          <w:i w:val="0"/>
          <w:iCs w:val="0"/>
        </w:rPr>
      </w:pPr>
      <w:r w:rsidRPr="009271A9">
        <w:rPr>
          <w:i w:val="0"/>
          <w:iCs w:val="0"/>
        </w:rPr>
        <w:t xml:space="preserve">Table 8.2 Exceptions for </w:t>
      </w:r>
      <w:proofErr w:type="spellStart"/>
      <w:r w:rsidRPr="009271A9">
        <w:rPr>
          <w:i w:val="0"/>
          <w:iCs w:val="0"/>
        </w:rPr>
        <w:t>Manage_Video_Chat_Preferences</w:t>
      </w:r>
      <w:proofErr w:type="spellEnd"/>
    </w:p>
    <w:p w14:paraId="3BC221F3" w14:textId="77777777" w:rsidR="00184B6A" w:rsidRPr="009271A9" w:rsidRDefault="00184B6A" w:rsidP="00184B6A">
      <w:pPr>
        <w:pStyle w:val="Caption"/>
        <w:rPr>
          <w:b/>
          <w:i w:val="0"/>
          <w:iCs w:val="0"/>
          <w:sz w:val="24"/>
          <w:szCs w:val="24"/>
        </w:rPr>
      </w:pPr>
    </w:p>
    <w:p w14:paraId="219D3CFF" w14:textId="569C4834" w:rsidR="00184B6A" w:rsidRPr="009271A9" w:rsidRDefault="00FD2691" w:rsidP="00184B6A">
      <w:pPr>
        <w:rPr>
          <w:b/>
          <w:sz w:val="28"/>
          <w:szCs w:val="28"/>
        </w:rPr>
      </w:pPr>
      <w:r w:rsidRPr="009271A9">
        <w:rPr>
          <w:b/>
          <w:sz w:val="28"/>
          <w:szCs w:val="28"/>
        </w:rPr>
        <w:t>3.7 Add User</w:t>
      </w:r>
    </w:p>
    <w:p w14:paraId="4DA11371" w14:textId="0DD7B0BE" w:rsidR="00184B6A" w:rsidRPr="009271A9" w:rsidRDefault="00184B6A" w:rsidP="00184B6A">
      <w:pPr>
        <w:rPr>
          <w:szCs w:val="24"/>
        </w:rPr>
      </w:pPr>
      <w:r w:rsidRPr="009271A9">
        <w:rPr>
          <w:b/>
          <w:szCs w:val="24"/>
        </w:rPr>
        <w:t>Function Name:</w:t>
      </w:r>
      <w:r w:rsidR="00FD2691" w:rsidRPr="009271A9">
        <w:rPr>
          <w:b/>
          <w:szCs w:val="24"/>
        </w:rPr>
        <w:t xml:space="preserve"> </w:t>
      </w:r>
      <w:proofErr w:type="spellStart"/>
      <w:r w:rsidRPr="009271A9">
        <w:rPr>
          <w:szCs w:val="24"/>
        </w:rPr>
        <w:t>Add_User</w:t>
      </w:r>
      <w:proofErr w:type="spellEnd"/>
    </w:p>
    <w:p w14:paraId="3773B609" w14:textId="0EF6BAEF" w:rsidR="00184B6A" w:rsidRPr="009271A9" w:rsidRDefault="00FD2691" w:rsidP="00184B6A">
      <w:pPr>
        <w:rPr>
          <w:b/>
          <w:szCs w:val="24"/>
        </w:rPr>
      </w:pPr>
      <w:r w:rsidRPr="009271A9">
        <w:rPr>
          <w:b/>
          <w:szCs w:val="24"/>
        </w:rPr>
        <w:t xml:space="preserve">3.7.1 </w:t>
      </w:r>
      <w:r w:rsidR="00184B6A" w:rsidRPr="009271A9">
        <w:rPr>
          <w:b/>
          <w:szCs w:val="24"/>
        </w:rPr>
        <w:t>Trigger:</w:t>
      </w:r>
    </w:p>
    <w:p w14:paraId="6D1B44E5" w14:textId="77777777" w:rsidR="00184B6A" w:rsidRPr="009271A9" w:rsidRDefault="00184B6A" w:rsidP="00184B6A">
      <w:pPr>
        <w:numPr>
          <w:ilvl w:val="0"/>
          <w:numId w:val="115"/>
        </w:numPr>
        <w:spacing w:after="160" w:line="259" w:lineRule="auto"/>
        <w:rPr>
          <w:szCs w:val="24"/>
        </w:rPr>
      </w:pPr>
      <w:r w:rsidRPr="009271A9">
        <w:rPr>
          <w:szCs w:val="24"/>
        </w:rPr>
        <w:t>An administrator or authorized user initiates the process of adding a new user to the chat system.</w:t>
      </w:r>
    </w:p>
    <w:p w14:paraId="4A2EE5EC" w14:textId="1FA43CD8" w:rsidR="00184B6A" w:rsidRPr="009271A9" w:rsidRDefault="00FD2691" w:rsidP="00184B6A">
      <w:pPr>
        <w:rPr>
          <w:b/>
          <w:szCs w:val="24"/>
        </w:rPr>
      </w:pPr>
      <w:r w:rsidRPr="009271A9">
        <w:rPr>
          <w:b/>
          <w:szCs w:val="24"/>
        </w:rPr>
        <w:t xml:space="preserve">3.7.2 </w:t>
      </w:r>
      <w:r w:rsidR="00184B6A" w:rsidRPr="009271A9">
        <w:rPr>
          <w:b/>
          <w:szCs w:val="24"/>
        </w:rPr>
        <w:t>Pre-Condition:</w:t>
      </w:r>
    </w:p>
    <w:p w14:paraId="04377BC2" w14:textId="77777777" w:rsidR="00184B6A" w:rsidRPr="009271A9" w:rsidRDefault="00184B6A" w:rsidP="00184B6A">
      <w:pPr>
        <w:numPr>
          <w:ilvl w:val="0"/>
          <w:numId w:val="116"/>
        </w:numPr>
        <w:spacing w:after="160" w:line="259" w:lineRule="auto"/>
        <w:rPr>
          <w:szCs w:val="24"/>
        </w:rPr>
      </w:pPr>
      <w:r w:rsidRPr="009271A9">
        <w:rPr>
          <w:szCs w:val="24"/>
        </w:rPr>
        <w:t>The administrator or authorized user is logged in to the chat system.</w:t>
      </w:r>
    </w:p>
    <w:p w14:paraId="5F937FF7" w14:textId="77777777" w:rsidR="00184B6A" w:rsidRPr="009271A9" w:rsidRDefault="00184B6A" w:rsidP="00184B6A">
      <w:pPr>
        <w:numPr>
          <w:ilvl w:val="0"/>
          <w:numId w:val="116"/>
        </w:numPr>
        <w:spacing w:after="160" w:line="259" w:lineRule="auto"/>
        <w:rPr>
          <w:szCs w:val="24"/>
        </w:rPr>
      </w:pPr>
      <w:r w:rsidRPr="009271A9">
        <w:rPr>
          <w:szCs w:val="24"/>
        </w:rPr>
        <w:t>They have the necessary permissions to add new users.</w:t>
      </w:r>
    </w:p>
    <w:p w14:paraId="38A1134D" w14:textId="46A11985" w:rsidR="00184B6A" w:rsidRPr="009271A9" w:rsidRDefault="00FD2691" w:rsidP="00184B6A">
      <w:pPr>
        <w:rPr>
          <w:b/>
          <w:szCs w:val="24"/>
        </w:rPr>
      </w:pPr>
      <w:r w:rsidRPr="009271A9">
        <w:rPr>
          <w:b/>
          <w:szCs w:val="24"/>
        </w:rPr>
        <w:t xml:space="preserve">3.7.3 </w:t>
      </w:r>
      <w:proofErr w:type="gramStart"/>
      <w:r w:rsidR="00184B6A" w:rsidRPr="009271A9">
        <w:rPr>
          <w:b/>
          <w:szCs w:val="24"/>
        </w:rPr>
        <w:t>Post-Condition</w:t>
      </w:r>
      <w:proofErr w:type="gramEnd"/>
      <w:r w:rsidR="00184B6A" w:rsidRPr="009271A9">
        <w:rPr>
          <w:b/>
          <w:szCs w:val="24"/>
        </w:rPr>
        <w:t>:</w:t>
      </w:r>
    </w:p>
    <w:p w14:paraId="166E5262" w14:textId="77777777" w:rsidR="00184B6A" w:rsidRPr="009271A9" w:rsidRDefault="00184B6A" w:rsidP="00184B6A">
      <w:pPr>
        <w:numPr>
          <w:ilvl w:val="0"/>
          <w:numId w:val="117"/>
        </w:numPr>
        <w:spacing w:after="160" w:line="259" w:lineRule="auto"/>
        <w:rPr>
          <w:szCs w:val="24"/>
        </w:rPr>
      </w:pPr>
      <w:r w:rsidRPr="009271A9">
        <w:rPr>
          <w:szCs w:val="24"/>
        </w:rPr>
        <w:t>A new user account is created with the provided information.</w:t>
      </w:r>
    </w:p>
    <w:p w14:paraId="215B322D" w14:textId="77777777" w:rsidR="00184B6A" w:rsidRPr="009271A9" w:rsidRDefault="00184B6A" w:rsidP="00184B6A">
      <w:pPr>
        <w:numPr>
          <w:ilvl w:val="0"/>
          <w:numId w:val="117"/>
        </w:numPr>
        <w:spacing w:after="160" w:line="259" w:lineRule="auto"/>
        <w:rPr>
          <w:szCs w:val="24"/>
        </w:rPr>
      </w:pPr>
      <w:r w:rsidRPr="009271A9">
        <w:rPr>
          <w:szCs w:val="24"/>
        </w:rPr>
        <w:t>The new user is added to the chat system's user database.</w:t>
      </w:r>
    </w:p>
    <w:p w14:paraId="42A0A125" w14:textId="240B30AF" w:rsidR="00184B6A" w:rsidRPr="009271A9" w:rsidRDefault="00FD2691" w:rsidP="00184B6A">
      <w:pPr>
        <w:rPr>
          <w:b/>
          <w:szCs w:val="24"/>
        </w:rPr>
      </w:pPr>
      <w:r w:rsidRPr="009271A9">
        <w:rPr>
          <w:b/>
          <w:szCs w:val="24"/>
        </w:rPr>
        <w:lastRenderedPageBreak/>
        <w:t xml:space="preserve">3.7.4 </w:t>
      </w:r>
      <w:r w:rsidR="00184B6A" w:rsidRPr="009271A9">
        <w:rPr>
          <w:b/>
          <w:szCs w:val="24"/>
        </w:rPr>
        <w:t>Business Rules Applicable:</w:t>
      </w:r>
    </w:p>
    <w:p w14:paraId="2752D625" w14:textId="77777777" w:rsidR="00184B6A" w:rsidRPr="009271A9" w:rsidRDefault="00184B6A" w:rsidP="00184B6A">
      <w:pPr>
        <w:numPr>
          <w:ilvl w:val="0"/>
          <w:numId w:val="118"/>
        </w:numPr>
        <w:spacing w:after="160" w:line="259" w:lineRule="auto"/>
        <w:rPr>
          <w:szCs w:val="24"/>
        </w:rPr>
      </w:pPr>
      <w:r w:rsidRPr="009271A9">
        <w:rPr>
          <w:szCs w:val="24"/>
        </w:rPr>
        <w:t>Only authorized users can add new users to the chat system.</w:t>
      </w:r>
    </w:p>
    <w:p w14:paraId="2FEE0AC8" w14:textId="77777777" w:rsidR="00184B6A" w:rsidRPr="009271A9" w:rsidRDefault="00184B6A" w:rsidP="00184B6A">
      <w:pPr>
        <w:numPr>
          <w:ilvl w:val="0"/>
          <w:numId w:val="118"/>
        </w:numPr>
        <w:spacing w:after="160" w:line="259" w:lineRule="auto"/>
        <w:rPr>
          <w:szCs w:val="24"/>
        </w:rPr>
      </w:pPr>
      <w:r w:rsidRPr="009271A9">
        <w:rPr>
          <w:szCs w:val="24"/>
        </w:rPr>
        <w:t>Usernames must be unique and non-empty.</w:t>
      </w:r>
    </w:p>
    <w:p w14:paraId="5A205D1E" w14:textId="77777777" w:rsidR="00184B6A" w:rsidRPr="009271A9" w:rsidRDefault="00184B6A" w:rsidP="00184B6A">
      <w:pPr>
        <w:numPr>
          <w:ilvl w:val="0"/>
          <w:numId w:val="118"/>
        </w:numPr>
        <w:spacing w:after="160" w:line="259" w:lineRule="auto"/>
        <w:rPr>
          <w:szCs w:val="24"/>
        </w:rPr>
      </w:pPr>
      <w:r w:rsidRPr="009271A9">
        <w:rPr>
          <w:szCs w:val="24"/>
        </w:rPr>
        <w:t>Passwords must meet minimum complexity requirements.</w:t>
      </w:r>
    </w:p>
    <w:p w14:paraId="26A12629" w14:textId="77777777" w:rsidR="00184B6A" w:rsidRPr="009271A9" w:rsidRDefault="00184B6A" w:rsidP="00184B6A">
      <w:pPr>
        <w:numPr>
          <w:ilvl w:val="0"/>
          <w:numId w:val="118"/>
        </w:numPr>
        <w:spacing w:after="160" w:line="259" w:lineRule="auto"/>
        <w:rPr>
          <w:szCs w:val="24"/>
        </w:rPr>
      </w:pPr>
      <w:r w:rsidRPr="009271A9">
        <w:rPr>
          <w:szCs w:val="24"/>
        </w:rPr>
        <w:t>User information must be accurate and complete.</w:t>
      </w:r>
    </w:p>
    <w:p w14:paraId="0F41B9B4" w14:textId="77777777" w:rsidR="00184B6A" w:rsidRPr="009271A9" w:rsidRDefault="00184B6A" w:rsidP="00184B6A">
      <w:pPr>
        <w:rPr>
          <w:b/>
          <w:szCs w:val="24"/>
        </w:rPr>
      </w:pPr>
    </w:p>
    <w:p w14:paraId="677DFAD1" w14:textId="2C8D0D82" w:rsidR="00184B6A" w:rsidRPr="009271A9" w:rsidRDefault="00FD2691" w:rsidP="00184B6A">
      <w:pPr>
        <w:rPr>
          <w:b/>
          <w:szCs w:val="24"/>
        </w:rPr>
      </w:pPr>
      <w:r w:rsidRPr="009271A9">
        <w:rPr>
          <w:b/>
          <w:szCs w:val="24"/>
        </w:rPr>
        <w:t xml:space="preserve">3.7.5 </w:t>
      </w:r>
      <w:r w:rsidR="00184B6A" w:rsidRPr="009271A9">
        <w:rPr>
          <w:b/>
          <w:szCs w:val="24"/>
        </w:rPr>
        <w:t>Data Manipulated:</w:t>
      </w:r>
    </w:p>
    <w:tbl>
      <w:tblPr>
        <w:tblStyle w:val="TableGrid"/>
        <w:tblW w:w="0" w:type="auto"/>
        <w:tblLook w:val="04A0" w:firstRow="1" w:lastRow="0" w:firstColumn="1" w:lastColumn="0" w:noHBand="0" w:noVBand="1"/>
      </w:tblPr>
      <w:tblGrid>
        <w:gridCol w:w="1876"/>
        <w:gridCol w:w="1636"/>
        <w:gridCol w:w="989"/>
        <w:gridCol w:w="3622"/>
      </w:tblGrid>
      <w:tr w:rsidR="00184B6A" w:rsidRPr="009271A9" w14:paraId="2EAE1F60" w14:textId="77777777" w:rsidTr="0076501E">
        <w:tc>
          <w:tcPr>
            <w:tcW w:w="0" w:type="auto"/>
            <w:shd w:val="clear" w:color="auto" w:fill="D9D9D9" w:themeFill="background1" w:themeFillShade="D9"/>
            <w:hideMark/>
          </w:tcPr>
          <w:p w14:paraId="670C0841" w14:textId="77777777" w:rsidR="00184B6A" w:rsidRPr="009271A9" w:rsidRDefault="00184B6A" w:rsidP="0076501E">
            <w:pPr>
              <w:rPr>
                <w:b/>
                <w:bCs/>
                <w:szCs w:val="24"/>
              </w:rPr>
            </w:pPr>
            <w:r w:rsidRPr="009271A9">
              <w:rPr>
                <w:b/>
                <w:bCs/>
                <w:szCs w:val="24"/>
              </w:rPr>
              <w:t>Data Type</w:t>
            </w:r>
          </w:p>
        </w:tc>
        <w:tc>
          <w:tcPr>
            <w:tcW w:w="0" w:type="auto"/>
            <w:shd w:val="clear" w:color="auto" w:fill="D9D9D9" w:themeFill="background1" w:themeFillShade="D9"/>
            <w:hideMark/>
          </w:tcPr>
          <w:p w14:paraId="53A587C5" w14:textId="77777777" w:rsidR="00184B6A" w:rsidRPr="009271A9" w:rsidRDefault="00184B6A" w:rsidP="0076501E">
            <w:pPr>
              <w:rPr>
                <w:b/>
                <w:bCs/>
                <w:szCs w:val="24"/>
              </w:rPr>
            </w:pPr>
            <w:r w:rsidRPr="009271A9">
              <w:rPr>
                <w:b/>
                <w:bCs/>
                <w:szCs w:val="24"/>
              </w:rPr>
              <w:t>Name</w:t>
            </w:r>
          </w:p>
        </w:tc>
        <w:tc>
          <w:tcPr>
            <w:tcW w:w="0" w:type="auto"/>
            <w:shd w:val="clear" w:color="auto" w:fill="D9D9D9" w:themeFill="background1" w:themeFillShade="D9"/>
            <w:hideMark/>
          </w:tcPr>
          <w:p w14:paraId="10566876" w14:textId="77777777" w:rsidR="00184B6A" w:rsidRPr="009271A9" w:rsidRDefault="00184B6A" w:rsidP="0076501E">
            <w:pPr>
              <w:rPr>
                <w:b/>
                <w:bCs/>
                <w:szCs w:val="24"/>
              </w:rPr>
            </w:pPr>
            <w:r w:rsidRPr="009271A9">
              <w:rPr>
                <w:b/>
                <w:bCs/>
                <w:szCs w:val="24"/>
              </w:rPr>
              <w:t>Format</w:t>
            </w:r>
          </w:p>
        </w:tc>
        <w:tc>
          <w:tcPr>
            <w:tcW w:w="0" w:type="auto"/>
            <w:shd w:val="clear" w:color="auto" w:fill="D9D9D9" w:themeFill="background1" w:themeFillShade="D9"/>
            <w:hideMark/>
          </w:tcPr>
          <w:p w14:paraId="5DF22CD0" w14:textId="77777777" w:rsidR="00184B6A" w:rsidRPr="009271A9" w:rsidRDefault="00184B6A" w:rsidP="0076501E">
            <w:pPr>
              <w:rPr>
                <w:b/>
                <w:bCs/>
                <w:szCs w:val="24"/>
              </w:rPr>
            </w:pPr>
            <w:r w:rsidRPr="009271A9">
              <w:rPr>
                <w:b/>
                <w:bCs/>
                <w:szCs w:val="24"/>
              </w:rPr>
              <w:t>Validation Rules</w:t>
            </w:r>
          </w:p>
        </w:tc>
      </w:tr>
      <w:tr w:rsidR="00184B6A" w:rsidRPr="009271A9" w14:paraId="18456FF0" w14:textId="77777777" w:rsidTr="0076501E">
        <w:tc>
          <w:tcPr>
            <w:tcW w:w="0" w:type="auto"/>
            <w:hideMark/>
          </w:tcPr>
          <w:p w14:paraId="68F66A5B" w14:textId="77777777" w:rsidR="00184B6A" w:rsidRPr="009271A9" w:rsidRDefault="00184B6A" w:rsidP="0076501E">
            <w:pPr>
              <w:rPr>
                <w:szCs w:val="24"/>
              </w:rPr>
            </w:pPr>
            <w:r w:rsidRPr="009271A9">
              <w:rPr>
                <w:szCs w:val="24"/>
              </w:rPr>
              <w:t>User Information</w:t>
            </w:r>
          </w:p>
        </w:tc>
        <w:tc>
          <w:tcPr>
            <w:tcW w:w="0" w:type="auto"/>
            <w:hideMark/>
          </w:tcPr>
          <w:p w14:paraId="505B2602" w14:textId="77777777" w:rsidR="00184B6A" w:rsidRPr="009271A9" w:rsidRDefault="00184B6A" w:rsidP="0076501E">
            <w:pPr>
              <w:rPr>
                <w:szCs w:val="24"/>
              </w:rPr>
            </w:pPr>
            <w:r w:rsidRPr="009271A9">
              <w:rPr>
                <w:szCs w:val="24"/>
              </w:rPr>
              <w:t>Username</w:t>
            </w:r>
          </w:p>
        </w:tc>
        <w:tc>
          <w:tcPr>
            <w:tcW w:w="0" w:type="auto"/>
            <w:hideMark/>
          </w:tcPr>
          <w:p w14:paraId="53CE0BB8" w14:textId="77777777" w:rsidR="00184B6A" w:rsidRPr="009271A9" w:rsidRDefault="00184B6A" w:rsidP="0076501E">
            <w:pPr>
              <w:rPr>
                <w:szCs w:val="24"/>
              </w:rPr>
            </w:pPr>
            <w:r w:rsidRPr="009271A9">
              <w:rPr>
                <w:szCs w:val="24"/>
              </w:rPr>
              <w:t>String</w:t>
            </w:r>
          </w:p>
        </w:tc>
        <w:tc>
          <w:tcPr>
            <w:tcW w:w="0" w:type="auto"/>
            <w:hideMark/>
          </w:tcPr>
          <w:p w14:paraId="22A46863" w14:textId="77777777" w:rsidR="00184B6A" w:rsidRPr="009271A9" w:rsidRDefault="00184B6A" w:rsidP="0076501E">
            <w:pPr>
              <w:rPr>
                <w:szCs w:val="24"/>
              </w:rPr>
            </w:pPr>
            <w:r w:rsidRPr="009271A9">
              <w:rPr>
                <w:szCs w:val="24"/>
              </w:rPr>
              <w:t>Unique and non-empty</w:t>
            </w:r>
          </w:p>
        </w:tc>
      </w:tr>
      <w:tr w:rsidR="00184B6A" w:rsidRPr="009271A9" w14:paraId="63B9B58A" w14:textId="77777777" w:rsidTr="0076501E">
        <w:tc>
          <w:tcPr>
            <w:tcW w:w="0" w:type="auto"/>
            <w:hideMark/>
          </w:tcPr>
          <w:p w14:paraId="3AE41916" w14:textId="77777777" w:rsidR="00184B6A" w:rsidRPr="009271A9" w:rsidRDefault="00184B6A" w:rsidP="0076501E">
            <w:pPr>
              <w:rPr>
                <w:szCs w:val="24"/>
              </w:rPr>
            </w:pPr>
            <w:r w:rsidRPr="009271A9">
              <w:rPr>
                <w:szCs w:val="24"/>
              </w:rPr>
              <w:t>User Information</w:t>
            </w:r>
          </w:p>
        </w:tc>
        <w:tc>
          <w:tcPr>
            <w:tcW w:w="0" w:type="auto"/>
            <w:hideMark/>
          </w:tcPr>
          <w:p w14:paraId="5BA34518" w14:textId="77777777" w:rsidR="00184B6A" w:rsidRPr="009271A9" w:rsidRDefault="00184B6A" w:rsidP="0076501E">
            <w:pPr>
              <w:rPr>
                <w:szCs w:val="24"/>
              </w:rPr>
            </w:pPr>
            <w:r w:rsidRPr="009271A9">
              <w:rPr>
                <w:szCs w:val="24"/>
              </w:rPr>
              <w:t>Password</w:t>
            </w:r>
          </w:p>
        </w:tc>
        <w:tc>
          <w:tcPr>
            <w:tcW w:w="0" w:type="auto"/>
            <w:hideMark/>
          </w:tcPr>
          <w:p w14:paraId="219E9D56" w14:textId="77777777" w:rsidR="00184B6A" w:rsidRPr="009271A9" w:rsidRDefault="00184B6A" w:rsidP="0076501E">
            <w:pPr>
              <w:rPr>
                <w:szCs w:val="24"/>
              </w:rPr>
            </w:pPr>
            <w:r w:rsidRPr="009271A9">
              <w:rPr>
                <w:szCs w:val="24"/>
              </w:rPr>
              <w:t>String</w:t>
            </w:r>
          </w:p>
        </w:tc>
        <w:tc>
          <w:tcPr>
            <w:tcW w:w="0" w:type="auto"/>
            <w:hideMark/>
          </w:tcPr>
          <w:p w14:paraId="5D06AA22" w14:textId="77777777" w:rsidR="00184B6A" w:rsidRPr="009271A9" w:rsidRDefault="00184B6A" w:rsidP="0076501E">
            <w:pPr>
              <w:rPr>
                <w:szCs w:val="24"/>
              </w:rPr>
            </w:pPr>
            <w:r w:rsidRPr="009271A9">
              <w:rPr>
                <w:szCs w:val="24"/>
              </w:rPr>
              <w:t>Minimum length, mix of characters</w:t>
            </w:r>
          </w:p>
        </w:tc>
      </w:tr>
      <w:tr w:rsidR="00184B6A" w:rsidRPr="009271A9" w14:paraId="121A76B0" w14:textId="77777777" w:rsidTr="0076501E">
        <w:tc>
          <w:tcPr>
            <w:tcW w:w="0" w:type="auto"/>
            <w:hideMark/>
          </w:tcPr>
          <w:p w14:paraId="66764B25" w14:textId="77777777" w:rsidR="00184B6A" w:rsidRPr="009271A9" w:rsidRDefault="00184B6A" w:rsidP="0076501E">
            <w:pPr>
              <w:rPr>
                <w:szCs w:val="24"/>
              </w:rPr>
            </w:pPr>
            <w:r w:rsidRPr="009271A9">
              <w:rPr>
                <w:szCs w:val="24"/>
              </w:rPr>
              <w:t>User Information</w:t>
            </w:r>
          </w:p>
        </w:tc>
        <w:tc>
          <w:tcPr>
            <w:tcW w:w="0" w:type="auto"/>
            <w:hideMark/>
          </w:tcPr>
          <w:p w14:paraId="632DA660" w14:textId="77777777" w:rsidR="00184B6A" w:rsidRPr="009271A9" w:rsidRDefault="00184B6A" w:rsidP="0076501E">
            <w:pPr>
              <w:rPr>
                <w:szCs w:val="24"/>
              </w:rPr>
            </w:pPr>
            <w:r w:rsidRPr="009271A9">
              <w:rPr>
                <w:szCs w:val="24"/>
              </w:rPr>
              <w:t>Email Address</w:t>
            </w:r>
          </w:p>
        </w:tc>
        <w:tc>
          <w:tcPr>
            <w:tcW w:w="0" w:type="auto"/>
            <w:hideMark/>
          </w:tcPr>
          <w:p w14:paraId="6954AC34" w14:textId="77777777" w:rsidR="00184B6A" w:rsidRPr="009271A9" w:rsidRDefault="00184B6A" w:rsidP="0076501E">
            <w:pPr>
              <w:rPr>
                <w:szCs w:val="24"/>
              </w:rPr>
            </w:pPr>
            <w:r w:rsidRPr="009271A9">
              <w:rPr>
                <w:szCs w:val="24"/>
              </w:rPr>
              <w:t>String</w:t>
            </w:r>
          </w:p>
        </w:tc>
        <w:tc>
          <w:tcPr>
            <w:tcW w:w="0" w:type="auto"/>
            <w:hideMark/>
          </w:tcPr>
          <w:p w14:paraId="705F4657" w14:textId="77777777" w:rsidR="00184B6A" w:rsidRPr="009271A9" w:rsidRDefault="00184B6A" w:rsidP="0076501E">
            <w:pPr>
              <w:rPr>
                <w:szCs w:val="24"/>
              </w:rPr>
            </w:pPr>
            <w:r w:rsidRPr="009271A9">
              <w:rPr>
                <w:szCs w:val="24"/>
              </w:rPr>
              <w:t>Valid email format</w:t>
            </w:r>
          </w:p>
        </w:tc>
      </w:tr>
      <w:tr w:rsidR="00184B6A" w:rsidRPr="009271A9" w14:paraId="4F8CF80B" w14:textId="77777777" w:rsidTr="0076501E">
        <w:tc>
          <w:tcPr>
            <w:tcW w:w="0" w:type="auto"/>
            <w:hideMark/>
          </w:tcPr>
          <w:p w14:paraId="1C47F3D0" w14:textId="77777777" w:rsidR="00184B6A" w:rsidRPr="009271A9" w:rsidRDefault="00184B6A" w:rsidP="0076501E">
            <w:pPr>
              <w:rPr>
                <w:szCs w:val="24"/>
              </w:rPr>
            </w:pPr>
            <w:r w:rsidRPr="009271A9">
              <w:rPr>
                <w:szCs w:val="24"/>
              </w:rPr>
              <w:t>User Information</w:t>
            </w:r>
          </w:p>
        </w:tc>
        <w:tc>
          <w:tcPr>
            <w:tcW w:w="0" w:type="auto"/>
            <w:hideMark/>
          </w:tcPr>
          <w:p w14:paraId="0F613D0B" w14:textId="77777777" w:rsidR="00184B6A" w:rsidRPr="009271A9" w:rsidRDefault="00184B6A" w:rsidP="0076501E">
            <w:pPr>
              <w:rPr>
                <w:szCs w:val="24"/>
              </w:rPr>
            </w:pPr>
            <w:r w:rsidRPr="009271A9">
              <w:rPr>
                <w:szCs w:val="24"/>
              </w:rPr>
              <w:t>First Name</w:t>
            </w:r>
          </w:p>
        </w:tc>
        <w:tc>
          <w:tcPr>
            <w:tcW w:w="0" w:type="auto"/>
            <w:hideMark/>
          </w:tcPr>
          <w:p w14:paraId="206F979B" w14:textId="77777777" w:rsidR="00184B6A" w:rsidRPr="009271A9" w:rsidRDefault="00184B6A" w:rsidP="0076501E">
            <w:pPr>
              <w:rPr>
                <w:szCs w:val="24"/>
              </w:rPr>
            </w:pPr>
            <w:r w:rsidRPr="009271A9">
              <w:rPr>
                <w:szCs w:val="24"/>
              </w:rPr>
              <w:t>String</w:t>
            </w:r>
          </w:p>
        </w:tc>
        <w:tc>
          <w:tcPr>
            <w:tcW w:w="0" w:type="auto"/>
            <w:hideMark/>
          </w:tcPr>
          <w:p w14:paraId="7417C928" w14:textId="77777777" w:rsidR="00184B6A" w:rsidRPr="009271A9" w:rsidRDefault="00184B6A" w:rsidP="0076501E">
            <w:pPr>
              <w:rPr>
                <w:szCs w:val="24"/>
              </w:rPr>
            </w:pPr>
            <w:r w:rsidRPr="009271A9">
              <w:rPr>
                <w:szCs w:val="24"/>
              </w:rPr>
              <w:t>Non-empty</w:t>
            </w:r>
          </w:p>
        </w:tc>
      </w:tr>
      <w:tr w:rsidR="00184B6A" w:rsidRPr="009271A9" w14:paraId="1C4B5FCD" w14:textId="77777777" w:rsidTr="0076501E">
        <w:tc>
          <w:tcPr>
            <w:tcW w:w="0" w:type="auto"/>
            <w:hideMark/>
          </w:tcPr>
          <w:p w14:paraId="6E14A937" w14:textId="77777777" w:rsidR="00184B6A" w:rsidRPr="009271A9" w:rsidRDefault="00184B6A" w:rsidP="0076501E">
            <w:pPr>
              <w:rPr>
                <w:szCs w:val="24"/>
              </w:rPr>
            </w:pPr>
            <w:r w:rsidRPr="009271A9">
              <w:rPr>
                <w:szCs w:val="24"/>
              </w:rPr>
              <w:t>User Information</w:t>
            </w:r>
          </w:p>
        </w:tc>
        <w:tc>
          <w:tcPr>
            <w:tcW w:w="0" w:type="auto"/>
            <w:hideMark/>
          </w:tcPr>
          <w:p w14:paraId="29ACA06A" w14:textId="77777777" w:rsidR="00184B6A" w:rsidRPr="009271A9" w:rsidRDefault="00184B6A" w:rsidP="0076501E">
            <w:pPr>
              <w:rPr>
                <w:szCs w:val="24"/>
              </w:rPr>
            </w:pPr>
            <w:r w:rsidRPr="009271A9">
              <w:rPr>
                <w:szCs w:val="24"/>
              </w:rPr>
              <w:t>Last Name</w:t>
            </w:r>
          </w:p>
        </w:tc>
        <w:tc>
          <w:tcPr>
            <w:tcW w:w="0" w:type="auto"/>
            <w:hideMark/>
          </w:tcPr>
          <w:p w14:paraId="5E92B8AE" w14:textId="77777777" w:rsidR="00184B6A" w:rsidRPr="009271A9" w:rsidRDefault="00184B6A" w:rsidP="0076501E">
            <w:pPr>
              <w:rPr>
                <w:szCs w:val="24"/>
              </w:rPr>
            </w:pPr>
            <w:r w:rsidRPr="009271A9">
              <w:rPr>
                <w:szCs w:val="24"/>
              </w:rPr>
              <w:t>String</w:t>
            </w:r>
          </w:p>
        </w:tc>
        <w:tc>
          <w:tcPr>
            <w:tcW w:w="0" w:type="auto"/>
            <w:hideMark/>
          </w:tcPr>
          <w:p w14:paraId="3DC3D190" w14:textId="77777777" w:rsidR="00184B6A" w:rsidRPr="009271A9" w:rsidRDefault="00184B6A" w:rsidP="0076501E">
            <w:pPr>
              <w:keepNext/>
              <w:rPr>
                <w:szCs w:val="24"/>
              </w:rPr>
            </w:pPr>
            <w:r w:rsidRPr="009271A9">
              <w:rPr>
                <w:szCs w:val="24"/>
              </w:rPr>
              <w:t>Non-empty</w:t>
            </w:r>
          </w:p>
        </w:tc>
      </w:tr>
    </w:tbl>
    <w:p w14:paraId="12A6F0D3" w14:textId="666B88DD" w:rsidR="00184B6A" w:rsidRPr="009271A9" w:rsidRDefault="00184B6A" w:rsidP="00184B6A">
      <w:pPr>
        <w:pStyle w:val="Caption"/>
        <w:rPr>
          <w:b/>
          <w:i w:val="0"/>
          <w:iCs w:val="0"/>
          <w:sz w:val="24"/>
          <w:szCs w:val="24"/>
        </w:rPr>
      </w:pPr>
      <w:r w:rsidRPr="009271A9">
        <w:rPr>
          <w:i w:val="0"/>
          <w:iCs w:val="0"/>
        </w:rPr>
        <w:t xml:space="preserve">Table 9.1 Inputs for </w:t>
      </w:r>
      <w:proofErr w:type="spellStart"/>
      <w:r w:rsidRPr="009271A9">
        <w:rPr>
          <w:i w:val="0"/>
          <w:iCs w:val="0"/>
        </w:rPr>
        <w:t>Add_User</w:t>
      </w:r>
      <w:proofErr w:type="spellEnd"/>
    </w:p>
    <w:p w14:paraId="29718EB8" w14:textId="6B3C6010" w:rsidR="00184B6A" w:rsidRPr="009271A9" w:rsidRDefault="00FD2691" w:rsidP="00184B6A">
      <w:pPr>
        <w:rPr>
          <w:b/>
          <w:szCs w:val="24"/>
        </w:rPr>
      </w:pPr>
      <w:r w:rsidRPr="009271A9">
        <w:rPr>
          <w:b/>
          <w:szCs w:val="24"/>
        </w:rPr>
        <w:t xml:space="preserve">3.7.6 </w:t>
      </w:r>
      <w:r w:rsidR="00184B6A" w:rsidRPr="009271A9">
        <w:rPr>
          <w:b/>
          <w:szCs w:val="24"/>
        </w:rPr>
        <w:t>Normal Processing Procedure:</w:t>
      </w:r>
    </w:p>
    <w:p w14:paraId="047CE7F0" w14:textId="77777777" w:rsidR="00184B6A" w:rsidRPr="009271A9" w:rsidRDefault="00184B6A" w:rsidP="00184B6A">
      <w:pPr>
        <w:numPr>
          <w:ilvl w:val="0"/>
          <w:numId w:val="119"/>
        </w:numPr>
        <w:spacing w:after="160" w:line="259" w:lineRule="auto"/>
        <w:rPr>
          <w:szCs w:val="24"/>
        </w:rPr>
      </w:pPr>
      <w:r w:rsidRPr="009271A9">
        <w:rPr>
          <w:szCs w:val="24"/>
        </w:rPr>
        <w:t>The administrator or authorized user accesses the user management interface.</w:t>
      </w:r>
    </w:p>
    <w:p w14:paraId="46DA936A" w14:textId="77777777" w:rsidR="00184B6A" w:rsidRPr="009271A9" w:rsidRDefault="00184B6A" w:rsidP="00184B6A">
      <w:pPr>
        <w:numPr>
          <w:ilvl w:val="0"/>
          <w:numId w:val="119"/>
        </w:numPr>
        <w:spacing w:after="160" w:line="259" w:lineRule="auto"/>
        <w:rPr>
          <w:szCs w:val="24"/>
        </w:rPr>
      </w:pPr>
      <w:r w:rsidRPr="009271A9">
        <w:rPr>
          <w:szCs w:val="24"/>
        </w:rPr>
        <w:t>They initiate the process of adding a new user.</w:t>
      </w:r>
    </w:p>
    <w:p w14:paraId="4A56304F" w14:textId="77777777" w:rsidR="00184B6A" w:rsidRPr="009271A9" w:rsidRDefault="00184B6A" w:rsidP="00184B6A">
      <w:pPr>
        <w:numPr>
          <w:ilvl w:val="0"/>
          <w:numId w:val="119"/>
        </w:numPr>
        <w:spacing w:after="160" w:line="259" w:lineRule="auto"/>
        <w:rPr>
          <w:szCs w:val="24"/>
        </w:rPr>
      </w:pPr>
      <w:r w:rsidRPr="009271A9">
        <w:rPr>
          <w:szCs w:val="24"/>
        </w:rPr>
        <w:t>The system prompts for the new user's information (username, password, email, first name, last name).</w:t>
      </w:r>
    </w:p>
    <w:p w14:paraId="678828A1" w14:textId="77777777" w:rsidR="00184B6A" w:rsidRPr="009271A9" w:rsidRDefault="00184B6A" w:rsidP="00184B6A">
      <w:pPr>
        <w:numPr>
          <w:ilvl w:val="0"/>
          <w:numId w:val="119"/>
        </w:numPr>
        <w:spacing w:after="160" w:line="259" w:lineRule="auto"/>
        <w:rPr>
          <w:szCs w:val="24"/>
        </w:rPr>
      </w:pPr>
      <w:r w:rsidRPr="009271A9">
        <w:rPr>
          <w:szCs w:val="24"/>
        </w:rPr>
        <w:t>The administrator or authorized user enters the required information.</w:t>
      </w:r>
    </w:p>
    <w:p w14:paraId="6D8B91D6" w14:textId="77777777" w:rsidR="00184B6A" w:rsidRPr="009271A9" w:rsidRDefault="00184B6A" w:rsidP="00184B6A">
      <w:pPr>
        <w:numPr>
          <w:ilvl w:val="0"/>
          <w:numId w:val="119"/>
        </w:numPr>
        <w:spacing w:after="160" w:line="259" w:lineRule="auto"/>
        <w:rPr>
          <w:szCs w:val="24"/>
        </w:rPr>
      </w:pPr>
      <w:r w:rsidRPr="009271A9">
        <w:rPr>
          <w:szCs w:val="24"/>
        </w:rPr>
        <w:t>The system validates the input and checks for uniqueness and adherence to business rules.</w:t>
      </w:r>
    </w:p>
    <w:p w14:paraId="1E66A76B" w14:textId="77777777" w:rsidR="00184B6A" w:rsidRPr="009271A9" w:rsidRDefault="00184B6A" w:rsidP="00184B6A">
      <w:pPr>
        <w:numPr>
          <w:ilvl w:val="0"/>
          <w:numId w:val="119"/>
        </w:numPr>
        <w:spacing w:after="160" w:line="259" w:lineRule="auto"/>
        <w:rPr>
          <w:szCs w:val="24"/>
        </w:rPr>
      </w:pPr>
      <w:r w:rsidRPr="009271A9">
        <w:rPr>
          <w:szCs w:val="24"/>
        </w:rPr>
        <w:t>If the input is valid, the system creates a new user account and adds it to the user database.</w:t>
      </w:r>
    </w:p>
    <w:p w14:paraId="63318444" w14:textId="77777777" w:rsidR="00184B6A" w:rsidRPr="009271A9" w:rsidRDefault="00184B6A" w:rsidP="00184B6A">
      <w:pPr>
        <w:numPr>
          <w:ilvl w:val="0"/>
          <w:numId w:val="119"/>
        </w:numPr>
        <w:spacing w:after="160" w:line="259" w:lineRule="auto"/>
        <w:rPr>
          <w:szCs w:val="24"/>
        </w:rPr>
      </w:pPr>
      <w:r w:rsidRPr="009271A9">
        <w:rPr>
          <w:szCs w:val="24"/>
        </w:rPr>
        <w:t>The system generates a confirmation message indicating successful user creation.</w:t>
      </w:r>
    </w:p>
    <w:p w14:paraId="7DAC2115" w14:textId="5675F445" w:rsidR="00184B6A" w:rsidRPr="009271A9" w:rsidRDefault="00FD2691" w:rsidP="00184B6A">
      <w:pPr>
        <w:rPr>
          <w:b/>
          <w:szCs w:val="24"/>
        </w:rPr>
      </w:pPr>
      <w:r w:rsidRPr="009271A9">
        <w:rPr>
          <w:b/>
          <w:szCs w:val="24"/>
        </w:rPr>
        <w:t xml:space="preserve">3.7.7 </w:t>
      </w:r>
      <w:r w:rsidR="00184B6A" w:rsidRPr="009271A9">
        <w:rPr>
          <w:b/>
          <w:szCs w:val="24"/>
        </w:rPr>
        <w:t>Variations:</w:t>
      </w:r>
    </w:p>
    <w:p w14:paraId="4F7E108C" w14:textId="77777777" w:rsidR="00184B6A" w:rsidRPr="009271A9" w:rsidRDefault="00184B6A" w:rsidP="00184B6A">
      <w:pPr>
        <w:numPr>
          <w:ilvl w:val="0"/>
          <w:numId w:val="120"/>
        </w:numPr>
        <w:spacing w:after="160" w:line="259" w:lineRule="auto"/>
        <w:rPr>
          <w:szCs w:val="24"/>
        </w:rPr>
      </w:pPr>
      <w:r w:rsidRPr="009271A9">
        <w:rPr>
          <w:szCs w:val="24"/>
        </w:rPr>
        <w:t>If the username is already taken, the system prompts for a different username.</w:t>
      </w:r>
    </w:p>
    <w:p w14:paraId="324DB6AF" w14:textId="77777777" w:rsidR="00184B6A" w:rsidRPr="009271A9" w:rsidRDefault="00184B6A" w:rsidP="00184B6A">
      <w:pPr>
        <w:numPr>
          <w:ilvl w:val="0"/>
          <w:numId w:val="120"/>
        </w:numPr>
        <w:spacing w:after="160" w:line="259" w:lineRule="auto"/>
        <w:rPr>
          <w:szCs w:val="24"/>
        </w:rPr>
      </w:pPr>
      <w:r w:rsidRPr="009271A9">
        <w:rPr>
          <w:szCs w:val="24"/>
        </w:rPr>
        <w:t>If the password does not meet complexity requirements, the system prompts for a stronger password.</w:t>
      </w:r>
    </w:p>
    <w:p w14:paraId="6A6619A9" w14:textId="77777777" w:rsidR="00184B6A" w:rsidRPr="009271A9" w:rsidRDefault="00184B6A" w:rsidP="00184B6A">
      <w:pPr>
        <w:numPr>
          <w:ilvl w:val="0"/>
          <w:numId w:val="120"/>
        </w:numPr>
        <w:spacing w:after="160" w:line="259" w:lineRule="auto"/>
        <w:rPr>
          <w:szCs w:val="24"/>
        </w:rPr>
      </w:pPr>
      <w:r w:rsidRPr="009271A9">
        <w:rPr>
          <w:szCs w:val="24"/>
        </w:rPr>
        <w:t>If the email address is invalid, the system prompts for a valid email address.</w:t>
      </w:r>
    </w:p>
    <w:p w14:paraId="69F34A2C" w14:textId="1F9B15A1" w:rsidR="00184B6A" w:rsidRPr="009271A9" w:rsidRDefault="00FD2691" w:rsidP="00184B6A">
      <w:pPr>
        <w:rPr>
          <w:b/>
          <w:szCs w:val="24"/>
        </w:rPr>
      </w:pPr>
      <w:r w:rsidRPr="009271A9">
        <w:rPr>
          <w:b/>
          <w:szCs w:val="24"/>
        </w:rPr>
        <w:t xml:space="preserve">3.7.8 </w:t>
      </w:r>
      <w:r w:rsidR="00184B6A" w:rsidRPr="009271A9">
        <w:rPr>
          <w:b/>
          <w:szCs w:val="24"/>
        </w:rPr>
        <w:t>Exceptions:</w:t>
      </w:r>
    </w:p>
    <w:tbl>
      <w:tblPr>
        <w:tblStyle w:val="TableGrid"/>
        <w:tblW w:w="0" w:type="auto"/>
        <w:tblLook w:val="04A0" w:firstRow="1" w:lastRow="0" w:firstColumn="1" w:lastColumn="0" w:noHBand="0" w:noVBand="1"/>
      </w:tblPr>
      <w:tblGrid>
        <w:gridCol w:w="1879"/>
        <w:gridCol w:w="6424"/>
      </w:tblGrid>
      <w:tr w:rsidR="00184B6A" w:rsidRPr="009271A9" w14:paraId="38B99C44" w14:textId="77777777" w:rsidTr="0076501E">
        <w:tc>
          <w:tcPr>
            <w:tcW w:w="0" w:type="auto"/>
            <w:shd w:val="clear" w:color="auto" w:fill="D9D9D9" w:themeFill="background1" w:themeFillShade="D9"/>
            <w:hideMark/>
          </w:tcPr>
          <w:p w14:paraId="35717BC3" w14:textId="77777777" w:rsidR="00184B6A" w:rsidRPr="009271A9" w:rsidRDefault="00184B6A" w:rsidP="0076501E">
            <w:pPr>
              <w:rPr>
                <w:b/>
                <w:bCs/>
                <w:szCs w:val="24"/>
              </w:rPr>
            </w:pPr>
            <w:r w:rsidRPr="009271A9">
              <w:rPr>
                <w:b/>
                <w:bCs/>
                <w:szCs w:val="24"/>
              </w:rPr>
              <w:t>Exception</w:t>
            </w:r>
          </w:p>
        </w:tc>
        <w:tc>
          <w:tcPr>
            <w:tcW w:w="0" w:type="auto"/>
            <w:shd w:val="clear" w:color="auto" w:fill="D9D9D9" w:themeFill="background1" w:themeFillShade="D9"/>
            <w:hideMark/>
          </w:tcPr>
          <w:p w14:paraId="5DA5B264" w14:textId="77777777" w:rsidR="00184B6A" w:rsidRPr="009271A9" w:rsidRDefault="00184B6A" w:rsidP="0076501E">
            <w:pPr>
              <w:rPr>
                <w:b/>
                <w:bCs/>
                <w:szCs w:val="24"/>
              </w:rPr>
            </w:pPr>
            <w:r w:rsidRPr="009271A9">
              <w:rPr>
                <w:b/>
                <w:bCs/>
                <w:szCs w:val="24"/>
              </w:rPr>
              <w:t>Error Message (Displayed/Generated/Logged)</w:t>
            </w:r>
          </w:p>
        </w:tc>
      </w:tr>
      <w:tr w:rsidR="00184B6A" w:rsidRPr="009271A9" w14:paraId="5A28D07A" w14:textId="77777777" w:rsidTr="0076501E">
        <w:tc>
          <w:tcPr>
            <w:tcW w:w="0" w:type="auto"/>
            <w:hideMark/>
          </w:tcPr>
          <w:p w14:paraId="43ACB2CC" w14:textId="77777777" w:rsidR="00184B6A" w:rsidRPr="009271A9" w:rsidRDefault="00184B6A" w:rsidP="0076501E">
            <w:pPr>
              <w:rPr>
                <w:szCs w:val="24"/>
              </w:rPr>
            </w:pPr>
            <w:r w:rsidRPr="009271A9">
              <w:rPr>
                <w:szCs w:val="24"/>
              </w:rPr>
              <w:t>Duplicate username</w:t>
            </w:r>
          </w:p>
        </w:tc>
        <w:tc>
          <w:tcPr>
            <w:tcW w:w="0" w:type="auto"/>
            <w:hideMark/>
          </w:tcPr>
          <w:p w14:paraId="53540AA2" w14:textId="77777777" w:rsidR="00184B6A" w:rsidRPr="009271A9" w:rsidRDefault="00184B6A" w:rsidP="0076501E">
            <w:pPr>
              <w:rPr>
                <w:szCs w:val="24"/>
              </w:rPr>
            </w:pPr>
            <w:r w:rsidRPr="009271A9">
              <w:rPr>
                <w:szCs w:val="24"/>
              </w:rPr>
              <w:t>"Username already exists. Please choose a different username."</w:t>
            </w:r>
          </w:p>
        </w:tc>
      </w:tr>
      <w:tr w:rsidR="00184B6A" w:rsidRPr="009271A9" w14:paraId="13CFF672" w14:textId="77777777" w:rsidTr="0076501E">
        <w:tc>
          <w:tcPr>
            <w:tcW w:w="0" w:type="auto"/>
            <w:hideMark/>
          </w:tcPr>
          <w:p w14:paraId="6AD2BA2D" w14:textId="77777777" w:rsidR="00184B6A" w:rsidRPr="009271A9" w:rsidRDefault="00184B6A" w:rsidP="0076501E">
            <w:pPr>
              <w:rPr>
                <w:szCs w:val="24"/>
              </w:rPr>
            </w:pPr>
            <w:r w:rsidRPr="009271A9">
              <w:rPr>
                <w:szCs w:val="24"/>
              </w:rPr>
              <w:t>Invalid password</w:t>
            </w:r>
          </w:p>
        </w:tc>
        <w:tc>
          <w:tcPr>
            <w:tcW w:w="0" w:type="auto"/>
            <w:hideMark/>
          </w:tcPr>
          <w:p w14:paraId="313D32BB" w14:textId="77777777" w:rsidR="00184B6A" w:rsidRPr="009271A9" w:rsidRDefault="00184B6A" w:rsidP="0076501E">
            <w:pPr>
              <w:rPr>
                <w:szCs w:val="24"/>
              </w:rPr>
            </w:pPr>
            <w:r w:rsidRPr="009271A9">
              <w:rPr>
                <w:szCs w:val="24"/>
              </w:rPr>
              <w:t>"Password does not meet complexity requirements. Please choose a stronger password."</w:t>
            </w:r>
          </w:p>
        </w:tc>
      </w:tr>
      <w:tr w:rsidR="00184B6A" w:rsidRPr="009271A9" w14:paraId="44294827" w14:textId="77777777" w:rsidTr="0076501E">
        <w:tc>
          <w:tcPr>
            <w:tcW w:w="0" w:type="auto"/>
            <w:hideMark/>
          </w:tcPr>
          <w:p w14:paraId="2C2E23F8" w14:textId="77777777" w:rsidR="00184B6A" w:rsidRPr="009271A9" w:rsidRDefault="00184B6A" w:rsidP="0076501E">
            <w:pPr>
              <w:rPr>
                <w:szCs w:val="24"/>
              </w:rPr>
            </w:pPr>
            <w:r w:rsidRPr="009271A9">
              <w:rPr>
                <w:szCs w:val="24"/>
              </w:rPr>
              <w:t>Invalid email address</w:t>
            </w:r>
          </w:p>
        </w:tc>
        <w:tc>
          <w:tcPr>
            <w:tcW w:w="0" w:type="auto"/>
            <w:hideMark/>
          </w:tcPr>
          <w:p w14:paraId="0126AF8C" w14:textId="77777777" w:rsidR="00184B6A" w:rsidRPr="009271A9" w:rsidRDefault="00184B6A" w:rsidP="0076501E">
            <w:pPr>
              <w:rPr>
                <w:szCs w:val="24"/>
              </w:rPr>
            </w:pPr>
            <w:r w:rsidRPr="009271A9">
              <w:rPr>
                <w:szCs w:val="24"/>
              </w:rPr>
              <w:t>"Invalid email address. Please enter a valid email address."</w:t>
            </w:r>
          </w:p>
        </w:tc>
      </w:tr>
      <w:tr w:rsidR="00184B6A" w:rsidRPr="009271A9" w14:paraId="75C10104" w14:textId="77777777" w:rsidTr="0076501E">
        <w:tc>
          <w:tcPr>
            <w:tcW w:w="0" w:type="auto"/>
            <w:hideMark/>
          </w:tcPr>
          <w:p w14:paraId="7EC1E625" w14:textId="77777777" w:rsidR="00184B6A" w:rsidRPr="009271A9" w:rsidRDefault="00184B6A" w:rsidP="0076501E">
            <w:pPr>
              <w:rPr>
                <w:szCs w:val="24"/>
              </w:rPr>
            </w:pPr>
            <w:r w:rsidRPr="009271A9">
              <w:rPr>
                <w:szCs w:val="24"/>
              </w:rPr>
              <w:lastRenderedPageBreak/>
              <w:t>Missing information</w:t>
            </w:r>
          </w:p>
        </w:tc>
        <w:tc>
          <w:tcPr>
            <w:tcW w:w="0" w:type="auto"/>
            <w:hideMark/>
          </w:tcPr>
          <w:p w14:paraId="6FA706E9" w14:textId="77777777" w:rsidR="00184B6A" w:rsidRPr="009271A9" w:rsidRDefault="00184B6A" w:rsidP="0076501E">
            <w:pPr>
              <w:keepNext/>
              <w:rPr>
                <w:szCs w:val="24"/>
              </w:rPr>
            </w:pPr>
            <w:r w:rsidRPr="009271A9">
              <w:rPr>
                <w:szCs w:val="24"/>
              </w:rPr>
              <w:t>"Please enter all required information."</w:t>
            </w:r>
          </w:p>
        </w:tc>
      </w:tr>
    </w:tbl>
    <w:p w14:paraId="0850F7B5" w14:textId="77777777" w:rsidR="00184B6A" w:rsidRPr="009271A9" w:rsidRDefault="00184B6A" w:rsidP="00184B6A">
      <w:pPr>
        <w:pStyle w:val="Caption"/>
        <w:rPr>
          <w:b/>
          <w:i w:val="0"/>
          <w:iCs w:val="0"/>
          <w:sz w:val="24"/>
          <w:szCs w:val="24"/>
        </w:rPr>
      </w:pPr>
      <w:r w:rsidRPr="009271A9">
        <w:rPr>
          <w:i w:val="0"/>
          <w:iCs w:val="0"/>
        </w:rPr>
        <w:t xml:space="preserve">Table 9.2 Exceptions for </w:t>
      </w:r>
      <w:proofErr w:type="spellStart"/>
      <w:r w:rsidRPr="009271A9">
        <w:rPr>
          <w:i w:val="0"/>
          <w:iCs w:val="0"/>
        </w:rPr>
        <w:t>Add_User</w:t>
      </w:r>
      <w:proofErr w:type="spellEnd"/>
    </w:p>
    <w:p w14:paraId="253B9AF8" w14:textId="0AC115EC" w:rsidR="00184B6A" w:rsidRPr="009271A9" w:rsidRDefault="00FD2691" w:rsidP="00184B6A">
      <w:pPr>
        <w:ind w:left="-142" w:firstLine="142"/>
        <w:rPr>
          <w:b/>
          <w:sz w:val="28"/>
          <w:szCs w:val="28"/>
        </w:rPr>
      </w:pPr>
      <w:r w:rsidRPr="009271A9">
        <w:rPr>
          <w:b/>
          <w:sz w:val="28"/>
          <w:szCs w:val="28"/>
        </w:rPr>
        <w:t xml:space="preserve">3.8 </w:t>
      </w:r>
      <w:r w:rsidR="00CE2E7E" w:rsidRPr="009271A9">
        <w:rPr>
          <w:b/>
          <w:sz w:val="28"/>
          <w:szCs w:val="28"/>
        </w:rPr>
        <w:t>Remove User</w:t>
      </w:r>
    </w:p>
    <w:p w14:paraId="0960199D" w14:textId="2C72B6B5" w:rsidR="00184B6A" w:rsidRPr="009271A9" w:rsidRDefault="00184B6A" w:rsidP="00184B6A">
      <w:pPr>
        <w:rPr>
          <w:szCs w:val="24"/>
        </w:rPr>
      </w:pPr>
      <w:r w:rsidRPr="009271A9">
        <w:rPr>
          <w:b/>
          <w:szCs w:val="24"/>
        </w:rPr>
        <w:t>Function Name:</w:t>
      </w:r>
      <w:r w:rsidRPr="009271A9">
        <w:rPr>
          <w:szCs w:val="24"/>
        </w:rPr>
        <w:t xml:space="preserve"> </w:t>
      </w:r>
      <w:proofErr w:type="spellStart"/>
      <w:r w:rsidRPr="009271A9">
        <w:rPr>
          <w:szCs w:val="24"/>
        </w:rPr>
        <w:t>Remove_User</w:t>
      </w:r>
      <w:proofErr w:type="spellEnd"/>
    </w:p>
    <w:p w14:paraId="46C35D4C" w14:textId="2ABD6672" w:rsidR="00184B6A" w:rsidRPr="009271A9" w:rsidRDefault="00CE2E7E" w:rsidP="00184B6A">
      <w:pPr>
        <w:rPr>
          <w:b/>
          <w:szCs w:val="24"/>
        </w:rPr>
      </w:pPr>
      <w:r w:rsidRPr="009271A9">
        <w:rPr>
          <w:b/>
          <w:szCs w:val="24"/>
        </w:rPr>
        <w:t xml:space="preserve">3.8.1 </w:t>
      </w:r>
      <w:r w:rsidR="00184B6A" w:rsidRPr="009271A9">
        <w:rPr>
          <w:b/>
          <w:szCs w:val="24"/>
        </w:rPr>
        <w:t>Trigger:</w:t>
      </w:r>
    </w:p>
    <w:p w14:paraId="4FDF0E77" w14:textId="77777777" w:rsidR="00184B6A" w:rsidRPr="009271A9" w:rsidRDefault="00184B6A" w:rsidP="00184B6A">
      <w:pPr>
        <w:numPr>
          <w:ilvl w:val="0"/>
          <w:numId w:val="122"/>
        </w:numPr>
        <w:spacing w:after="160" w:line="259" w:lineRule="auto"/>
        <w:rPr>
          <w:szCs w:val="24"/>
        </w:rPr>
      </w:pPr>
      <w:r w:rsidRPr="009271A9">
        <w:rPr>
          <w:szCs w:val="24"/>
        </w:rPr>
        <w:t>An admin clicks on the "Remove User" button or selects the option from a user management menu.</w:t>
      </w:r>
    </w:p>
    <w:p w14:paraId="3B3ACD9D" w14:textId="196371BA" w:rsidR="00184B6A" w:rsidRPr="009271A9" w:rsidRDefault="00CE2E7E" w:rsidP="00184B6A">
      <w:pPr>
        <w:rPr>
          <w:b/>
          <w:szCs w:val="24"/>
        </w:rPr>
      </w:pPr>
      <w:r w:rsidRPr="009271A9">
        <w:rPr>
          <w:b/>
          <w:szCs w:val="24"/>
        </w:rPr>
        <w:t>3.8.2</w:t>
      </w:r>
      <w:r w:rsidR="00184B6A" w:rsidRPr="009271A9">
        <w:rPr>
          <w:b/>
          <w:szCs w:val="24"/>
        </w:rPr>
        <w:t>Pre-Condition:</w:t>
      </w:r>
    </w:p>
    <w:p w14:paraId="59EEC677" w14:textId="77777777" w:rsidR="00184B6A" w:rsidRPr="009271A9" w:rsidRDefault="00184B6A" w:rsidP="00184B6A">
      <w:pPr>
        <w:numPr>
          <w:ilvl w:val="0"/>
          <w:numId w:val="123"/>
        </w:numPr>
        <w:spacing w:after="160" w:line="259" w:lineRule="auto"/>
        <w:rPr>
          <w:szCs w:val="24"/>
        </w:rPr>
      </w:pPr>
      <w:r w:rsidRPr="009271A9">
        <w:rPr>
          <w:szCs w:val="24"/>
        </w:rPr>
        <w:t>The admin is logged in to the chat system with administrative privileges.</w:t>
      </w:r>
    </w:p>
    <w:p w14:paraId="3840B98B" w14:textId="77777777" w:rsidR="00184B6A" w:rsidRPr="009271A9" w:rsidRDefault="00184B6A" w:rsidP="00184B6A">
      <w:pPr>
        <w:numPr>
          <w:ilvl w:val="0"/>
          <w:numId w:val="123"/>
        </w:numPr>
        <w:spacing w:after="160" w:line="259" w:lineRule="auto"/>
        <w:rPr>
          <w:szCs w:val="24"/>
        </w:rPr>
      </w:pPr>
      <w:r w:rsidRPr="009271A9">
        <w:rPr>
          <w:szCs w:val="24"/>
        </w:rPr>
        <w:t>The user to be removed exists in the chat system.</w:t>
      </w:r>
    </w:p>
    <w:p w14:paraId="261ADC12" w14:textId="6EABE9CA" w:rsidR="00184B6A" w:rsidRPr="009271A9" w:rsidRDefault="00CE2E7E" w:rsidP="00184B6A">
      <w:pPr>
        <w:rPr>
          <w:b/>
          <w:szCs w:val="24"/>
        </w:rPr>
      </w:pPr>
      <w:r w:rsidRPr="009271A9">
        <w:rPr>
          <w:b/>
          <w:szCs w:val="24"/>
        </w:rPr>
        <w:t xml:space="preserve">3.8.3 </w:t>
      </w:r>
      <w:proofErr w:type="gramStart"/>
      <w:r w:rsidR="00184B6A" w:rsidRPr="009271A9">
        <w:rPr>
          <w:b/>
          <w:szCs w:val="24"/>
        </w:rPr>
        <w:t>Post-Condition</w:t>
      </w:r>
      <w:proofErr w:type="gramEnd"/>
      <w:r w:rsidR="00184B6A" w:rsidRPr="009271A9">
        <w:rPr>
          <w:b/>
          <w:szCs w:val="24"/>
        </w:rPr>
        <w:t>:</w:t>
      </w:r>
    </w:p>
    <w:p w14:paraId="6F795875" w14:textId="77777777" w:rsidR="00184B6A" w:rsidRPr="009271A9" w:rsidRDefault="00184B6A" w:rsidP="00184B6A">
      <w:pPr>
        <w:numPr>
          <w:ilvl w:val="0"/>
          <w:numId w:val="124"/>
        </w:numPr>
        <w:spacing w:after="160" w:line="259" w:lineRule="auto"/>
        <w:rPr>
          <w:szCs w:val="24"/>
        </w:rPr>
      </w:pPr>
      <w:r w:rsidRPr="009271A9">
        <w:rPr>
          <w:szCs w:val="24"/>
        </w:rPr>
        <w:t>The selected user is removed from the chat system.</w:t>
      </w:r>
    </w:p>
    <w:p w14:paraId="1D436A01" w14:textId="77777777" w:rsidR="00184B6A" w:rsidRPr="009271A9" w:rsidRDefault="00184B6A" w:rsidP="00184B6A">
      <w:pPr>
        <w:numPr>
          <w:ilvl w:val="0"/>
          <w:numId w:val="124"/>
        </w:numPr>
        <w:spacing w:after="160" w:line="259" w:lineRule="auto"/>
        <w:rPr>
          <w:szCs w:val="24"/>
        </w:rPr>
      </w:pPr>
      <w:r w:rsidRPr="009271A9">
        <w:rPr>
          <w:szCs w:val="24"/>
        </w:rPr>
        <w:t>The removed user can no longer access the chat system or participate in chat sessions.</w:t>
      </w:r>
    </w:p>
    <w:p w14:paraId="3E46789D" w14:textId="20929868" w:rsidR="00184B6A" w:rsidRPr="009271A9" w:rsidRDefault="00CE2E7E" w:rsidP="00184B6A">
      <w:pPr>
        <w:rPr>
          <w:b/>
          <w:szCs w:val="24"/>
        </w:rPr>
      </w:pPr>
      <w:r w:rsidRPr="009271A9">
        <w:rPr>
          <w:b/>
          <w:szCs w:val="24"/>
        </w:rPr>
        <w:t xml:space="preserve">3.8.4 </w:t>
      </w:r>
      <w:r w:rsidR="00184B6A" w:rsidRPr="009271A9">
        <w:rPr>
          <w:b/>
          <w:szCs w:val="24"/>
        </w:rPr>
        <w:t>Business Rules Applicable:</w:t>
      </w:r>
    </w:p>
    <w:p w14:paraId="308DE71E" w14:textId="77777777" w:rsidR="00184B6A" w:rsidRPr="009271A9" w:rsidRDefault="00184B6A" w:rsidP="00184B6A">
      <w:pPr>
        <w:numPr>
          <w:ilvl w:val="0"/>
          <w:numId w:val="125"/>
        </w:numPr>
        <w:spacing w:after="160" w:line="259" w:lineRule="auto"/>
        <w:rPr>
          <w:szCs w:val="24"/>
        </w:rPr>
      </w:pPr>
      <w:r w:rsidRPr="009271A9">
        <w:rPr>
          <w:szCs w:val="24"/>
        </w:rPr>
        <w:t>Only admins with appropriate permissions can remove users.</w:t>
      </w:r>
    </w:p>
    <w:p w14:paraId="4EE839B2" w14:textId="77777777" w:rsidR="00184B6A" w:rsidRPr="009271A9" w:rsidRDefault="00184B6A" w:rsidP="00184B6A">
      <w:pPr>
        <w:numPr>
          <w:ilvl w:val="0"/>
          <w:numId w:val="125"/>
        </w:numPr>
        <w:spacing w:after="160" w:line="259" w:lineRule="auto"/>
        <w:rPr>
          <w:szCs w:val="24"/>
        </w:rPr>
      </w:pPr>
      <w:r w:rsidRPr="009271A9">
        <w:rPr>
          <w:szCs w:val="24"/>
        </w:rPr>
        <w:t>Admins cannot remove themselves from the chat system.</w:t>
      </w:r>
    </w:p>
    <w:p w14:paraId="3DFA4CAA" w14:textId="77777777" w:rsidR="00184B6A" w:rsidRPr="009271A9" w:rsidRDefault="00184B6A" w:rsidP="00184B6A">
      <w:pPr>
        <w:numPr>
          <w:ilvl w:val="0"/>
          <w:numId w:val="125"/>
        </w:numPr>
        <w:spacing w:after="160" w:line="259" w:lineRule="auto"/>
        <w:rPr>
          <w:szCs w:val="24"/>
        </w:rPr>
      </w:pPr>
      <w:r w:rsidRPr="009271A9">
        <w:rPr>
          <w:szCs w:val="24"/>
        </w:rPr>
        <w:t>Removing a user should adhere to data retention policies and audit trails.</w:t>
      </w:r>
    </w:p>
    <w:p w14:paraId="465BD7EB" w14:textId="42E69686" w:rsidR="00184B6A" w:rsidRPr="009271A9" w:rsidRDefault="00CE2E7E" w:rsidP="00184B6A">
      <w:pPr>
        <w:rPr>
          <w:b/>
          <w:szCs w:val="24"/>
        </w:rPr>
      </w:pPr>
      <w:r w:rsidRPr="009271A9">
        <w:rPr>
          <w:b/>
          <w:szCs w:val="24"/>
        </w:rPr>
        <w:t xml:space="preserve">3.8.5 </w:t>
      </w:r>
      <w:r w:rsidR="00184B6A" w:rsidRPr="009271A9">
        <w:rPr>
          <w:b/>
          <w:szCs w:val="24"/>
        </w:rPr>
        <w:t>Data Manipulated:</w:t>
      </w:r>
    </w:p>
    <w:tbl>
      <w:tblPr>
        <w:tblStyle w:val="TableGrid"/>
        <w:tblW w:w="0" w:type="auto"/>
        <w:tblLook w:val="04A0" w:firstRow="1" w:lastRow="0" w:firstColumn="1" w:lastColumn="0" w:noHBand="0" w:noVBand="1"/>
      </w:tblPr>
      <w:tblGrid>
        <w:gridCol w:w="1876"/>
        <w:gridCol w:w="1189"/>
        <w:gridCol w:w="1016"/>
        <w:gridCol w:w="2469"/>
      </w:tblGrid>
      <w:tr w:rsidR="00184B6A" w:rsidRPr="009271A9" w14:paraId="59308B36" w14:textId="77777777" w:rsidTr="0076501E">
        <w:tc>
          <w:tcPr>
            <w:tcW w:w="0" w:type="auto"/>
            <w:shd w:val="clear" w:color="auto" w:fill="D9D9D9" w:themeFill="background1" w:themeFillShade="D9"/>
            <w:hideMark/>
          </w:tcPr>
          <w:p w14:paraId="4C773B1F" w14:textId="77777777" w:rsidR="00184B6A" w:rsidRPr="009271A9" w:rsidRDefault="00184B6A" w:rsidP="0076501E">
            <w:pPr>
              <w:rPr>
                <w:b/>
                <w:bCs/>
                <w:szCs w:val="24"/>
              </w:rPr>
            </w:pPr>
            <w:r w:rsidRPr="009271A9">
              <w:rPr>
                <w:b/>
                <w:bCs/>
                <w:szCs w:val="24"/>
              </w:rPr>
              <w:t>Data Type</w:t>
            </w:r>
          </w:p>
        </w:tc>
        <w:tc>
          <w:tcPr>
            <w:tcW w:w="0" w:type="auto"/>
            <w:shd w:val="clear" w:color="auto" w:fill="D9D9D9" w:themeFill="background1" w:themeFillShade="D9"/>
            <w:hideMark/>
          </w:tcPr>
          <w:p w14:paraId="1523EB8E" w14:textId="77777777" w:rsidR="00184B6A" w:rsidRPr="009271A9" w:rsidRDefault="00184B6A" w:rsidP="0076501E">
            <w:pPr>
              <w:rPr>
                <w:b/>
                <w:bCs/>
                <w:szCs w:val="24"/>
              </w:rPr>
            </w:pPr>
            <w:r w:rsidRPr="009271A9">
              <w:rPr>
                <w:b/>
                <w:bCs/>
                <w:szCs w:val="24"/>
              </w:rPr>
              <w:t>Name</w:t>
            </w:r>
          </w:p>
        </w:tc>
        <w:tc>
          <w:tcPr>
            <w:tcW w:w="0" w:type="auto"/>
            <w:shd w:val="clear" w:color="auto" w:fill="D9D9D9" w:themeFill="background1" w:themeFillShade="D9"/>
            <w:hideMark/>
          </w:tcPr>
          <w:p w14:paraId="1E107184" w14:textId="77777777" w:rsidR="00184B6A" w:rsidRPr="009271A9" w:rsidRDefault="00184B6A" w:rsidP="0076501E">
            <w:pPr>
              <w:rPr>
                <w:b/>
                <w:bCs/>
                <w:szCs w:val="24"/>
              </w:rPr>
            </w:pPr>
            <w:r w:rsidRPr="009271A9">
              <w:rPr>
                <w:b/>
                <w:bCs/>
                <w:szCs w:val="24"/>
              </w:rPr>
              <w:t>Format</w:t>
            </w:r>
          </w:p>
        </w:tc>
        <w:tc>
          <w:tcPr>
            <w:tcW w:w="0" w:type="auto"/>
            <w:shd w:val="clear" w:color="auto" w:fill="D9D9D9" w:themeFill="background1" w:themeFillShade="D9"/>
            <w:hideMark/>
          </w:tcPr>
          <w:p w14:paraId="77DFA101" w14:textId="77777777" w:rsidR="00184B6A" w:rsidRPr="009271A9" w:rsidRDefault="00184B6A" w:rsidP="0076501E">
            <w:pPr>
              <w:rPr>
                <w:b/>
                <w:bCs/>
                <w:szCs w:val="24"/>
              </w:rPr>
            </w:pPr>
            <w:r w:rsidRPr="009271A9">
              <w:rPr>
                <w:b/>
                <w:bCs/>
                <w:szCs w:val="24"/>
              </w:rPr>
              <w:t>Validation Rules</w:t>
            </w:r>
          </w:p>
        </w:tc>
      </w:tr>
      <w:tr w:rsidR="00184B6A" w:rsidRPr="009271A9" w14:paraId="487E9C63" w14:textId="77777777" w:rsidTr="0076501E">
        <w:tc>
          <w:tcPr>
            <w:tcW w:w="0" w:type="auto"/>
            <w:hideMark/>
          </w:tcPr>
          <w:p w14:paraId="36598D88" w14:textId="77777777" w:rsidR="00184B6A" w:rsidRPr="009271A9" w:rsidRDefault="00184B6A" w:rsidP="0076501E">
            <w:pPr>
              <w:rPr>
                <w:szCs w:val="24"/>
              </w:rPr>
            </w:pPr>
            <w:r w:rsidRPr="009271A9">
              <w:rPr>
                <w:szCs w:val="24"/>
              </w:rPr>
              <w:t>User Information</w:t>
            </w:r>
          </w:p>
        </w:tc>
        <w:tc>
          <w:tcPr>
            <w:tcW w:w="0" w:type="auto"/>
            <w:hideMark/>
          </w:tcPr>
          <w:p w14:paraId="24975800" w14:textId="77777777" w:rsidR="00184B6A" w:rsidRPr="009271A9" w:rsidRDefault="00184B6A" w:rsidP="0076501E">
            <w:pPr>
              <w:rPr>
                <w:szCs w:val="24"/>
              </w:rPr>
            </w:pPr>
            <w:r w:rsidRPr="009271A9">
              <w:rPr>
                <w:szCs w:val="24"/>
              </w:rPr>
              <w:t>Username</w:t>
            </w:r>
          </w:p>
        </w:tc>
        <w:tc>
          <w:tcPr>
            <w:tcW w:w="0" w:type="auto"/>
            <w:hideMark/>
          </w:tcPr>
          <w:p w14:paraId="5D17B750" w14:textId="77777777" w:rsidR="00184B6A" w:rsidRPr="009271A9" w:rsidRDefault="00184B6A" w:rsidP="0076501E">
            <w:pPr>
              <w:rPr>
                <w:szCs w:val="24"/>
              </w:rPr>
            </w:pPr>
            <w:r w:rsidRPr="009271A9">
              <w:rPr>
                <w:szCs w:val="24"/>
              </w:rPr>
              <w:t>String</w:t>
            </w:r>
          </w:p>
        </w:tc>
        <w:tc>
          <w:tcPr>
            <w:tcW w:w="0" w:type="auto"/>
            <w:hideMark/>
          </w:tcPr>
          <w:p w14:paraId="71E0648E" w14:textId="77777777" w:rsidR="00184B6A" w:rsidRPr="009271A9" w:rsidRDefault="00184B6A" w:rsidP="0076501E">
            <w:pPr>
              <w:rPr>
                <w:szCs w:val="24"/>
              </w:rPr>
            </w:pPr>
            <w:r w:rsidRPr="009271A9">
              <w:rPr>
                <w:szCs w:val="24"/>
              </w:rPr>
              <w:t>Unique and non-empty</w:t>
            </w:r>
          </w:p>
        </w:tc>
      </w:tr>
      <w:tr w:rsidR="00184B6A" w:rsidRPr="009271A9" w14:paraId="6C1975A1" w14:textId="77777777" w:rsidTr="0076501E">
        <w:tc>
          <w:tcPr>
            <w:tcW w:w="0" w:type="auto"/>
            <w:hideMark/>
          </w:tcPr>
          <w:p w14:paraId="3C426518" w14:textId="77777777" w:rsidR="00184B6A" w:rsidRPr="009271A9" w:rsidRDefault="00184B6A" w:rsidP="0076501E">
            <w:pPr>
              <w:rPr>
                <w:szCs w:val="24"/>
              </w:rPr>
            </w:pPr>
            <w:r w:rsidRPr="009271A9">
              <w:rPr>
                <w:szCs w:val="24"/>
              </w:rPr>
              <w:t>User Information</w:t>
            </w:r>
          </w:p>
        </w:tc>
        <w:tc>
          <w:tcPr>
            <w:tcW w:w="0" w:type="auto"/>
            <w:hideMark/>
          </w:tcPr>
          <w:p w14:paraId="5A2D2F78" w14:textId="77777777" w:rsidR="00184B6A" w:rsidRPr="009271A9" w:rsidRDefault="00184B6A" w:rsidP="0076501E">
            <w:pPr>
              <w:rPr>
                <w:szCs w:val="24"/>
              </w:rPr>
            </w:pPr>
            <w:r w:rsidRPr="009271A9">
              <w:rPr>
                <w:szCs w:val="24"/>
              </w:rPr>
              <w:t>User ID</w:t>
            </w:r>
          </w:p>
        </w:tc>
        <w:tc>
          <w:tcPr>
            <w:tcW w:w="0" w:type="auto"/>
            <w:hideMark/>
          </w:tcPr>
          <w:p w14:paraId="12830210" w14:textId="77777777" w:rsidR="00184B6A" w:rsidRPr="009271A9" w:rsidRDefault="00184B6A" w:rsidP="0076501E">
            <w:pPr>
              <w:rPr>
                <w:szCs w:val="24"/>
              </w:rPr>
            </w:pPr>
            <w:r w:rsidRPr="009271A9">
              <w:rPr>
                <w:szCs w:val="24"/>
              </w:rPr>
              <w:t>Integer</w:t>
            </w:r>
          </w:p>
        </w:tc>
        <w:tc>
          <w:tcPr>
            <w:tcW w:w="0" w:type="auto"/>
            <w:hideMark/>
          </w:tcPr>
          <w:p w14:paraId="46F2CFC4" w14:textId="77777777" w:rsidR="00184B6A" w:rsidRPr="009271A9" w:rsidRDefault="00184B6A" w:rsidP="0076501E">
            <w:pPr>
              <w:rPr>
                <w:szCs w:val="24"/>
              </w:rPr>
            </w:pPr>
            <w:r w:rsidRPr="009271A9">
              <w:rPr>
                <w:szCs w:val="24"/>
              </w:rPr>
              <w:t>Unique positive integer</w:t>
            </w:r>
          </w:p>
        </w:tc>
      </w:tr>
      <w:tr w:rsidR="00184B6A" w:rsidRPr="009271A9" w14:paraId="1076E35D" w14:textId="77777777" w:rsidTr="0076501E">
        <w:tc>
          <w:tcPr>
            <w:tcW w:w="0" w:type="auto"/>
            <w:hideMark/>
          </w:tcPr>
          <w:p w14:paraId="27C2A31E" w14:textId="77777777" w:rsidR="00184B6A" w:rsidRPr="009271A9" w:rsidRDefault="00184B6A" w:rsidP="0076501E">
            <w:pPr>
              <w:rPr>
                <w:szCs w:val="24"/>
              </w:rPr>
            </w:pPr>
            <w:r w:rsidRPr="009271A9">
              <w:rPr>
                <w:szCs w:val="24"/>
              </w:rPr>
              <w:t>User Status</w:t>
            </w:r>
          </w:p>
        </w:tc>
        <w:tc>
          <w:tcPr>
            <w:tcW w:w="0" w:type="auto"/>
            <w:hideMark/>
          </w:tcPr>
          <w:p w14:paraId="70F872AA" w14:textId="77777777" w:rsidR="00184B6A" w:rsidRPr="009271A9" w:rsidRDefault="00184B6A" w:rsidP="0076501E">
            <w:pPr>
              <w:rPr>
                <w:szCs w:val="24"/>
              </w:rPr>
            </w:pPr>
            <w:r w:rsidRPr="009271A9">
              <w:rPr>
                <w:szCs w:val="24"/>
              </w:rPr>
              <w:t>Active</w:t>
            </w:r>
          </w:p>
        </w:tc>
        <w:tc>
          <w:tcPr>
            <w:tcW w:w="0" w:type="auto"/>
            <w:hideMark/>
          </w:tcPr>
          <w:p w14:paraId="0653C984" w14:textId="77777777" w:rsidR="00184B6A" w:rsidRPr="009271A9" w:rsidRDefault="00184B6A" w:rsidP="0076501E">
            <w:pPr>
              <w:rPr>
                <w:szCs w:val="24"/>
              </w:rPr>
            </w:pPr>
            <w:r w:rsidRPr="009271A9">
              <w:rPr>
                <w:szCs w:val="24"/>
              </w:rPr>
              <w:t>Boolean</w:t>
            </w:r>
          </w:p>
        </w:tc>
        <w:tc>
          <w:tcPr>
            <w:tcW w:w="0" w:type="auto"/>
            <w:hideMark/>
          </w:tcPr>
          <w:p w14:paraId="576673D7" w14:textId="77777777" w:rsidR="00184B6A" w:rsidRPr="009271A9" w:rsidRDefault="00184B6A" w:rsidP="0076501E">
            <w:pPr>
              <w:rPr>
                <w:szCs w:val="24"/>
              </w:rPr>
            </w:pPr>
            <w:r w:rsidRPr="009271A9">
              <w:rPr>
                <w:szCs w:val="24"/>
              </w:rPr>
              <w:t>True or False</w:t>
            </w:r>
          </w:p>
        </w:tc>
      </w:tr>
      <w:tr w:rsidR="00184B6A" w:rsidRPr="009271A9" w14:paraId="18B9B8FD" w14:textId="77777777" w:rsidTr="0076501E">
        <w:tc>
          <w:tcPr>
            <w:tcW w:w="0" w:type="auto"/>
            <w:hideMark/>
          </w:tcPr>
          <w:p w14:paraId="3BFD1B9C" w14:textId="77777777" w:rsidR="00184B6A" w:rsidRPr="009271A9" w:rsidRDefault="00184B6A" w:rsidP="0076501E">
            <w:pPr>
              <w:rPr>
                <w:szCs w:val="24"/>
              </w:rPr>
            </w:pPr>
            <w:r w:rsidRPr="009271A9">
              <w:rPr>
                <w:szCs w:val="24"/>
              </w:rPr>
              <w:t>User Access</w:t>
            </w:r>
          </w:p>
        </w:tc>
        <w:tc>
          <w:tcPr>
            <w:tcW w:w="0" w:type="auto"/>
            <w:hideMark/>
          </w:tcPr>
          <w:p w14:paraId="78190BAE" w14:textId="77777777" w:rsidR="00184B6A" w:rsidRPr="009271A9" w:rsidRDefault="00184B6A" w:rsidP="0076501E">
            <w:pPr>
              <w:rPr>
                <w:szCs w:val="24"/>
              </w:rPr>
            </w:pPr>
            <w:r w:rsidRPr="009271A9">
              <w:rPr>
                <w:szCs w:val="24"/>
              </w:rPr>
              <w:t>Admin</w:t>
            </w:r>
          </w:p>
        </w:tc>
        <w:tc>
          <w:tcPr>
            <w:tcW w:w="0" w:type="auto"/>
            <w:hideMark/>
          </w:tcPr>
          <w:p w14:paraId="73E21482" w14:textId="77777777" w:rsidR="00184B6A" w:rsidRPr="009271A9" w:rsidRDefault="00184B6A" w:rsidP="0076501E">
            <w:pPr>
              <w:rPr>
                <w:szCs w:val="24"/>
              </w:rPr>
            </w:pPr>
            <w:r w:rsidRPr="009271A9">
              <w:rPr>
                <w:szCs w:val="24"/>
              </w:rPr>
              <w:t>Boolean</w:t>
            </w:r>
          </w:p>
        </w:tc>
        <w:tc>
          <w:tcPr>
            <w:tcW w:w="0" w:type="auto"/>
            <w:hideMark/>
          </w:tcPr>
          <w:p w14:paraId="4339BAA2" w14:textId="77777777" w:rsidR="00184B6A" w:rsidRPr="009271A9" w:rsidRDefault="00184B6A" w:rsidP="0076501E">
            <w:pPr>
              <w:keepNext/>
              <w:rPr>
                <w:szCs w:val="24"/>
              </w:rPr>
            </w:pPr>
            <w:r w:rsidRPr="009271A9">
              <w:rPr>
                <w:szCs w:val="24"/>
              </w:rPr>
              <w:t>True or False</w:t>
            </w:r>
          </w:p>
        </w:tc>
      </w:tr>
    </w:tbl>
    <w:p w14:paraId="27FA771C" w14:textId="635F7208" w:rsidR="00184B6A" w:rsidRPr="009271A9" w:rsidRDefault="00184B6A" w:rsidP="00184B6A">
      <w:pPr>
        <w:pStyle w:val="Caption"/>
        <w:rPr>
          <w:b/>
          <w:i w:val="0"/>
          <w:iCs w:val="0"/>
          <w:sz w:val="24"/>
          <w:szCs w:val="24"/>
        </w:rPr>
      </w:pPr>
      <w:r w:rsidRPr="009271A9">
        <w:rPr>
          <w:i w:val="0"/>
          <w:iCs w:val="0"/>
        </w:rPr>
        <w:t xml:space="preserve">Table 10.1 Inputs for </w:t>
      </w:r>
      <w:proofErr w:type="spellStart"/>
      <w:r w:rsidRPr="009271A9">
        <w:rPr>
          <w:i w:val="0"/>
          <w:iCs w:val="0"/>
        </w:rPr>
        <w:t>Remove_User</w:t>
      </w:r>
      <w:proofErr w:type="spellEnd"/>
    </w:p>
    <w:p w14:paraId="4EB845A9" w14:textId="061ECE17" w:rsidR="00184B6A" w:rsidRPr="009271A9" w:rsidRDefault="00CE2E7E" w:rsidP="00184B6A">
      <w:pPr>
        <w:rPr>
          <w:b/>
          <w:szCs w:val="24"/>
        </w:rPr>
      </w:pPr>
      <w:r w:rsidRPr="009271A9">
        <w:rPr>
          <w:b/>
          <w:szCs w:val="24"/>
        </w:rPr>
        <w:t xml:space="preserve">3.8.6 </w:t>
      </w:r>
      <w:r w:rsidR="00184B6A" w:rsidRPr="009271A9">
        <w:rPr>
          <w:b/>
          <w:szCs w:val="24"/>
        </w:rPr>
        <w:t>Normal Processing Procedure:</w:t>
      </w:r>
    </w:p>
    <w:p w14:paraId="0E555218" w14:textId="77777777" w:rsidR="00184B6A" w:rsidRPr="009271A9" w:rsidRDefault="00184B6A" w:rsidP="00184B6A">
      <w:pPr>
        <w:numPr>
          <w:ilvl w:val="0"/>
          <w:numId w:val="126"/>
        </w:numPr>
        <w:spacing w:after="160" w:line="259" w:lineRule="auto"/>
        <w:rPr>
          <w:szCs w:val="24"/>
        </w:rPr>
      </w:pPr>
      <w:r w:rsidRPr="009271A9">
        <w:rPr>
          <w:szCs w:val="24"/>
        </w:rPr>
        <w:t>The admin selects the user to be removed.</w:t>
      </w:r>
    </w:p>
    <w:p w14:paraId="7A3B1332" w14:textId="77777777" w:rsidR="00184B6A" w:rsidRPr="009271A9" w:rsidRDefault="00184B6A" w:rsidP="00184B6A">
      <w:pPr>
        <w:numPr>
          <w:ilvl w:val="0"/>
          <w:numId w:val="126"/>
        </w:numPr>
        <w:spacing w:after="160" w:line="259" w:lineRule="auto"/>
        <w:rPr>
          <w:szCs w:val="24"/>
        </w:rPr>
      </w:pPr>
      <w:r w:rsidRPr="009271A9">
        <w:rPr>
          <w:szCs w:val="24"/>
        </w:rPr>
        <w:t>The system confirms the admin's intention to remove the user.</w:t>
      </w:r>
    </w:p>
    <w:p w14:paraId="475C5302" w14:textId="77777777" w:rsidR="00184B6A" w:rsidRPr="009271A9" w:rsidRDefault="00184B6A" w:rsidP="00184B6A">
      <w:pPr>
        <w:numPr>
          <w:ilvl w:val="0"/>
          <w:numId w:val="126"/>
        </w:numPr>
        <w:spacing w:after="160" w:line="259" w:lineRule="auto"/>
        <w:rPr>
          <w:szCs w:val="24"/>
        </w:rPr>
      </w:pPr>
      <w:r w:rsidRPr="009271A9">
        <w:rPr>
          <w:szCs w:val="24"/>
        </w:rPr>
        <w:t>The admin confirms the removal action.</w:t>
      </w:r>
    </w:p>
    <w:p w14:paraId="3BE958A8" w14:textId="77777777" w:rsidR="00184B6A" w:rsidRPr="009271A9" w:rsidRDefault="00184B6A" w:rsidP="00184B6A">
      <w:pPr>
        <w:numPr>
          <w:ilvl w:val="0"/>
          <w:numId w:val="126"/>
        </w:numPr>
        <w:spacing w:after="160" w:line="259" w:lineRule="auto"/>
        <w:rPr>
          <w:szCs w:val="24"/>
        </w:rPr>
      </w:pPr>
      <w:r w:rsidRPr="009271A9">
        <w:rPr>
          <w:szCs w:val="24"/>
        </w:rPr>
        <w:t>The system validates the admin's input and verifies the user's existence.</w:t>
      </w:r>
    </w:p>
    <w:p w14:paraId="01FAF236" w14:textId="77777777" w:rsidR="00184B6A" w:rsidRPr="009271A9" w:rsidRDefault="00184B6A" w:rsidP="00184B6A">
      <w:pPr>
        <w:numPr>
          <w:ilvl w:val="0"/>
          <w:numId w:val="126"/>
        </w:numPr>
        <w:spacing w:after="160" w:line="259" w:lineRule="auto"/>
        <w:rPr>
          <w:szCs w:val="24"/>
        </w:rPr>
      </w:pPr>
      <w:r w:rsidRPr="009271A9">
        <w:rPr>
          <w:szCs w:val="24"/>
        </w:rPr>
        <w:t>The system deactivates the user's account and removes them from the active user list.</w:t>
      </w:r>
    </w:p>
    <w:p w14:paraId="132AB88B" w14:textId="77777777" w:rsidR="00184B6A" w:rsidRPr="009271A9" w:rsidRDefault="00184B6A" w:rsidP="00184B6A">
      <w:pPr>
        <w:numPr>
          <w:ilvl w:val="0"/>
          <w:numId w:val="126"/>
        </w:numPr>
        <w:spacing w:after="160" w:line="259" w:lineRule="auto"/>
        <w:rPr>
          <w:szCs w:val="24"/>
        </w:rPr>
      </w:pPr>
      <w:r w:rsidRPr="009271A9">
        <w:rPr>
          <w:szCs w:val="24"/>
        </w:rPr>
        <w:t>The system logs the removal action for auditing purposes.</w:t>
      </w:r>
    </w:p>
    <w:p w14:paraId="68F66571" w14:textId="77703F8E" w:rsidR="00184B6A" w:rsidRPr="009271A9" w:rsidRDefault="00CE2E7E" w:rsidP="00184B6A">
      <w:pPr>
        <w:rPr>
          <w:b/>
          <w:szCs w:val="24"/>
        </w:rPr>
      </w:pPr>
      <w:r w:rsidRPr="009271A9">
        <w:rPr>
          <w:b/>
          <w:szCs w:val="24"/>
        </w:rPr>
        <w:t xml:space="preserve">3.8.7 </w:t>
      </w:r>
      <w:r w:rsidR="00184B6A" w:rsidRPr="009271A9">
        <w:rPr>
          <w:b/>
          <w:szCs w:val="24"/>
        </w:rPr>
        <w:t>Variations:</w:t>
      </w:r>
    </w:p>
    <w:p w14:paraId="4F9E92B1" w14:textId="77777777" w:rsidR="00184B6A" w:rsidRPr="009271A9" w:rsidRDefault="00184B6A" w:rsidP="00184B6A">
      <w:pPr>
        <w:numPr>
          <w:ilvl w:val="0"/>
          <w:numId w:val="127"/>
        </w:numPr>
        <w:spacing w:after="160" w:line="259" w:lineRule="auto"/>
        <w:rPr>
          <w:szCs w:val="24"/>
        </w:rPr>
      </w:pPr>
      <w:r w:rsidRPr="009271A9">
        <w:rPr>
          <w:szCs w:val="24"/>
        </w:rPr>
        <w:t>If the admin cancels the removal action, the system aborts the process and no changes are made.</w:t>
      </w:r>
    </w:p>
    <w:p w14:paraId="116E66B2" w14:textId="77777777" w:rsidR="00184B6A" w:rsidRPr="009271A9" w:rsidRDefault="00184B6A" w:rsidP="00184B6A">
      <w:pPr>
        <w:numPr>
          <w:ilvl w:val="0"/>
          <w:numId w:val="127"/>
        </w:numPr>
        <w:spacing w:after="160" w:line="259" w:lineRule="auto"/>
        <w:rPr>
          <w:szCs w:val="24"/>
        </w:rPr>
      </w:pPr>
      <w:r w:rsidRPr="009271A9">
        <w:rPr>
          <w:szCs w:val="24"/>
        </w:rPr>
        <w:lastRenderedPageBreak/>
        <w:t>If the user to be removed is currently in a chat session, the system may notify the participants of their removal.</w:t>
      </w:r>
    </w:p>
    <w:p w14:paraId="53667EB3" w14:textId="4A6D8BBB" w:rsidR="00184B6A" w:rsidRPr="009271A9" w:rsidRDefault="00CE2E7E" w:rsidP="00184B6A">
      <w:pPr>
        <w:rPr>
          <w:b/>
          <w:szCs w:val="24"/>
        </w:rPr>
      </w:pPr>
      <w:r w:rsidRPr="009271A9">
        <w:rPr>
          <w:b/>
          <w:szCs w:val="24"/>
        </w:rPr>
        <w:t xml:space="preserve">3.8.8 </w:t>
      </w:r>
      <w:r w:rsidR="00184B6A" w:rsidRPr="009271A9">
        <w:rPr>
          <w:b/>
          <w:szCs w:val="24"/>
        </w:rPr>
        <w:t>Exceptions:</w:t>
      </w:r>
    </w:p>
    <w:tbl>
      <w:tblPr>
        <w:tblStyle w:val="TableGrid"/>
        <w:tblW w:w="0" w:type="auto"/>
        <w:tblLook w:val="04A0" w:firstRow="1" w:lastRow="0" w:firstColumn="1" w:lastColumn="0" w:noHBand="0" w:noVBand="1"/>
      </w:tblPr>
      <w:tblGrid>
        <w:gridCol w:w="2144"/>
        <w:gridCol w:w="6159"/>
      </w:tblGrid>
      <w:tr w:rsidR="00184B6A" w:rsidRPr="009271A9" w14:paraId="4DC6BF1D" w14:textId="77777777" w:rsidTr="0076501E">
        <w:tc>
          <w:tcPr>
            <w:tcW w:w="0" w:type="auto"/>
            <w:shd w:val="clear" w:color="auto" w:fill="D9D9D9" w:themeFill="background1" w:themeFillShade="D9"/>
            <w:hideMark/>
          </w:tcPr>
          <w:p w14:paraId="1E17702C" w14:textId="77777777" w:rsidR="00184B6A" w:rsidRPr="009271A9" w:rsidRDefault="00184B6A" w:rsidP="0076501E">
            <w:pPr>
              <w:rPr>
                <w:b/>
                <w:bCs/>
                <w:szCs w:val="24"/>
              </w:rPr>
            </w:pPr>
            <w:r w:rsidRPr="009271A9">
              <w:rPr>
                <w:b/>
                <w:bCs/>
                <w:szCs w:val="24"/>
              </w:rPr>
              <w:t>Exception</w:t>
            </w:r>
          </w:p>
        </w:tc>
        <w:tc>
          <w:tcPr>
            <w:tcW w:w="0" w:type="auto"/>
            <w:shd w:val="clear" w:color="auto" w:fill="D9D9D9" w:themeFill="background1" w:themeFillShade="D9"/>
            <w:hideMark/>
          </w:tcPr>
          <w:p w14:paraId="043704FB" w14:textId="77777777" w:rsidR="00184B6A" w:rsidRPr="009271A9" w:rsidRDefault="00184B6A" w:rsidP="0076501E">
            <w:pPr>
              <w:rPr>
                <w:b/>
                <w:bCs/>
                <w:szCs w:val="24"/>
              </w:rPr>
            </w:pPr>
            <w:r w:rsidRPr="009271A9">
              <w:rPr>
                <w:b/>
                <w:bCs/>
                <w:szCs w:val="24"/>
              </w:rPr>
              <w:t>Error Message (Displayed/Generated/Logged)</w:t>
            </w:r>
          </w:p>
        </w:tc>
      </w:tr>
      <w:tr w:rsidR="00184B6A" w:rsidRPr="009271A9" w14:paraId="33EEEBE6" w14:textId="77777777" w:rsidTr="0076501E">
        <w:tc>
          <w:tcPr>
            <w:tcW w:w="0" w:type="auto"/>
            <w:hideMark/>
          </w:tcPr>
          <w:p w14:paraId="5C9EA2A3" w14:textId="77777777" w:rsidR="00184B6A" w:rsidRPr="009271A9" w:rsidRDefault="00184B6A" w:rsidP="0076501E">
            <w:pPr>
              <w:rPr>
                <w:szCs w:val="24"/>
              </w:rPr>
            </w:pPr>
            <w:r w:rsidRPr="009271A9">
              <w:rPr>
                <w:szCs w:val="24"/>
              </w:rPr>
              <w:t>Invalid admin credentials</w:t>
            </w:r>
          </w:p>
        </w:tc>
        <w:tc>
          <w:tcPr>
            <w:tcW w:w="0" w:type="auto"/>
            <w:hideMark/>
          </w:tcPr>
          <w:p w14:paraId="4CD21EA8" w14:textId="77777777" w:rsidR="00184B6A" w:rsidRPr="009271A9" w:rsidRDefault="00184B6A" w:rsidP="0076501E">
            <w:pPr>
              <w:rPr>
                <w:szCs w:val="24"/>
              </w:rPr>
            </w:pPr>
            <w:r w:rsidRPr="009271A9">
              <w:rPr>
                <w:szCs w:val="24"/>
              </w:rPr>
              <w:t>"Invalid admin credentials. Please check your username and password."</w:t>
            </w:r>
          </w:p>
        </w:tc>
      </w:tr>
      <w:tr w:rsidR="00184B6A" w:rsidRPr="009271A9" w14:paraId="07D30153" w14:textId="77777777" w:rsidTr="0076501E">
        <w:tc>
          <w:tcPr>
            <w:tcW w:w="0" w:type="auto"/>
            <w:hideMark/>
          </w:tcPr>
          <w:p w14:paraId="6FDC9A5D" w14:textId="77777777" w:rsidR="00184B6A" w:rsidRPr="009271A9" w:rsidRDefault="00184B6A" w:rsidP="0076501E">
            <w:pPr>
              <w:rPr>
                <w:szCs w:val="24"/>
              </w:rPr>
            </w:pPr>
            <w:r w:rsidRPr="009271A9">
              <w:rPr>
                <w:szCs w:val="24"/>
              </w:rPr>
              <w:t>Insufficient admin privileges</w:t>
            </w:r>
          </w:p>
        </w:tc>
        <w:tc>
          <w:tcPr>
            <w:tcW w:w="0" w:type="auto"/>
            <w:hideMark/>
          </w:tcPr>
          <w:p w14:paraId="7D1ACA62" w14:textId="77777777" w:rsidR="00184B6A" w:rsidRPr="009271A9" w:rsidRDefault="00184B6A" w:rsidP="0076501E">
            <w:pPr>
              <w:rPr>
                <w:szCs w:val="24"/>
              </w:rPr>
            </w:pPr>
            <w:r w:rsidRPr="009271A9">
              <w:rPr>
                <w:szCs w:val="24"/>
              </w:rPr>
              <w:t>"Insufficient admin privileges to remove users. Please contact a higher-level administrator."</w:t>
            </w:r>
          </w:p>
        </w:tc>
      </w:tr>
      <w:tr w:rsidR="00184B6A" w:rsidRPr="009271A9" w14:paraId="50B101E8" w14:textId="77777777" w:rsidTr="0076501E">
        <w:tc>
          <w:tcPr>
            <w:tcW w:w="0" w:type="auto"/>
            <w:hideMark/>
          </w:tcPr>
          <w:p w14:paraId="44E67A09" w14:textId="77777777" w:rsidR="00184B6A" w:rsidRPr="009271A9" w:rsidRDefault="00184B6A" w:rsidP="0076501E">
            <w:pPr>
              <w:rPr>
                <w:szCs w:val="24"/>
              </w:rPr>
            </w:pPr>
            <w:r w:rsidRPr="009271A9">
              <w:rPr>
                <w:szCs w:val="24"/>
              </w:rPr>
              <w:t>Invalid user username</w:t>
            </w:r>
          </w:p>
        </w:tc>
        <w:tc>
          <w:tcPr>
            <w:tcW w:w="0" w:type="auto"/>
            <w:hideMark/>
          </w:tcPr>
          <w:p w14:paraId="58E47D8A" w14:textId="77777777" w:rsidR="00184B6A" w:rsidRPr="009271A9" w:rsidRDefault="00184B6A" w:rsidP="0076501E">
            <w:pPr>
              <w:rPr>
                <w:szCs w:val="24"/>
              </w:rPr>
            </w:pPr>
            <w:r w:rsidRPr="009271A9">
              <w:rPr>
                <w:szCs w:val="24"/>
              </w:rPr>
              <w:t>"Invalid user username. Please enter a valid username."</w:t>
            </w:r>
          </w:p>
        </w:tc>
      </w:tr>
      <w:tr w:rsidR="00184B6A" w:rsidRPr="009271A9" w14:paraId="587E464A" w14:textId="77777777" w:rsidTr="0076501E">
        <w:tc>
          <w:tcPr>
            <w:tcW w:w="0" w:type="auto"/>
            <w:hideMark/>
          </w:tcPr>
          <w:p w14:paraId="31A2F4E7" w14:textId="77777777" w:rsidR="00184B6A" w:rsidRPr="009271A9" w:rsidRDefault="00184B6A" w:rsidP="0076501E">
            <w:pPr>
              <w:rPr>
                <w:szCs w:val="24"/>
              </w:rPr>
            </w:pPr>
            <w:r w:rsidRPr="009271A9">
              <w:rPr>
                <w:szCs w:val="24"/>
              </w:rPr>
              <w:t>User not found</w:t>
            </w:r>
          </w:p>
        </w:tc>
        <w:tc>
          <w:tcPr>
            <w:tcW w:w="0" w:type="auto"/>
            <w:hideMark/>
          </w:tcPr>
          <w:p w14:paraId="539A10AB" w14:textId="77777777" w:rsidR="00184B6A" w:rsidRPr="009271A9" w:rsidRDefault="00184B6A" w:rsidP="0076501E">
            <w:pPr>
              <w:keepNext/>
              <w:rPr>
                <w:szCs w:val="24"/>
              </w:rPr>
            </w:pPr>
            <w:r w:rsidRPr="009271A9">
              <w:rPr>
                <w:szCs w:val="24"/>
              </w:rPr>
              <w:t>"User not found. Please enter a valid username."</w:t>
            </w:r>
          </w:p>
        </w:tc>
      </w:tr>
    </w:tbl>
    <w:p w14:paraId="7F5B5A5F" w14:textId="77777777" w:rsidR="00184B6A" w:rsidRPr="009271A9" w:rsidRDefault="00184B6A" w:rsidP="00184B6A">
      <w:pPr>
        <w:pStyle w:val="Caption"/>
        <w:rPr>
          <w:b/>
          <w:i w:val="0"/>
          <w:iCs w:val="0"/>
          <w:sz w:val="24"/>
          <w:szCs w:val="24"/>
        </w:rPr>
      </w:pPr>
      <w:r w:rsidRPr="009271A9">
        <w:rPr>
          <w:i w:val="0"/>
          <w:iCs w:val="0"/>
        </w:rPr>
        <w:t xml:space="preserve">Table 10.2 Exceptions for </w:t>
      </w:r>
      <w:proofErr w:type="spellStart"/>
      <w:r w:rsidRPr="009271A9">
        <w:rPr>
          <w:i w:val="0"/>
          <w:iCs w:val="0"/>
        </w:rPr>
        <w:t>Remove_User</w:t>
      </w:r>
      <w:proofErr w:type="spellEnd"/>
    </w:p>
    <w:p w14:paraId="6EA6F861" w14:textId="212C8F92" w:rsidR="00184B6A" w:rsidRPr="009271A9" w:rsidRDefault="00CE2E7E" w:rsidP="00184B6A">
      <w:pPr>
        <w:rPr>
          <w:b/>
          <w:sz w:val="28"/>
          <w:szCs w:val="28"/>
        </w:rPr>
      </w:pPr>
      <w:r w:rsidRPr="009271A9">
        <w:rPr>
          <w:b/>
          <w:sz w:val="28"/>
          <w:szCs w:val="28"/>
        </w:rPr>
        <w:t>3.9 Alert Notification</w:t>
      </w:r>
    </w:p>
    <w:p w14:paraId="34277187" w14:textId="458C9C1F" w:rsidR="00184B6A" w:rsidRPr="009271A9" w:rsidRDefault="00184B6A" w:rsidP="00184B6A">
      <w:pPr>
        <w:rPr>
          <w:szCs w:val="24"/>
        </w:rPr>
      </w:pPr>
      <w:r w:rsidRPr="009271A9">
        <w:rPr>
          <w:b/>
          <w:szCs w:val="24"/>
        </w:rPr>
        <w:t>Function Name:</w:t>
      </w:r>
      <w:r w:rsidRPr="009271A9">
        <w:rPr>
          <w:szCs w:val="24"/>
        </w:rPr>
        <w:t xml:space="preserve"> </w:t>
      </w:r>
      <w:proofErr w:type="spellStart"/>
      <w:r w:rsidRPr="009271A9">
        <w:rPr>
          <w:szCs w:val="24"/>
        </w:rPr>
        <w:t>Manage_Alert_Notifications</w:t>
      </w:r>
      <w:proofErr w:type="spellEnd"/>
    </w:p>
    <w:p w14:paraId="683B2733" w14:textId="6027786F" w:rsidR="00184B6A" w:rsidRPr="009271A9" w:rsidRDefault="00CE2E7E" w:rsidP="00184B6A">
      <w:pPr>
        <w:rPr>
          <w:b/>
          <w:szCs w:val="24"/>
        </w:rPr>
      </w:pPr>
      <w:r w:rsidRPr="009271A9">
        <w:rPr>
          <w:b/>
          <w:szCs w:val="24"/>
        </w:rPr>
        <w:t xml:space="preserve">3.9.1 </w:t>
      </w:r>
      <w:r w:rsidR="00184B6A" w:rsidRPr="009271A9">
        <w:rPr>
          <w:b/>
          <w:szCs w:val="24"/>
        </w:rPr>
        <w:t>Trigger:</w:t>
      </w:r>
    </w:p>
    <w:p w14:paraId="405BC397" w14:textId="77777777" w:rsidR="00184B6A" w:rsidRPr="009271A9" w:rsidRDefault="00184B6A" w:rsidP="00184B6A">
      <w:pPr>
        <w:numPr>
          <w:ilvl w:val="0"/>
          <w:numId w:val="129"/>
        </w:numPr>
        <w:spacing w:after="160" w:line="259" w:lineRule="auto"/>
        <w:rPr>
          <w:szCs w:val="24"/>
        </w:rPr>
      </w:pPr>
      <w:r w:rsidRPr="009271A9">
        <w:rPr>
          <w:szCs w:val="24"/>
        </w:rPr>
        <w:t>A user clicks on the "Alert Notifications" button or accesses the notification settings menu.</w:t>
      </w:r>
    </w:p>
    <w:p w14:paraId="1B6B5F8F" w14:textId="294BF278" w:rsidR="00184B6A" w:rsidRPr="009271A9" w:rsidRDefault="00CE2E7E" w:rsidP="00184B6A">
      <w:pPr>
        <w:rPr>
          <w:b/>
          <w:szCs w:val="24"/>
        </w:rPr>
      </w:pPr>
      <w:r w:rsidRPr="009271A9">
        <w:rPr>
          <w:b/>
          <w:szCs w:val="24"/>
        </w:rPr>
        <w:t xml:space="preserve">3.9.2 </w:t>
      </w:r>
      <w:r w:rsidR="00184B6A" w:rsidRPr="009271A9">
        <w:rPr>
          <w:b/>
          <w:szCs w:val="24"/>
        </w:rPr>
        <w:t>Pre-Condition:</w:t>
      </w:r>
    </w:p>
    <w:p w14:paraId="013DB36A" w14:textId="77777777" w:rsidR="00184B6A" w:rsidRPr="009271A9" w:rsidRDefault="00184B6A" w:rsidP="00184B6A">
      <w:pPr>
        <w:numPr>
          <w:ilvl w:val="0"/>
          <w:numId w:val="130"/>
        </w:numPr>
        <w:spacing w:after="160" w:line="259" w:lineRule="auto"/>
        <w:rPr>
          <w:szCs w:val="24"/>
        </w:rPr>
      </w:pPr>
      <w:r w:rsidRPr="009271A9">
        <w:rPr>
          <w:szCs w:val="24"/>
        </w:rPr>
        <w:t>The user is logged in to the chat system.</w:t>
      </w:r>
    </w:p>
    <w:p w14:paraId="3718A168" w14:textId="4BEC945B" w:rsidR="00184B6A" w:rsidRPr="009271A9" w:rsidRDefault="00CE2E7E" w:rsidP="00184B6A">
      <w:pPr>
        <w:rPr>
          <w:b/>
          <w:szCs w:val="24"/>
        </w:rPr>
      </w:pPr>
      <w:r w:rsidRPr="009271A9">
        <w:rPr>
          <w:b/>
          <w:szCs w:val="24"/>
        </w:rPr>
        <w:t xml:space="preserve">3.9.3 </w:t>
      </w:r>
      <w:proofErr w:type="gramStart"/>
      <w:r w:rsidR="00184B6A" w:rsidRPr="009271A9">
        <w:rPr>
          <w:b/>
          <w:szCs w:val="24"/>
        </w:rPr>
        <w:t>Post-Condition</w:t>
      </w:r>
      <w:proofErr w:type="gramEnd"/>
      <w:r w:rsidR="00184B6A" w:rsidRPr="009271A9">
        <w:rPr>
          <w:b/>
          <w:szCs w:val="24"/>
        </w:rPr>
        <w:t>:</w:t>
      </w:r>
    </w:p>
    <w:p w14:paraId="46F4D997" w14:textId="77777777" w:rsidR="00184B6A" w:rsidRPr="009271A9" w:rsidRDefault="00184B6A" w:rsidP="00184B6A">
      <w:pPr>
        <w:numPr>
          <w:ilvl w:val="0"/>
          <w:numId w:val="131"/>
        </w:numPr>
        <w:spacing w:after="160" w:line="259" w:lineRule="auto"/>
        <w:rPr>
          <w:szCs w:val="24"/>
        </w:rPr>
      </w:pPr>
      <w:r w:rsidRPr="009271A9">
        <w:rPr>
          <w:szCs w:val="24"/>
        </w:rPr>
        <w:t>The user's alert notification preferences are updated.</w:t>
      </w:r>
    </w:p>
    <w:p w14:paraId="3A4C4DBF" w14:textId="77777777" w:rsidR="00184B6A" w:rsidRPr="009271A9" w:rsidRDefault="00184B6A" w:rsidP="00184B6A">
      <w:pPr>
        <w:numPr>
          <w:ilvl w:val="0"/>
          <w:numId w:val="131"/>
        </w:numPr>
        <w:spacing w:after="160" w:line="259" w:lineRule="auto"/>
        <w:rPr>
          <w:szCs w:val="24"/>
        </w:rPr>
      </w:pPr>
      <w:r w:rsidRPr="009271A9">
        <w:rPr>
          <w:szCs w:val="24"/>
        </w:rPr>
        <w:t>The user receives notifications according to their preferences.</w:t>
      </w:r>
    </w:p>
    <w:p w14:paraId="1C4F74B3" w14:textId="51A9A919" w:rsidR="00184B6A" w:rsidRPr="009271A9" w:rsidRDefault="00CE2E7E" w:rsidP="00184B6A">
      <w:pPr>
        <w:rPr>
          <w:b/>
          <w:szCs w:val="24"/>
        </w:rPr>
      </w:pPr>
      <w:r w:rsidRPr="009271A9">
        <w:rPr>
          <w:b/>
          <w:szCs w:val="24"/>
        </w:rPr>
        <w:t xml:space="preserve">3.9.4 </w:t>
      </w:r>
      <w:r w:rsidR="00184B6A" w:rsidRPr="009271A9">
        <w:rPr>
          <w:b/>
          <w:szCs w:val="24"/>
        </w:rPr>
        <w:t>Business Rules Applicable:</w:t>
      </w:r>
    </w:p>
    <w:p w14:paraId="2F3CC87A" w14:textId="77777777" w:rsidR="00184B6A" w:rsidRPr="009271A9" w:rsidRDefault="00184B6A" w:rsidP="00184B6A">
      <w:pPr>
        <w:numPr>
          <w:ilvl w:val="0"/>
          <w:numId w:val="132"/>
        </w:numPr>
        <w:spacing w:after="160" w:line="259" w:lineRule="auto"/>
        <w:rPr>
          <w:szCs w:val="24"/>
        </w:rPr>
      </w:pPr>
      <w:r w:rsidRPr="009271A9">
        <w:rPr>
          <w:szCs w:val="24"/>
        </w:rPr>
        <w:t>Only logged-in users can manage their alert notification preferences.</w:t>
      </w:r>
    </w:p>
    <w:p w14:paraId="49E3B4CE" w14:textId="77777777" w:rsidR="00184B6A" w:rsidRPr="009271A9" w:rsidRDefault="00184B6A" w:rsidP="00184B6A">
      <w:pPr>
        <w:numPr>
          <w:ilvl w:val="0"/>
          <w:numId w:val="132"/>
        </w:numPr>
        <w:spacing w:after="160" w:line="259" w:lineRule="auto"/>
        <w:rPr>
          <w:szCs w:val="24"/>
        </w:rPr>
      </w:pPr>
      <w:r w:rsidRPr="009271A9">
        <w:rPr>
          <w:szCs w:val="24"/>
        </w:rPr>
        <w:t>Users can only modify their own alert notification preferences.</w:t>
      </w:r>
    </w:p>
    <w:p w14:paraId="3F9C1D6D" w14:textId="77777777" w:rsidR="00184B6A" w:rsidRPr="009271A9" w:rsidRDefault="00184B6A" w:rsidP="00184B6A">
      <w:pPr>
        <w:numPr>
          <w:ilvl w:val="0"/>
          <w:numId w:val="132"/>
        </w:numPr>
        <w:spacing w:after="160" w:line="259" w:lineRule="auto"/>
        <w:rPr>
          <w:szCs w:val="24"/>
        </w:rPr>
      </w:pPr>
      <w:r w:rsidRPr="009271A9">
        <w:rPr>
          <w:szCs w:val="24"/>
        </w:rPr>
        <w:t>Alert notification preferences should adhere to system limitations and privacy guidelines.</w:t>
      </w:r>
    </w:p>
    <w:p w14:paraId="6321A939" w14:textId="798F7CCD" w:rsidR="00184B6A" w:rsidRPr="009271A9" w:rsidRDefault="00CE2E7E" w:rsidP="00184B6A">
      <w:pPr>
        <w:rPr>
          <w:b/>
          <w:szCs w:val="24"/>
        </w:rPr>
      </w:pPr>
      <w:r w:rsidRPr="009271A9">
        <w:rPr>
          <w:b/>
          <w:szCs w:val="24"/>
        </w:rPr>
        <w:t xml:space="preserve">3.9.5 </w:t>
      </w:r>
      <w:r w:rsidR="00184B6A" w:rsidRPr="009271A9">
        <w:rPr>
          <w:b/>
          <w:szCs w:val="24"/>
        </w:rPr>
        <w:t>Data Manipulated:</w:t>
      </w:r>
    </w:p>
    <w:tbl>
      <w:tblPr>
        <w:tblStyle w:val="TableGrid"/>
        <w:tblW w:w="0" w:type="auto"/>
        <w:tblLook w:val="04A0" w:firstRow="1" w:lastRow="0" w:firstColumn="1" w:lastColumn="0" w:noHBand="0" w:noVBand="1"/>
      </w:tblPr>
      <w:tblGrid>
        <w:gridCol w:w="2675"/>
        <w:gridCol w:w="2436"/>
        <w:gridCol w:w="1016"/>
        <w:gridCol w:w="2176"/>
      </w:tblGrid>
      <w:tr w:rsidR="009271A9" w:rsidRPr="009271A9" w14:paraId="4A0EE6AF" w14:textId="77777777" w:rsidTr="0076501E">
        <w:tc>
          <w:tcPr>
            <w:tcW w:w="0" w:type="auto"/>
            <w:shd w:val="clear" w:color="auto" w:fill="D9D9D9" w:themeFill="background1" w:themeFillShade="D9"/>
            <w:hideMark/>
          </w:tcPr>
          <w:p w14:paraId="1D65EC9D" w14:textId="77777777" w:rsidR="00184B6A" w:rsidRPr="009271A9" w:rsidRDefault="00184B6A" w:rsidP="0076501E">
            <w:pPr>
              <w:rPr>
                <w:b/>
                <w:bCs/>
                <w:szCs w:val="24"/>
              </w:rPr>
            </w:pPr>
            <w:r w:rsidRPr="009271A9">
              <w:rPr>
                <w:b/>
                <w:bCs/>
                <w:szCs w:val="24"/>
              </w:rPr>
              <w:t>Data Type</w:t>
            </w:r>
          </w:p>
        </w:tc>
        <w:tc>
          <w:tcPr>
            <w:tcW w:w="0" w:type="auto"/>
            <w:shd w:val="clear" w:color="auto" w:fill="D9D9D9" w:themeFill="background1" w:themeFillShade="D9"/>
            <w:hideMark/>
          </w:tcPr>
          <w:p w14:paraId="6A331501" w14:textId="77777777" w:rsidR="00184B6A" w:rsidRPr="009271A9" w:rsidRDefault="00184B6A" w:rsidP="0076501E">
            <w:pPr>
              <w:rPr>
                <w:b/>
                <w:bCs/>
                <w:szCs w:val="24"/>
              </w:rPr>
            </w:pPr>
            <w:r w:rsidRPr="009271A9">
              <w:rPr>
                <w:b/>
                <w:bCs/>
                <w:szCs w:val="24"/>
              </w:rPr>
              <w:t>Name</w:t>
            </w:r>
          </w:p>
        </w:tc>
        <w:tc>
          <w:tcPr>
            <w:tcW w:w="0" w:type="auto"/>
            <w:shd w:val="clear" w:color="auto" w:fill="D9D9D9" w:themeFill="background1" w:themeFillShade="D9"/>
            <w:hideMark/>
          </w:tcPr>
          <w:p w14:paraId="44B9BCA0" w14:textId="77777777" w:rsidR="00184B6A" w:rsidRPr="009271A9" w:rsidRDefault="00184B6A" w:rsidP="0076501E">
            <w:pPr>
              <w:rPr>
                <w:b/>
                <w:bCs/>
                <w:szCs w:val="24"/>
              </w:rPr>
            </w:pPr>
            <w:r w:rsidRPr="009271A9">
              <w:rPr>
                <w:b/>
                <w:bCs/>
                <w:szCs w:val="24"/>
              </w:rPr>
              <w:t>Format</w:t>
            </w:r>
          </w:p>
        </w:tc>
        <w:tc>
          <w:tcPr>
            <w:tcW w:w="0" w:type="auto"/>
            <w:shd w:val="clear" w:color="auto" w:fill="D9D9D9" w:themeFill="background1" w:themeFillShade="D9"/>
            <w:hideMark/>
          </w:tcPr>
          <w:p w14:paraId="24862A3B" w14:textId="77777777" w:rsidR="00184B6A" w:rsidRPr="009271A9" w:rsidRDefault="00184B6A" w:rsidP="0076501E">
            <w:pPr>
              <w:rPr>
                <w:b/>
                <w:bCs/>
                <w:szCs w:val="24"/>
              </w:rPr>
            </w:pPr>
            <w:r w:rsidRPr="009271A9">
              <w:rPr>
                <w:b/>
                <w:bCs/>
                <w:szCs w:val="24"/>
              </w:rPr>
              <w:t>Validation Rules</w:t>
            </w:r>
          </w:p>
        </w:tc>
      </w:tr>
      <w:tr w:rsidR="00184B6A" w:rsidRPr="009271A9" w14:paraId="0452AC88" w14:textId="77777777" w:rsidTr="0076501E">
        <w:tc>
          <w:tcPr>
            <w:tcW w:w="0" w:type="auto"/>
            <w:hideMark/>
          </w:tcPr>
          <w:p w14:paraId="38B4ABD4" w14:textId="77777777" w:rsidR="00184B6A" w:rsidRPr="009271A9" w:rsidRDefault="00184B6A" w:rsidP="0076501E">
            <w:pPr>
              <w:rPr>
                <w:szCs w:val="24"/>
              </w:rPr>
            </w:pPr>
            <w:r w:rsidRPr="009271A9">
              <w:rPr>
                <w:szCs w:val="24"/>
              </w:rPr>
              <w:t>User Information</w:t>
            </w:r>
          </w:p>
        </w:tc>
        <w:tc>
          <w:tcPr>
            <w:tcW w:w="0" w:type="auto"/>
            <w:hideMark/>
          </w:tcPr>
          <w:p w14:paraId="0630BF35" w14:textId="77777777" w:rsidR="00184B6A" w:rsidRPr="009271A9" w:rsidRDefault="00184B6A" w:rsidP="0076501E">
            <w:pPr>
              <w:rPr>
                <w:szCs w:val="24"/>
              </w:rPr>
            </w:pPr>
            <w:r w:rsidRPr="009271A9">
              <w:rPr>
                <w:szCs w:val="24"/>
              </w:rPr>
              <w:t>Username</w:t>
            </w:r>
          </w:p>
        </w:tc>
        <w:tc>
          <w:tcPr>
            <w:tcW w:w="0" w:type="auto"/>
            <w:hideMark/>
          </w:tcPr>
          <w:p w14:paraId="172409E8" w14:textId="77777777" w:rsidR="00184B6A" w:rsidRPr="009271A9" w:rsidRDefault="00184B6A" w:rsidP="0076501E">
            <w:pPr>
              <w:rPr>
                <w:szCs w:val="24"/>
              </w:rPr>
            </w:pPr>
            <w:r w:rsidRPr="009271A9">
              <w:rPr>
                <w:szCs w:val="24"/>
              </w:rPr>
              <w:t>String</w:t>
            </w:r>
          </w:p>
        </w:tc>
        <w:tc>
          <w:tcPr>
            <w:tcW w:w="0" w:type="auto"/>
            <w:hideMark/>
          </w:tcPr>
          <w:p w14:paraId="5C9CBEDB" w14:textId="77777777" w:rsidR="00184B6A" w:rsidRPr="009271A9" w:rsidRDefault="00184B6A" w:rsidP="0076501E">
            <w:pPr>
              <w:rPr>
                <w:szCs w:val="24"/>
              </w:rPr>
            </w:pPr>
            <w:r w:rsidRPr="009271A9">
              <w:rPr>
                <w:szCs w:val="24"/>
              </w:rPr>
              <w:t>Unique and non-empty</w:t>
            </w:r>
          </w:p>
        </w:tc>
      </w:tr>
      <w:tr w:rsidR="00184B6A" w:rsidRPr="009271A9" w14:paraId="2F8E1B84" w14:textId="77777777" w:rsidTr="0076501E">
        <w:tc>
          <w:tcPr>
            <w:tcW w:w="0" w:type="auto"/>
            <w:hideMark/>
          </w:tcPr>
          <w:p w14:paraId="72B19021" w14:textId="77777777" w:rsidR="00184B6A" w:rsidRPr="009271A9" w:rsidRDefault="00184B6A" w:rsidP="0076501E">
            <w:pPr>
              <w:rPr>
                <w:szCs w:val="24"/>
              </w:rPr>
            </w:pPr>
            <w:r w:rsidRPr="009271A9">
              <w:rPr>
                <w:szCs w:val="24"/>
              </w:rPr>
              <w:t>User Information</w:t>
            </w:r>
          </w:p>
        </w:tc>
        <w:tc>
          <w:tcPr>
            <w:tcW w:w="0" w:type="auto"/>
            <w:hideMark/>
          </w:tcPr>
          <w:p w14:paraId="20F34112" w14:textId="77777777" w:rsidR="00184B6A" w:rsidRPr="009271A9" w:rsidRDefault="00184B6A" w:rsidP="0076501E">
            <w:pPr>
              <w:rPr>
                <w:szCs w:val="24"/>
              </w:rPr>
            </w:pPr>
            <w:r w:rsidRPr="009271A9">
              <w:rPr>
                <w:szCs w:val="24"/>
              </w:rPr>
              <w:t>User ID</w:t>
            </w:r>
          </w:p>
        </w:tc>
        <w:tc>
          <w:tcPr>
            <w:tcW w:w="0" w:type="auto"/>
            <w:hideMark/>
          </w:tcPr>
          <w:p w14:paraId="2F14056A" w14:textId="77777777" w:rsidR="00184B6A" w:rsidRPr="009271A9" w:rsidRDefault="00184B6A" w:rsidP="0076501E">
            <w:pPr>
              <w:rPr>
                <w:szCs w:val="24"/>
              </w:rPr>
            </w:pPr>
            <w:r w:rsidRPr="009271A9">
              <w:rPr>
                <w:szCs w:val="24"/>
              </w:rPr>
              <w:t>Integer</w:t>
            </w:r>
          </w:p>
        </w:tc>
        <w:tc>
          <w:tcPr>
            <w:tcW w:w="0" w:type="auto"/>
            <w:hideMark/>
          </w:tcPr>
          <w:p w14:paraId="2E207DFD" w14:textId="77777777" w:rsidR="00184B6A" w:rsidRPr="009271A9" w:rsidRDefault="00184B6A" w:rsidP="0076501E">
            <w:pPr>
              <w:rPr>
                <w:szCs w:val="24"/>
              </w:rPr>
            </w:pPr>
            <w:r w:rsidRPr="009271A9">
              <w:rPr>
                <w:szCs w:val="24"/>
              </w:rPr>
              <w:t>Unique positive integer</w:t>
            </w:r>
          </w:p>
        </w:tc>
      </w:tr>
      <w:tr w:rsidR="00184B6A" w:rsidRPr="009271A9" w14:paraId="59BEB02A" w14:textId="77777777" w:rsidTr="0076501E">
        <w:tc>
          <w:tcPr>
            <w:tcW w:w="0" w:type="auto"/>
            <w:hideMark/>
          </w:tcPr>
          <w:p w14:paraId="79C2712A" w14:textId="77777777" w:rsidR="00184B6A" w:rsidRPr="009271A9" w:rsidRDefault="00184B6A" w:rsidP="0076501E">
            <w:pPr>
              <w:rPr>
                <w:szCs w:val="24"/>
              </w:rPr>
            </w:pPr>
            <w:r w:rsidRPr="009271A9">
              <w:rPr>
                <w:szCs w:val="24"/>
              </w:rPr>
              <w:t>Alert Notification Preferences</w:t>
            </w:r>
          </w:p>
        </w:tc>
        <w:tc>
          <w:tcPr>
            <w:tcW w:w="0" w:type="auto"/>
            <w:hideMark/>
          </w:tcPr>
          <w:p w14:paraId="337C4CC6" w14:textId="77777777" w:rsidR="00184B6A" w:rsidRPr="009271A9" w:rsidRDefault="00184B6A" w:rsidP="0076501E">
            <w:pPr>
              <w:rPr>
                <w:szCs w:val="24"/>
              </w:rPr>
            </w:pPr>
            <w:r w:rsidRPr="009271A9">
              <w:rPr>
                <w:szCs w:val="24"/>
              </w:rPr>
              <w:t>New Message Notification</w:t>
            </w:r>
          </w:p>
        </w:tc>
        <w:tc>
          <w:tcPr>
            <w:tcW w:w="0" w:type="auto"/>
            <w:hideMark/>
          </w:tcPr>
          <w:p w14:paraId="429A0CCA" w14:textId="77777777" w:rsidR="00184B6A" w:rsidRPr="009271A9" w:rsidRDefault="00184B6A" w:rsidP="0076501E">
            <w:pPr>
              <w:rPr>
                <w:szCs w:val="24"/>
              </w:rPr>
            </w:pPr>
            <w:r w:rsidRPr="009271A9">
              <w:rPr>
                <w:szCs w:val="24"/>
              </w:rPr>
              <w:t>Boolean</w:t>
            </w:r>
          </w:p>
        </w:tc>
        <w:tc>
          <w:tcPr>
            <w:tcW w:w="0" w:type="auto"/>
            <w:hideMark/>
          </w:tcPr>
          <w:p w14:paraId="2AE97873" w14:textId="77777777" w:rsidR="00184B6A" w:rsidRPr="009271A9" w:rsidRDefault="00184B6A" w:rsidP="0076501E">
            <w:pPr>
              <w:rPr>
                <w:szCs w:val="24"/>
              </w:rPr>
            </w:pPr>
            <w:r w:rsidRPr="009271A9">
              <w:rPr>
                <w:szCs w:val="24"/>
              </w:rPr>
              <w:t>True or False</w:t>
            </w:r>
          </w:p>
        </w:tc>
      </w:tr>
      <w:tr w:rsidR="00184B6A" w:rsidRPr="009271A9" w14:paraId="375B9B2C" w14:textId="77777777" w:rsidTr="0076501E">
        <w:tc>
          <w:tcPr>
            <w:tcW w:w="0" w:type="auto"/>
            <w:hideMark/>
          </w:tcPr>
          <w:p w14:paraId="037913AD" w14:textId="77777777" w:rsidR="00184B6A" w:rsidRPr="009271A9" w:rsidRDefault="00184B6A" w:rsidP="0076501E">
            <w:pPr>
              <w:rPr>
                <w:szCs w:val="24"/>
              </w:rPr>
            </w:pPr>
            <w:r w:rsidRPr="009271A9">
              <w:rPr>
                <w:szCs w:val="24"/>
              </w:rPr>
              <w:t>Alert Notification Preferences</w:t>
            </w:r>
          </w:p>
        </w:tc>
        <w:tc>
          <w:tcPr>
            <w:tcW w:w="0" w:type="auto"/>
            <w:hideMark/>
          </w:tcPr>
          <w:p w14:paraId="56F49436" w14:textId="77777777" w:rsidR="00184B6A" w:rsidRPr="009271A9" w:rsidRDefault="00184B6A" w:rsidP="0076501E">
            <w:pPr>
              <w:rPr>
                <w:szCs w:val="24"/>
              </w:rPr>
            </w:pPr>
            <w:r w:rsidRPr="009271A9">
              <w:rPr>
                <w:szCs w:val="24"/>
              </w:rPr>
              <w:t>Mention Notification</w:t>
            </w:r>
          </w:p>
        </w:tc>
        <w:tc>
          <w:tcPr>
            <w:tcW w:w="0" w:type="auto"/>
            <w:hideMark/>
          </w:tcPr>
          <w:p w14:paraId="7FE6B694" w14:textId="77777777" w:rsidR="00184B6A" w:rsidRPr="009271A9" w:rsidRDefault="00184B6A" w:rsidP="0076501E">
            <w:pPr>
              <w:rPr>
                <w:szCs w:val="24"/>
              </w:rPr>
            </w:pPr>
            <w:r w:rsidRPr="009271A9">
              <w:rPr>
                <w:szCs w:val="24"/>
              </w:rPr>
              <w:t>Boolean</w:t>
            </w:r>
          </w:p>
        </w:tc>
        <w:tc>
          <w:tcPr>
            <w:tcW w:w="0" w:type="auto"/>
            <w:hideMark/>
          </w:tcPr>
          <w:p w14:paraId="50F7393C" w14:textId="77777777" w:rsidR="00184B6A" w:rsidRPr="009271A9" w:rsidRDefault="00184B6A" w:rsidP="0076501E">
            <w:pPr>
              <w:rPr>
                <w:szCs w:val="24"/>
              </w:rPr>
            </w:pPr>
            <w:r w:rsidRPr="009271A9">
              <w:rPr>
                <w:szCs w:val="24"/>
              </w:rPr>
              <w:t>True or False</w:t>
            </w:r>
          </w:p>
        </w:tc>
      </w:tr>
      <w:tr w:rsidR="00184B6A" w:rsidRPr="009271A9" w14:paraId="2FAD8FD5" w14:textId="77777777" w:rsidTr="0076501E">
        <w:tc>
          <w:tcPr>
            <w:tcW w:w="0" w:type="auto"/>
            <w:hideMark/>
          </w:tcPr>
          <w:p w14:paraId="505CC1CC" w14:textId="77777777" w:rsidR="00184B6A" w:rsidRPr="009271A9" w:rsidRDefault="00184B6A" w:rsidP="0076501E">
            <w:pPr>
              <w:rPr>
                <w:szCs w:val="24"/>
              </w:rPr>
            </w:pPr>
            <w:r w:rsidRPr="009271A9">
              <w:rPr>
                <w:szCs w:val="24"/>
              </w:rPr>
              <w:t>Alert Notification Preferences</w:t>
            </w:r>
          </w:p>
        </w:tc>
        <w:tc>
          <w:tcPr>
            <w:tcW w:w="0" w:type="auto"/>
            <w:hideMark/>
          </w:tcPr>
          <w:p w14:paraId="11838EA5" w14:textId="77777777" w:rsidR="00184B6A" w:rsidRPr="009271A9" w:rsidRDefault="00184B6A" w:rsidP="0076501E">
            <w:pPr>
              <w:rPr>
                <w:szCs w:val="24"/>
              </w:rPr>
            </w:pPr>
            <w:r w:rsidRPr="009271A9">
              <w:rPr>
                <w:szCs w:val="24"/>
              </w:rPr>
              <w:t>Sound Alert</w:t>
            </w:r>
          </w:p>
        </w:tc>
        <w:tc>
          <w:tcPr>
            <w:tcW w:w="0" w:type="auto"/>
            <w:hideMark/>
          </w:tcPr>
          <w:p w14:paraId="7F041A1E" w14:textId="77777777" w:rsidR="00184B6A" w:rsidRPr="009271A9" w:rsidRDefault="00184B6A" w:rsidP="0076501E">
            <w:pPr>
              <w:rPr>
                <w:szCs w:val="24"/>
              </w:rPr>
            </w:pPr>
            <w:r w:rsidRPr="009271A9">
              <w:rPr>
                <w:szCs w:val="24"/>
              </w:rPr>
              <w:t>Boolean</w:t>
            </w:r>
          </w:p>
        </w:tc>
        <w:tc>
          <w:tcPr>
            <w:tcW w:w="0" w:type="auto"/>
            <w:hideMark/>
          </w:tcPr>
          <w:p w14:paraId="5B6AEA5B" w14:textId="77777777" w:rsidR="00184B6A" w:rsidRPr="009271A9" w:rsidRDefault="00184B6A" w:rsidP="0076501E">
            <w:pPr>
              <w:rPr>
                <w:szCs w:val="24"/>
              </w:rPr>
            </w:pPr>
            <w:r w:rsidRPr="009271A9">
              <w:rPr>
                <w:szCs w:val="24"/>
              </w:rPr>
              <w:t>True or False</w:t>
            </w:r>
          </w:p>
        </w:tc>
      </w:tr>
      <w:tr w:rsidR="00184B6A" w:rsidRPr="009271A9" w14:paraId="7AC668C9" w14:textId="77777777" w:rsidTr="0076501E">
        <w:tc>
          <w:tcPr>
            <w:tcW w:w="0" w:type="auto"/>
            <w:hideMark/>
          </w:tcPr>
          <w:p w14:paraId="3073B200" w14:textId="77777777" w:rsidR="00184B6A" w:rsidRPr="009271A9" w:rsidRDefault="00184B6A" w:rsidP="0076501E">
            <w:pPr>
              <w:rPr>
                <w:szCs w:val="24"/>
              </w:rPr>
            </w:pPr>
            <w:r w:rsidRPr="009271A9">
              <w:rPr>
                <w:szCs w:val="24"/>
              </w:rPr>
              <w:t>Alert Notification Preferences</w:t>
            </w:r>
          </w:p>
        </w:tc>
        <w:tc>
          <w:tcPr>
            <w:tcW w:w="0" w:type="auto"/>
            <w:hideMark/>
          </w:tcPr>
          <w:p w14:paraId="618078BF" w14:textId="77777777" w:rsidR="00184B6A" w:rsidRPr="009271A9" w:rsidRDefault="00184B6A" w:rsidP="0076501E">
            <w:pPr>
              <w:rPr>
                <w:szCs w:val="24"/>
              </w:rPr>
            </w:pPr>
            <w:r w:rsidRPr="009271A9">
              <w:rPr>
                <w:szCs w:val="24"/>
              </w:rPr>
              <w:t>Desktop Alert</w:t>
            </w:r>
          </w:p>
        </w:tc>
        <w:tc>
          <w:tcPr>
            <w:tcW w:w="0" w:type="auto"/>
            <w:hideMark/>
          </w:tcPr>
          <w:p w14:paraId="18A533EC" w14:textId="77777777" w:rsidR="00184B6A" w:rsidRPr="009271A9" w:rsidRDefault="00184B6A" w:rsidP="0076501E">
            <w:pPr>
              <w:rPr>
                <w:szCs w:val="24"/>
              </w:rPr>
            </w:pPr>
            <w:r w:rsidRPr="009271A9">
              <w:rPr>
                <w:szCs w:val="24"/>
              </w:rPr>
              <w:t>Boolean</w:t>
            </w:r>
          </w:p>
        </w:tc>
        <w:tc>
          <w:tcPr>
            <w:tcW w:w="0" w:type="auto"/>
            <w:hideMark/>
          </w:tcPr>
          <w:p w14:paraId="14C593DE" w14:textId="77777777" w:rsidR="00184B6A" w:rsidRPr="009271A9" w:rsidRDefault="00184B6A" w:rsidP="0076501E">
            <w:pPr>
              <w:rPr>
                <w:szCs w:val="24"/>
              </w:rPr>
            </w:pPr>
            <w:r w:rsidRPr="009271A9">
              <w:rPr>
                <w:szCs w:val="24"/>
              </w:rPr>
              <w:t>True or False</w:t>
            </w:r>
          </w:p>
        </w:tc>
      </w:tr>
      <w:tr w:rsidR="00184B6A" w:rsidRPr="009271A9" w14:paraId="7B718CC3" w14:textId="77777777" w:rsidTr="0076501E">
        <w:tc>
          <w:tcPr>
            <w:tcW w:w="0" w:type="auto"/>
            <w:hideMark/>
          </w:tcPr>
          <w:p w14:paraId="28AEEF9E" w14:textId="77777777" w:rsidR="00184B6A" w:rsidRPr="009271A9" w:rsidRDefault="00184B6A" w:rsidP="0076501E">
            <w:pPr>
              <w:rPr>
                <w:szCs w:val="24"/>
              </w:rPr>
            </w:pPr>
            <w:r w:rsidRPr="009271A9">
              <w:rPr>
                <w:szCs w:val="24"/>
              </w:rPr>
              <w:t>Alert Notification Preferences</w:t>
            </w:r>
          </w:p>
        </w:tc>
        <w:tc>
          <w:tcPr>
            <w:tcW w:w="0" w:type="auto"/>
            <w:hideMark/>
          </w:tcPr>
          <w:p w14:paraId="5A2B38F8" w14:textId="77777777" w:rsidR="00184B6A" w:rsidRPr="009271A9" w:rsidRDefault="00184B6A" w:rsidP="0076501E">
            <w:pPr>
              <w:rPr>
                <w:szCs w:val="24"/>
              </w:rPr>
            </w:pPr>
            <w:r w:rsidRPr="009271A9">
              <w:rPr>
                <w:szCs w:val="24"/>
              </w:rPr>
              <w:t>Mobile Push Notification</w:t>
            </w:r>
          </w:p>
        </w:tc>
        <w:tc>
          <w:tcPr>
            <w:tcW w:w="0" w:type="auto"/>
            <w:hideMark/>
          </w:tcPr>
          <w:p w14:paraId="47356141" w14:textId="77777777" w:rsidR="00184B6A" w:rsidRPr="009271A9" w:rsidRDefault="00184B6A" w:rsidP="0076501E">
            <w:pPr>
              <w:rPr>
                <w:szCs w:val="24"/>
              </w:rPr>
            </w:pPr>
            <w:r w:rsidRPr="009271A9">
              <w:rPr>
                <w:szCs w:val="24"/>
              </w:rPr>
              <w:t>Boolean</w:t>
            </w:r>
          </w:p>
        </w:tc>
        <w:tc>
          <w:tcPr>
            <w:tcW w:w="0" w:type="auto"/>
            <w:hideMark/>
          </w:tcPr>
          <w:p w14:paraId="65E0C850" w14:textId="77777777" w:rsidR="00184B6A" w:rsidRPr="009271A9" w:rsidRDefault="00184B6A" w:rsidP="0076501E">
            <w:pPr>
              <w:rPr>
                <w:szCs w:val="24"/>
              </w:rPr>
            </w:pPr>
            <w:r w:rsidRPr="009271A9">
              <w:rPr>
                <w:szCs w:val="24"/>
              </w:rPr>
              <w:t>True or False</w:t>
            </w:r>
          </w:p>
        </w:tc>
      </w:tr>
      <w:tr w:rsidR="00184B6A" w:rsidRPr="009271A9" w14:paraId="3BDA7E7F" w14:textId="77777777" w:rsidTr="0076501E">
        <w:tc>
          <w:tcPr>
            <w:tcW w:w="0" w:type="auto"/>
            <w:hideMark/>
          </w:tcPr>
          <w:p w14:paraId="4E31FDAA" w14:textId="77777777" w:rsidR="00184B6A" w:rsidRPr="009271A9" w:rsidRDefault="00184B6A" w:rsidP="0076501E">
            <w:pPr>
              <w:rPr>
                <w:szCs w:val="24"/>
              </w:rPr>
            </w:pPr>
            <w:r w:rsidRPr="009271A9">
              <w:rPr>
                <w:szCs w:val="24"/>
              </w:rPr>
              <w:lastRenderedPageBreak/>
              <w:t>Alert Notification Preferences</w:t>
            </w:r>
          </w:p>
        </w:tc>
        <w:tc>
          <w:tcPr>
            <w:tcW w:w="0" w:type="auto"/>
            <w:hideMark/>
          </w:tcPr>
          <w:p w14:paraId="6EDD4117" w14:textId="77777777" w:rsidR="00184B6A" w:rsidRPr="009271A9" w:rsidRDefault="00184B6A" w:rsidP="0076501E">
            <w:pPr>
              <w:rPr>
                <w:szCs w:val="24"/>
              </w:rPr>
            </w:pPr>
            <w:r w:rsidRPr="009271A9">
              <w:rPr>
                <w:szCs w:val="24"/>
              </w:rPr>
              <w:t>Notification Timeout</w:t>
            </w:r>
          </w:p>
        </w:tc>
        <w:tc>
          <w:tcPr>
            <w:tcW w:w="0" w:type="auto"/>
            <w:hideMark/>
          </w:tcPr>
          <w:p w14:paraId="3917037F" w14:textId="77777777" w:rsidR="00184B6A" w:rsidRPr="009271A9" w:rsidRDefault="00184B6A" w:rsidP="0076501E">
            <w:pPr>
              <w:rPr>
                <w:szCs w:val="24"/>
              </w:rPr>
            </w:pPr>
            <w:r w:rsidRPr="009271A9">
              <w:rPr>
                <w:szCs w:val="24"/>
              </w:rPr>
              <w:t>Integer</w:t>
            </w:r>
          </w:p>
        </w:tc>
        <w:tc>
          <w:tcPr>
            <w:tcW w:w="0" w:type="auto"/>
            <w:hideMark/>
          </w:tcPr>
          <w:p w14:paraId="42EDE798" w14:textId="77777777" w:rsidR="00184B6A" w:rsidRPr="009271A9" w:rsidRDefault="00184B6A" w:rsidP="0076501E">
            <w:pPr>
              <w:keepNext/>
              <w:rPr>
                <w:szCs w:val="24"/>
              </w:rPr>
            </w:pPr>
            <w:r w:rsidRPr="009271A9">
              <w:rPr>
                <w:szCs w:val="24"/>
              </w:rPr>
              <w:t>Range: 0-3600 seconds</w:t>
            </w:r>
          </w:p>
        </w:tc>
      </w:tr>
    </w:tbl>
    <w:p w14:paraId="4833A487" w14:textId="43FE715D" w:rsidR="00184B6A" w:rsidRPr="009271A9" w:rsidRDefault="00184B6A" w:rsidP="00184B6A">
      <w:pPr>
        <w:pStyle w:val="Caption"/>
        <w:rPr>
          <w:b/>
          <w:i w:val="0"/>
          <w:iCs w:val="0"/>
          <w:sz w:val="24"/>
          <w:szCs w:val="24"/>
        </w:rPr>
      </w:pPr>
      <w:r w:rsidRPr="009271A9">
        <w:rPr>
          <w:i w:val="0"/>
          <w:iCs w:val="0"/>
        </w:rPr>
        <w:t xml:space="preserve">Table </w:t>
      </w:r>
      <w:r w:rsidRPr="009271A9">
        <w:rPr>
          <w:i w:val="0"/>
          <w:iCs w:val="0"/>
        </w:rPr>
        <w:fldChar w:fldCharType="begin"/>
      </w:r>
      <w:r w:rsidRPr="009271A9">
        <w:rPr>
          <w:i w:val="0"/>
          <w:iCs w:val="0"/>
        </w:rPr>
        <w:instrText xml:space="preserve"> SEQ Table \* ARABIC </w:instrText>
      </w:r>
      <w:r w:rsidRPr="009271A9">
        <w:rPr>
          <w:i w:val="0"/>
          <w:iCs w:val="0"/>
        </w:rPr>
        <w:fldChar w:fldCharType="separate"/>
      </w:r>
      <w:r w:rsidRPr="009271A9">
        <w:rPr>
          <w:i w:val="0"/>
          <w:iCs w:val="0"/>
          <w:noProof/>
        </w:rPr>
        <w:t>1</w:t>
      </w:r>
      <w:r w:rsidRPr="009271A9">
        <w:rPr>
          <w:i w:val="0"/>
          <w:iCs w:val="0"/>
        </w:rPr>
        <w:fldChar w:fldCharType="end"/>
      </w:r>
      <w:r w:rsidRPr="009271A9">
        <w:rPr>
          <w:i w:val="0"/>
          <w:iCs w:val="0"/>
        </w:rPr>
        <w:t xml:space="preserve">1.1 Inputs for </w:t>
      </w:r>
      <w:proofErr w:type="spellStart"/>
      <w:r w:rsidRPr="009271A9">
        <w:rPr>
          <w:i w:val="0"/>
          <w:iCs w:val="0"/>
        </w:rPr>
        <w:t>Manage_Alert_Notifications</w:t>
      </w:r>
      <w:proofErr w:type="spellEnd"/>
    </w:p>
    <w:p w14:paraId="003BB972" w14:textId="724EDB98" w:rsidR="00184B6A" w:rsidRPr="009271A9" w:rsidRDefault="00CE2E7E" w:rsidP="00184B6A">
      <w:pPr>
        <w:rPr>
          <w:b/>
          <w:szCs w:val="24"/>
        </w:rPr>
      </w:pPr>
      <w:r w:rsidRPr="009271A9">
        <w:rPr>
          <w:b/>
          <w:szCs w:val="24"/>
        </w:rPr>
        <w:t xml:space="preserve">3.9.6 </w:t>
      </w:r>
      <w:r w:rsidR="00184B6A" w:rsidRPr="009271A9">
        <w:rPr>
          <w:b/>
          <w:szCs w:val="24"/>
        </w:rPr>
        <w:t>Normal Processing Procedure:</w:t>
      </w:r>
    </w:p>
    <w:p w14:paraId="0E45FB32" w14:textId="77777777" w:rsidR="00184B6A" w:rsidRPr="009271A9" w:rsidRDefault="00184B6A" w:rsidP="00184B6A">
      <w:pPr>
        <w:numPr>
          <w:ilvl w:val="0"/>
          <w:numId w:val="133"/>
        </w:numPr>
        <w:spacing w:after="160" w:line="259" w:lineRule="auto"/>
        <w:rPr>
          <w:szCs w:val="24"/>
        </w:rPr>
      </w:pPr>
      <w:r w:rsidRPr="009271A9">
        <w:rPr>
          <w:szCs w:val="24"/>
        </w:rPr>
        <w:t>The user accesses the alert notification preferences menu.</w:t>
      </w:r>
    </w:p>
    <w:p w14:paraId="2DC26A29" w14:textId="77777777" w:rsidR="00184B6A" w:rsidRPr="009271A9" w:rsidRDefault="00184B6A" w:rsidP="00184B6A">
      <w:pPr>
        <w:numPr>
          <w:ilvl w:val="0"/>
          <w:numId w:val="133"/>
        </w:numPr>
        <w:spacing w:after="160" w:line="259" w:lineRule="auto"/>
        <w:rPr>
          <w:szCs w:val="24"/>
        </w:rPr>
      </w:pPr>
      <w:r w:rsidRPr="009271A9">
        <w:rPr>
          <w:szCs w:val="24"/>
        </w:rPr>
        <w:t>The system displays the user's current alert notification preferences.</w:t>
      </w:r>
    </w:p>
    <w:p w14:paraId="166F6332" w14:textId="77777777" w:rsidR="00184B6A" w:rsidRPr="009271A9" w:rsidRDefault="00184B6A" w:rsidP="00184B6A">
      <w:pPr>
        <w:numPr>
          <w:ilvl w:val="0"/>
          <w:numId w:val="133"/>
        </w:numPr>
        <w:spacing w:after="160" w:line="259" w:lineRule="auto"/>
        <w:rPr>
          <w:szCs w:val="24"/>
        </w:rPr>
      </w:pPr>
      <w:r w:rsidRPr="009271A9">
        <w:rPr>
          <w:szCs w:val="24"/>
        </w:rPr>
        <w:t>The user modifies their alert notification preferences as desired.</w:t>
      </w:r>
    </w:p>
    <w:p w14:paraId="4A3D38F9" w14:textId="77777777" w:rsidR="00184B6A" w:rsidRPr="009271A9" w:rsidRDefault="00184B6A" w:rsidP="00184B6A">
      <w:pPr>
        <w:numPr>
          <w:ilvl w:val="0"/>
          <w:numId w:val="133"/>
        </w:numPr>
        <w:spacing w:after="160" w:line="259" w:lineRule="auto"/>
        <w:rPr>
          <w:szCs w:val="24"/>
        </w:rPr>
      </w:pPr>
      <w:r w:rsidRPr="009271A9">
        <w:rPr>
          <w:szCs w:val="24"/>
        </w:rPr>
        <w:t>The user saves their updated alert notification preferences.</w:t>
      </w:r>
    </w:p>
    <w:p w14:paraId="29BF910F" w14:textId="77777777" w:rsidR="00184B6A" w:rsidRPr="009271A9" w:rsidRDefault="00184B6A" w:rsidP="00184B6A">
      <w:pPr>
        <w:numPr>
          <w:ilvl w:val="0"/>
          <w:numId w:val="133"/>
        </w:numPr>
        <w:spacing w:after="160" w:line="259" w:lineRule="auto"/>
        <w:rPr>
          <w:szCs w:val="24"/>
        </w:rPr>
      </w:pPr>
      <w:r w:rsidRPr="009271A9">
        <w:rPr>
          <w:szCs w:val="24"/>
        </w:rPr>
        <w:t>The system validates the user's input and updates their preferences accordingly.</w:t>
      </w:r>
    </w:p>
    <w:p w14:paraId="352CB5CE" w14:textId="77777777" w:rsidR="00184B6A" w:rsidRPr="009271A9" w:rsidRDefault="00184B6A" w:rsidP="00184B6A">
      <w:pPr>
        <w:numPr>
          <w:ilvl w:val="0"/>
          <w:numId w:val="133"/>
        </w:numPr>
        <w:spacing w:after="160" w:line="259" w:lineRule="auto"/>
        <w:rPr>
          <w:szCs w:val="24"/>
        </w:rPr>
      </w:pPr>
      <w:r w:rsidRPr="009271A9">
        <w:rPr>
          <w:szCs w:val="24"/>
        </w:rPr>
        <w:t>The system applies the updated preferences to the user's notification experience.</w:t>
      </w:r>
    </w:p>
    <w:p w14:paraId="0F477302" w14:textId="4E3C79A0" w:rsidR="00184B6A" w:rsidRPr="009271A9" w:rsidRDefault="00CE2E7E" w:rsidP="00184B6A">
      <w:pPr>
        <w:rPr>
          <w:b/>
          <w:szCs w:val="24"/>
        </w:rPr>
      </w:pPr>
      <w:r w:rsidRPr="009271A9">
        <w:rPr>
          <w:b/>
          <w:szCs w:val="24"/>
        </w:rPr>
        <w:t xml:space="preserve">3.9.7 </w:t>
      </w:r>
      <w:r w:rsidR="00184B6A" w:rsidRPr="009271A9">
        <w:rPr>
          <w:b/>
          <w:szCs w:val="24"/>
        </w:rPr>
        <w:t>Variations:</w:t>
      </w:r>
    </w:p>
    <w:p w14:paraId="4313DF08" w14:textId="77777777" w:rsidR="00184B6A" w:rsidRPr="009271A9" w:rsidRDefault="00184B6A" w:rsidP="00184B6A">
      <w:pPr>
        <w:numPr>
          <w:ilvl w:val="0"/>
          <w:numId w:val="134"/>
        </w:numPr>
        <w:spacing w:after="160" w:line="259" w:lineRule="auto"/>
        <w:rPr>
          <w:szCs w:val="24"/>
        </w:rPr>
      </w:pPr>
      <w:r w:rsidRPr="009271A9">
        <w:rPr>
          <w:szCs w:val="24"/>
        </w:rPr>
        <w:t>If the user's input is invalid, the system displays an error message and prompts for correct input.</w:t>
      </w:r>
    </w:p>
    <w:p w14:paraId="6C5FFE6F" w14:textId="77777777" w:rsidR="00184B6A" w:rsidRPr="009271A9" w:rsidRDefault="00184B6A" w:rsidP="00184B6A">
      <w:pPr>
        <w:numPr>
          <w:ilvl w:val="0"/>
          <w:numId w:val="134"/>
        </w:numPr>
        <w:spacing w:after="160" w:line="259" w:lineRule="auto"/>
        <w:rPr>
          <w:szCs w:val="24"/>
        </w:rPr>
      </w:pPr>
      <w:r w:rsidRPr="009271A9">
        <w:rPr>
          <w:szCs w:val="24"/>
        </w:rPr>
        <w:t>If the user's device settings change, the system may prompt for reconfiguration of alert notification preferences.</w:t>
      </w:r>
    </w:p>
    <w:p w14:paraId="39B0E1EF" w14:textId="6120D4E7" w:rsidR="00184B6A" w:rsidRPr="009271A9" w:rsidRDefault="00CE2E7E" w:rsidP="00184B6A">
      <w:pPr>
        <w:rPr>
          <w:b/>
          <w:szCs w:val="24"/>
        </w:rPr>
      </w:pPr>
      <w:r w:rsidRPr="009271A9">
        <w:rPr>
          <w:b/>
          <w:szCs w:val="24"/>
        </w:rPr>
        <w:t xml:space="preserve">3.9.8 </w:t>
      </w:r>
      <w:r w:rsidR="00184B6A" w:rsidRPr="009271A9">
        <w:rPr>
          <w:b/>
          <w:szCs w:val="24"/>
        </w:rPr>
        <w:t>Exceptions:</w:t>
      </w:r>
    </w:p>
    <w:tbl>
      <w:tblPr>
        <w:tblStyle w:val="TableGrid"/>
        <w:tblW w:w="0" w:type="auto"/>
        <w:tblLook w:val="04A0" w:firstRow="1" w:lastRow="0" w:firstColumn="1" w:lastColumn="0" w:noHBand="0" w:noVBand="1"/>
      </w:tblPr>
      <w:tblGrid>
        <w:gridCol w:w="2639"/>
        <w:gridCol w:w="5664"/>
      </w:tblGrid>
      <w:tr w:rsidR="00184B6A" w:rsidRPr="009271A9" w14:paraId="739B1648" w14:textId="77777777" w:rsidTr="0076501E">
        <w:tc>
          <w:tcPr>
            <w:tcW w:w="0" w:type="auto"/>
            <w:shd w:val="clear" w:color="auto" w:fill="D9D9D9" w:themeFill="background1" w:themeFillShade="D9"/>
            <w:hideMark/>
          </w:tcPr>
          <w:p w14:paraId="51D8602B" w14:textId="77777777" w:rsidR="00184B6A" w:rsidRPr="009271A9" w:rsidRDefault="00184B6A" w:rsidP="0076501E">
            <w:pPr>
              <w:rPr>
                <w:b/>
                <w:bCs/>
                <w:szCs w:val="24"/>
              </w:rPr>
            </w:pPr>
            <w:r w:rsidRPr="009271A9">
              <w:rPr>
                <w:b/>
                <w:bCs/>
                <w:szCs w:val="24"/>
              </w:rPr>
              <w:t>Exception</w:t>
            </w:r>
          </w:p>
        </w:tc>
        <w:tc>
          <w:tcPr>
            <w:tcW w:w="0" w:type="auto"/>
            <w:shd w:val="clear" w:color="auto" w:fill="D9D9D9" w:themeFill="background1" w:themeFillShade="D9"/>
            <w:hideMark/>
          </w:tcPr>
          <w:p w14:paraId="74EE435C" w14:textId="77777777" w:rsidR="00184B6A" w:rsidRPr="009271A9" w:rsidRDefault="00184B6A" w:rsidP="0076501E">
            <w:pPr>
              <w:rPr>
                <w:b/>
                <w:bCs/>
                <w:szCs w:val="24"/>
              </w:rPr>
            </w:pPr>
            <w:r w:rsidRPr="009271A9">
              <w:rPr>
                <w:b/>
                <w:bCs/>
                <w:szCs w:val="24"/>
              </w:rPr>
              <w:t>Error Message (Displayed/Generated/Logged)</w:t>
            </w:r>
          </w:p>
        </w:tc>
      </w:tr>
      <w:tr w:rsidR="00184B6A" w:rsidRPr="009271A9" w14:paraId="54B7EC81" w14:textId="77777777" w:rsidTr="0076501E">
        <w:tc>
          <w:tcPr>
            <w:tcW w:w="0" w:type="auto"/>
            <w:hideMark/>
          </w:tcPr>
          <w:p w14:paraId="1FB2BDB9" w14:textId="77777777" w:rsidR="00184B6A" w:rsidRPr="009271A9" w:rsidRDefault="00184B6A" w:rsidP="0076501E">
            <w:pPr>
              <w:rPr>
                <w:szCs w:val="24"/>
              </w:rPr>
            </w:pPr>
            <w:r w:rsidRPr="009271A9">
              <w:rPr>
                <w:szCs w:val="24"/>
              </w:rPr>
              <w:t>Invalid notification timeout</w:t>
            </w:r>
          </w:p>
        </w:tc>
        <w:tc>
          <w:tcPr>
            <w:tcW w:w="0" w:type="auto"/>
            <w:hideMark/>
          </w:tcPr>
          <w:p w14:paraId="27251589" w14:textId="77777777" w:rsidR="00184B6A" w:rsidRPr="009271A9" w:rsidRDefault="00184B6A" w:rsidP="0076501E">
            <w:pPr>
              <w:keepNext/>
              <w:rPr>
                <w:szCs w:val="24"/>
              </w:rPr>
            </w:pPr>
            <w:r w:rsidRPr="009271A9">
              <w:rPr>
                <w:szCs w:val="24"/>
              </w:rPr>
              <w:t>"Notification timeout must be between 0 and 3600 seconds."</w:t>
            </w:r>
          </w:p>
        </w:tc>
      </w:tr>
    </w:tbl>
    <w:p w14:paraId="2EF8F27F" w14:textId="77777777" w:rsidR="00184B6A" w:rsidRPr="009271A9" w:rsidRDefault="00184B6A" w:rsidP="00184B6A">
      <w:pPr>
        <w:pStyle w:val="Caption"/>
        <w:rPr>
          <w:b/>
          <w:i w:val="0"/>
          <w:iCs w:val="0"/>
          <w:sz w:val="24"/>
          <w:szCs w:val="24"/>
        </w:rPr>
      </w:pPr>
      <w:r w:rsidRPr="009271A9">
        <w:rPr>
          <w:i w:val="0"/>
          <w:iCs w:val="0"/>
        </w:rPr>
        <w:t xml:space="preserve">Table 11.2 Exceptions for </w:t>
      </w:r>
      <w:proofErr w:type="spellStart"/>
      <w:r w:rsidRPr="009271A9">
        <w:rPr>
          <w:i w:val="0"/>
          <w:iCs w:val="0"/>
        </w:rPr>
        <w:t>Manage_Alert_Notifications</w:t>
      </w:r>
      <w:proofErr w:type="spellEnd"/>
    </w:p>
    <w:p w14:paraId="1F7BBF9D" w14:textId="51C0C7CB" w:rsidR="00184B6A" w:rsidRPr="009271A9" w:rsidRDefault="00CE2E7E" w:rsidP="00184B6A">
      <w:pPr>
        <w:rPr>
          <w:b/>
          <w:szCs w:val="24"/>
        </w:rPr>
      </w:pPr>
      <w:r w:rsidRPr="009271A9">
        <w:rPr>
          <w:b/>
          <w:szCs w:val="24"/>
        </w:rPr>
        <w:t xml:space="preserve">3.10 </w:t>
      </w:r>
      <w:r w:rsidR="00184B6A" w:rsidRPr="009271A9">
        <w:rPr>
          <w:b/>
          <w:szCs w:val="24"/>
        </w:rPr>
        <w:t>FILE PERMISSION</w:t>
      </w:r>
    </w:p>
    <w:p w14:paraId="71C30633" w14:textId="18FE7BAD" w:rsidR="00184B6A" w:rsidRPr="009271A9" w:rsidRDefault="00184B6A" w:rsidP="00184B6A">
      <w:pPr>
        <w:rPr>
          <w:szCs w:val="24"/>
        </w:rPr>
      </w:pPr>
      <w:r w:rsidRPr="009271A9">
        <w:rPr>
          <w:b/>
          <w:szCs w:val="24"/>
        </w:rPr>
        <w:t xml:space="preserve">Function Name: </w:t>
      </w:r>
      <w:proofErr w:type="spellStart"/>
      <w:r w:rsidR="00CE2E7E" w:rsidRPr="009271A9">
        <w:rPr>
          <w:bCs/>
          <w:szCs w:val="24"/>
        </w:rPr>
        <w:t>Ma</w:t>
      </w:r>
      <w:r w:rsidRPr="009271A9">
        <w:rPr>
          <w:szCs w:val="24"/>
        </w:rPr>
        <w:t>nage_File_Permissions</w:t>
      </w:r>
      <w:proofErr w:type="spellEnd"/>
    </w:p>
    <w:p w14:paraId="61D1D606" w14:textId="64706B1F" w:rsidR="00184B6A" w:rsidRPr="009271A9" w:rsidRDefault="00CE2E7E" w:rsidP="00184B6A">
      <w:pPr>
        <w:rPr>
          <w:b/>
          <w:szCs w:val="24"/>
        </w:rPr>
      </w:pPr>
      <w:r w:rsidRPr="009271A9">
        <w:rPr>
          <w:b/>
          <w:szCs w:val="24"/>
        </w:rPr>
        <w:t xml:space="preserve">3.10.1 </w:t>
      </w:r>
      <w:r w:rsidR="00184B6A" w:rsidRPr="009271A9">
        <w:rPr>
          <w:b/>
          <w:szCs w:val="24"/>
        </w:rPr>
        <w:t>Trigger:</w:t>
      </w:r>
    </w:p>
    <w:p w14:paraId="4A0C9BFD" w14:textId="77777777" w:rsidR="00184B6A" w:rsidRPr="009271A9" w:rsidRDefault="00184B6A" w:rsidP="00184B6A">
      <w:pPr>
        <w:numPr>
          <w:ilvl w:val="0"/>
          <w:numId w:val="137"/>
        </w:numPr>
        <w:spacing w:after="160" w:line="259" w:lineRule="auto"/>
        <w:rPr>
          <w:szCs w:val="24"/>
        </w:rPr>
      </w:pPr>
      <w:r w:rsidRPr="009271A9">
        <w:rPr>
          <w:szCs w:val="24"/>
        </w:rPr>
        <w:t>A user attempts to upload, download, or share a file in the chat system.</w:t>
      </w:r>
    </w:p>
    <w:p w14:paraId="60C923C2" w14:textId="5A575BFA" w:rsidR="00184B6A" w:rsidRPr="009271A9" w:rsidRDefault="00CE2E7E" w:rsidP="00184B6A">
      <w:pPr>
        <w:rPr>
          <w:b/>
          <w:szCs w:val="24"/>
        </w:rPr>
      </w:pPr>
      <w:r w:rsidRPr="009271A9">
        <w:rPr>
          <w:b/>
          <w:szCs w:val="24"/>
        </w:rPr>
        <w:t xml:space="preserve">3.10.2 </w:t>
      </w:r>
      <w:r w:rsidR="00184B6A" w:rsidRPr="009271A9">
        <w:rPr>
          <w:b/>
          <w:szCs w:val="24"/>
        </w:rPr>
        <w:t>Pre-Condition:</w:t>
      </w:r>
    </w:p>
    <w:p w14:paraId="1F6DA411" w14:textId="77777777" w:rsidR="00184B6A" w:rsidRPr="009271A9" w:rsidRDefault="00184B6A" w:rsidP="00184B6A">
      <w:pPr>
        <w:numPr>
          <w:ilvl w:val="0"/>
          <w:numId w:val="138"/>
        </w:numPr>
        <w:spacing w:after="160" w:line="259" w:lineRule="auto"/>
        <w:rPr>
          <w:szCs w:val="24"/>
        </w:rPr>
      </w:pPr>
      <w:r w:rsidRPr="009271A9">
        <w:rPr>
          <w:szCs w:val="24"/>
        </w:rPr>
        <w:t>The user is logged in to the chat system.</w:t>
      </w:r>
    </w:p>
    <w:p w14:paraId="4C3BEACE" w14:textId="77777777" w:rsidR="00184B6A" w:rsidRPr="009271A9" w:rsidRDefault="00184B6A" w:rsidP="00184B6A">
      <w:pPr>
        <w:numPr>
          <w:ilvl w:val="0"/>
          <w:numId w:val="138"/>
        </w:numPr>
        <w:spacing w:after="160" w:line="259" w:lineRule="auto"/>
        <w:rPr>
          <w:szCs w:val="24"/>
        </w:rPr>
      </w:pPr>
      <w:r w:rsidRPr="009271A9">
        <w:rPr>
          <w:szCs w:val="24"/>
        </w:rPr>
        <w:t>The user has access to the file they want to manage permissions for.</w:t>
      </w:r>
    </w:p>
    <w:p w14:paraId="31ABB761" w14:textId="068E6661" w:rsidR="00184B6A" w:rsidRPr="009271A9" w:rsidRDefault="00CE2E7E" w:rsidP="00184B6A">
      <w:pPr>
        <w:rPr>
          <w:b/>
          <w:szCs w:val="24"/>
        </w:rPr>
      </w:pPr>
      <w:r w:rsidRPr="009271A9">
        <w:rPr>
          <w:b/>
          <w:szCs w:val="24"/>
        </w:rPr>
        <w:t xml:space="preserve">3.10.3 </w:t>
      </w:r>
      <w:proofErr w:type="gramStart"/>
      <w:r w:rsidR="00184B6A" w:rsidRPr="009271A9">
        <w:rPr>
          <w:b/>
          <w:szCs w:val="24"/>
        </w:rPr>
        <w:t>Post-Condition</w:t>
      </w:r>
      <w:proofErr w:type="gramEnd"/>
      <w:r w:rsidR="00184B6A" w:rsidRPr="009271A9">
        <w:rPr>
          <w:b/>
          <w:szCs w:val="24"/>
        </w:rPr>
        <w:t>:</w:t>
      </w:r>
    </w:p>
    <w:p w14:paraId="23A6D636" w14:textId="77777777" w:rsidR="00184B6A" w:rsidRPr="009271A9" w:rsidRDefault="00184B6A" w:rsidP="00184B6A">
      <w:pPr>
        <w:numPr>
          <w:ilvl w:val="0"/>
          <w:numId w:val="139"/>
        </w:numPr>
        <w:spacing w:after="160" w:line="259" w:lineRule="auto"/>
        <w:rPr>
          <w:szCs w:val="24"/>
        </w:rPr>
      </w:pPr>
      <w:r w:rsidRPr="009271A9">
        <w:rPr>
          <w:szCs w:val="24"/>
        </w:rPr>
        <w:t>The file permissions are updated according to the user's actions.</w:t>
      </w:r>
    </w:p>
    <w:p w14:paraId="5274A484" w14:textId="77777777" w:rsidR="00184B6A" w:rsidRPr="009271A9" w:rsidRDefault="00184B6A" w:rsidP="00184B6A">
      <w:pPr>
        <w:numPr>
          <w:ilvl w:val="0"/>
          <w:numId w:val="139"/>
        </w:numPr>
        <w:spacing w:after="160" w:line="259" w:lineRule="auto"/>
        <w:rPr>
          <w:szCs w:val="24"/>
        </w:rPr>
      </w:pPr>
      <w:r w:rsidRPr="009271A9">
        <w:rPr>
          <w:szCs w:val="24"/>
        </w:rPr>
        <w:t>Users with appropriate permissions can access or modify the file as allowed.</w:t>
      </w:r>
    </w:p>
    <w:p w14:paraId="5FD8400E" w14:textId="4E6C4ABE" w:rsidR="00184B6A" w:rsidRPr="009271A9" w:rsidRDefault="00CE2E7E" w:rsidP="00184B6A">
      <w:pPr>
        <w:rPr>
          <w:b/>
          <w:szCs w:val="24"/>
        </w:rPr>
      </w:pPr>
      <w:r w:rsidRPr="009271A9">
        <w:rPr>
          <w:b/>
          <w:szCs w:val="24"/>
        </w:rPr>
        <w:t xml:space="preserve">3.10.4 </w:t>
      </w:r>
      <w:r w:rsidR="00184B6A" w:rsidRPr="009271A9">
        <w:rPr>
          <w:b/>
          <w:szCs w:val="24"/>
        </w:rPr>
        <w:t>Business Rules Applicable:</w:t>
      </w:r>
    </w:p>
    <w:p w14:paraId="061E4CB4" w14:textId="77777777" w:rsidR="00184B6A" w:rsidRPr="009271A9" w:rsidRDefault="00184B6A" w:rsidP="00184B6A">
      <w:pPr>
        <w:numPr>
          <w:ilvl w:val="0"/>
          <w:numId w:val="140"/>
        </w:numPr>
        <w:spacing w:after="160" w:line="259" w:lineRule="auto"/>
        <w:rPr>
          <w:szCs w:val="24"/>
        </w:rPr>
      </w:pPr>
      <w:r w:rsidRPr="009271A9">
        <w:rPr>
          <w:szCs w:val="24"/>
        </w:rPr>
        <w:t>Only authorized users can manage file permissions.</w:t>
      </w:r>
    </w:p>
    <w:p w14:paraId="53715348" w14:textId="77777777" w:rsidR="00184B6A" w:rsidRPr="009271A9" w:rsidRDefault="00184B6A" w:rsidP="00184B6A">
      <w:pPr>
        <w:numPr>
          <w:ilvl w:val="0"/>
          <w:numId w:val="140"/>
        </w:numPr>
        <w:spacing w:after="160" w:line="259" w:lineRule="auto"/>
        <w:rPr>
          <w:szCs w:val="24"/>
        </w:rPr>
      </w:pPr>
      <w:r w:rsidRPr="009271A9">
        <w:rPr>
          <w:szCs w:val="24"/>
        </w:rPr>
        <w:t>File permissions should adhere to the chat system's security policies.</w:t>
      </w:r>
    </w:p>
    <w:p w14:paraId="3D94CC58" w14:textId="77777777" w:rsidR="00184B6A" w:rsidRPr="009271A9" w:rsidRDefault="00184B6A" w:rsidP="00184B6A">
      <w:pPr>
        <w:numPr>
          <w:ilvl w:val="0"/>
          <w:numId w:val="140"/>
        </w:numPr>
        <w:spacing w:after="160" w:line="259" w:lineRule="auto"/>
        <w:rPr>
          <w:szCs w:val="24"/>
        </w:rPr>
      </w:pPr>
      <w:r w:rsidRPr="009271A9">
        <w:rPr>
          <w:szCs w:val="24"/>
        </w:rPr>
        <w:t>File permissions should not conflict with user roles and access levels.</w:t>
      </w:r>
    </w:p>
    <w:p w14:paraId="107027FC" w14:textId="387FE784" w:rsidR="00184B6A" w:rsidRPr="009271A9" w:rsidRDefault="00CE2E7E" w:rsidP="00184B6A">
      <w:pPr>
        <w:rPr>
          <w:b/>
          <w:szCs w:val="24"/>
        </w:rPr>
      </w:pPr>
      <w:r w:rsidRPr="009271A9">
        <w:rPr>
          <w:b/>
          <w:szCs w:val="24"/>
        </w:rPr>
        <w:t xml:space="preserve">3.10.5 </w:t>
      </w:r>
      <w:r w:rsidR="00184B6A" w:rsidRPr="009271A9">
        <w:rPr>
          <w:b/>
          <w:szCs w:val="24"/>
        </w:rPr>
        <w:t>Data Manipulated:</w:t>
      </w:r>
    </w:p>
    <w:tbl>
      <w:tblPr>
        <w:tblStyle w:val="TableGrid"/>
        <w:tblW w:w="0" w:type="auto"/>
        <w:tblLook w:val="04A0" w:firstRow="1" w:lastRow="0" w:firstColumn="1" w:lastColumn="0" w:noHBand="0" w:noVBand="1"/>
      </w:tblPr>
      <w:tblGrid>
        <w:gridCol w:w="1796"/>
        <w:gridCol w:w="1498"/>
        <w:gridCol w:w="2190"/>
        <w:gridCol w:w="2819"/>
      </w:tblGrid>
      <w:tr w:rsidR="00184B6A" w:rsidRPr="009271A9" w14:paraId="663A8DEE" w14:textId="77777777" w:rsidTr="0076501E">
        <w:tc>
          <w:tcPr>
            <w:tcW w:w="0" w:type="auto"/>
            <w:shd w:val="clear" w:color="auto" w:fill="D9D9D9" w:themeFill="background1" w:themeFillShade="D9"/>
            <w:hideMark/>
          </w:tcPr>
          <w:p w14:paraId="39BAA41F" w14:textId="77777777" w:rsidR="00184B6A" w:rsidRPr="009271A9" w:rsidRDefault="00184B6A" w:rsidP="0076501E">
            <w:pPr>
              <w:rPr>
                <w:b/>
                <w:bCs/>
                <w:szCs w:val="24"/>
              </w:rPr>
            </w:pPr>
            <w:r w:rsidRPr="009271A9">
              <w:rPr>
                <w:b/>
                <w:bCs/>
                <w:szCs w:val="24"/>
              </w:rPr>
              <w:t>Data Type</w:t>
            </w:r>
          </w:p>
        </w:tc>
        <w:tc>
          <w:tcPr>
            <w:tcW w:w="0" w:type="auto"/>
            <w:shd w:val="clear" w:color="auto" w:fill="D9D9D9" w:themeFill="background1" w:themeFillShade="D9"/>
            <w:hideMark/>
          </w:tcPr>
          <w:p w14:paraId="48370E3B" w14:textId="77777777" w:rsidR="00184B6A" w:rsidRPr="009271A9" w:rsidRDefault="00184B6A" w:rsidP="0076501E">
            <w:pPr>
              <w:rPr>
                <w:b/>
                <w:bCs/>
                <w:szCs w:val="24"/>
              </w:rPr>
            </w:pPr>
            <w:r w:rsidRPr="009271A9">
              <w:rPr>
                <w:b/>
                <w:bCs/>
                <w:szCs w:val="24"/>
              </w:rPr>
              <w:t>Name</w:t>
            </w:r>
          </w:p>
        </w:tc>
        <w:tc>
          <w:tcPr>
            <w:tcW w:w="0" w:type="auto"/>
            <w:shd w:val="clear" w:color="auto" w:fill="D9D9D9" w:themeFill="background1" w:themeFillShade="D9"/>
            <w:hideMark/>
          </w:tcPr>
          <w:p w14:paraId="0329C687" w14:textId="77777777" w:rsidR="00184B6A" w:rsidRPr="009271A9" w:rsidRDefault="00184B6A" w:rsidP="0076501E">
            <w:pPr>
              <w:rPr>
                <w:b/>
                <w:bCs/>
                <w:szCs w:val="24"/>
              </w:rPr>
            </w:pPr>
            <w:r w:rsidRPr="009271A9">
              <w:rPr>
                <w:b/>
                <w:bCs/>
                <w:szCs w:val="24"/>
              </w:rPr>
              <w:t>Format</w:t>
            </w:r>
          </w:p>
        </w:tc>
        <w:tc>
          <w:tcPr>
            <w:tcW w:w="0" w:type="auto"/>
            <w:shd w:val="clear" w:color="auto" w:fill="D9D9D9" w:themeFill="background1" w:themeFillShade="D9"/>
            <w:hideMark/>
          </w:tcPr>
          <w:p w14:paraId="74B1DB64" w14:textId="77777777" w:rsidR="00184B6A" w:rsidRPr="009271A9" w:rsidRDefault="00184B6A" w:rsidP="0076501E">
            <w:pPr>
              <w:rPr>
                <w:b/>
                <w:bCs/>
                <w:szCs w:val="24"/>
              </w:rPr>
            </w:pPr>
            <w:r w:rsidRPr="009271A9">
              <w:rPr>
                <w:b/>
                <w:bCs/>
                <w:szCs w:val="24"/>
              </w:rPr>
              <w:t>Validation Rules</w:t>
            </w:r>
          </w:p>
        </w:tc>
      </w:tr>
      <w:tr w:rsidR="00184B6A" w:rsidRPr="009271A9" w14:paraId="5E21A532" w14:textId="77777777" w:rsidTr="0076501E">
        <w:tc>
          <w:tcPr>
            <w:tcW w:w="0" w:type="auto"/>
            <w:hideMark/>
          </w:tcPr>
          <w:p w14:paraId="6F63C4F1" w14:textId="77777777" w:rsidR="00184B6A" w:rsidRPr="009271A9" w:rsidRDefault="00184B6A" w:rsidP="0076501E">
            <w:pPr>
              <w:rPr>
                <w:szCs w:val="24"/>
              </w:rPr>
            </w:pPr>
            <w:r w:rsidRPr="009271A9">
              <w:rPr>
                <w:szCs w:val="24"/>
              </w:rPr>
              <w:lastRenderedPageBreak/>
              <w:t>File Information</w:t>
            </w:r>
          </w:p>
        </w:tc>
        <w:tc>
          <w:tcPr>
            <w:tcW w:w="0" w:type="auto"/>
            <w:hideMark/>
          </w:tcPr>
          <w:p w14:paraId="61873774" w14:textId="77777777" w:rsidR="00184B6A" w:rsidRPr="009271A9" w:rsidRDefault="00184B6A" w:rsidP="0076501E">
            <w:pPr>
              <w:rPr>
                <w:szCs w:val="24"/>
              </w:rPr>
            </w:pPr>
            <w:r w:rsidRPr="009271A9">
              <w:rPr>
                <w:szCs w:val="24"/>
              </w:rPr>
              <w:t>File ID</w:t>
            </w:r>
          </w:p>
        </w:tc>
        <w:tc>
          <w:tcPr>
            <w:tcW w:w="0" w:type="auto"/>
            <w:hideMark/>
          </w:tcPr>
          <w:p w14:paraId="1B67382E" w14:textId="77777777" w:rsidR="00184B6A" w:rsidRPr="009271A9" w:rsidRDefault="00184B6A" w:rsidP="0076501E">
            <w:pPr>
              <w:rPr>
                <w:szCs w:val="24"/>
              </w:rPr>
            </w:pPr>
            <w:r w:rsidRPr="009271A9">
              <w:rPr>
                <w:szCs w:val="24"/>
              </w:rPr>
              <w:t>Integer</w:t>
            </w:r>
          </w:p>
        </w:tc>
        <w:tc>
          <w:tcPr>
            <w:tcW w:w="0" w:type="auto"/>
            <w:hideMark/>
          </w:tcPr>
          <w:p w14:paraId="61E30AC9" w14:textId="77777777" w:rsidR="00184B6A" w:rsidRPr="009271A9" w:rsidRDefault="00184B6A" w:rsidP="0076501E">
            <w:pPr>
              <w:rPr>
                <w:szCs w:val="24"/>
              </w:rPr>
            </w:pPr>
            <w:r w:rsidRPr="009271A9">
              <w:rPr>
                <w:szCs w:val="24"/>
              </w:rPr>
              <w:t>Unique positive integer</w:t>
            </w:r>
          </w:p>
        </w:tc>
      </w:tr>
      <w:tr w:rsidR="00184B6A" w:rsidRPr="009271A9" w14:paraId="54D9F3C4" w14:textId="77777777" w:rsidTr="0076501E">
        <w:tc>
          <w:tcPr>
            <w:tcW w:w="0" w:type="auto"/>
            <w:hideMark/>
          </w:tcPr>
          <w:p w14:paraId="4BCB69BF" w14:textId="77777777" w:rsidR="00184B6A" w:rsidRPr="009271A9" w:rsidRDefault="00184B6A" w:rsidP="0076501E">
            <w:pPr>
              <w:rPr>
                <w:szCs w:val="24"/>
              </w:rPr>
            </w:pPr>
            <w:r w:rsidRPr="009271A9">
              <w:rPr>
                <w:szCs w:val="24"/>
              </w:rPr>
              <w:t>File Information</w:t>
            </w:r>
          </w:p>
        </w:tc>
        <w:tc>
          <w:tcPr>
            <w:tcW w:w="0" w:type="auto"/>
            <w:hideMark/>
          </w:tcPr>
          <w:p w14:paraId="55A4A485" w14:textId="77777777" w:rsidR="00184B6A" w:rsidRPr="009271A9" w:rsidRDefault="00184B6A" w:rsidP="0076501E">
            <w:pPr>
              <w:rPr>
                <w:szCs w:val="24"/>
              </w:rPr>
            </w:pPr>
            <w:r w:rsidRPr="009271A9">
              <w:rPr>
                <w:szCs w:val="24"/>
              </w:rPr>
              <w:t>File Name</w:t>
            </w:r>
          </w:p>
        </w:tc>
        <w:tc>
          <w:tcPr>
            <w:tcW w:w="0" w:type="auto"/>
            <w:hideMark/>
          </w:tcPr>
          <w:p w14:paraId="28485DE1" w14:textId="77777777" w:rsidR="00184B6A" w:rsidRPr="009271A9" w:rsidRDefault="00184B6A" w:rsidP="0076501E">
            <w:pPr>
              <w:rPr>
                <w:szCs w:val="24"/>
              </w:rPr>
            </w:pPr>
            <w:r w:rsidRPr="009271A9">
              <w:rPr>
                <w:szCs w:val="24"/>
              </w:rPr>
              <w:t>String</w:t>
            </w:r>
          </w:p>
        </w:tc>
        <w:tc>
          <w:tcPr>
            <w:tcW w:w="0" w:type="auto"/>
            <w:hideMark/>
          </w:tcPr>
          <w:p w14:paraId="7B46593A" w14:textId="77777777" w:rsidR="00184B6A" w:rsidRPr="009271A9" w:rsidRDefault="00184B6A" w:rsidP="0076501E">
            <w:pPr>
              <w:rPr>
                <w:szCs w:val="24"/>
              </w:rPr>
            </w:pPr>
            <w:r w:rsidRPr="009271A9">
              <w:rPr>
                <w:szCs w:val="24"/>
              </w:rPr>
              <w:t>Non-empty, valid file name</w:t>
            </w:r>
          </w:p>
        </w:tc>
      </w:tr>
      <w:tr w:rsidR="00184B6A" w:rsidRPr="009271A9" w14:paraId="36B89DEB" w14:textId="77777777" w:rsidTr="0076501E">
        <w:tc>
          <w:tcPr>
            <w:tcW w:w="0" w:type="auto"/>
            <w:hideMark/>
          </w:tcPr>
          <w:p w14:paraId="48697D0B" w14:textId="77777777" w:rsidR="00184B6A" w:rsidRPr="009271A9" w:rsidRDefault="00184B6A" w:rsidP="0076501E">
            <w:pPr>
              <w:rPr>
                <w:szCs w:val="24"/>
              </w:rPr>
            </w:pPr>
            <w:r w:rsidRPr="009271A9">
              <w:rPr>
                <w:szCs w:val="24"/>
              </w:rPr>
              <w:t>File Information</w:t>
            </w:r>
          </w:p>
        </w:tc>
        <w:tc>
          <w:tcPr>
            <w:tcW w:w="0" w:type="auto"/>
            <w:hideMark/>
          </w:tcPr>
          <w:p w14:paraId="11EEFCD8" w14:textId="77777777" w:rsidR="00184B6A" w:rsidRPr="009271A9" w:rsidRDefault="00184B6A" w:rsidP="0076501E">
            <w:pPr>
              <w:rPr>
                <w:szCs w:val="24"/>
              </w:rPr>
            </w:pPr>
            <w:r w:rsidRPr="009271A9">
              <w:rPr>
                <w:szCs w:val="24"/>
              </w:rPr>
              <w:t>File Type</w:t>
            </w:r>
          </w:p>
        </w:tc>
        <w:tc>
          <w:tcPr>
            <w:tcW w:w="0" w:type="auto"/>
            <w:hideMark/>
          </w:tcPr>
          <w:p w14:paraId="1866A8E3" w14:textId="77777777" w:rsidR="00184B6A" w:rsidRPr="009271A9" w:rsidRDefault="00184B6A" w:rsidP="0076501E">
            <w:pPr>
              <w:rPr>
                <w:szCs w:val="24"/>
              </w:rPr>
            </w:pPr>
            <w:r w:rsidRPr="009271A9">
              <w:rPr>
                <w:szCs w:val="24"/>
              </w:rPr>
              <w:t>String</w:t>
            </w:r>
          </w:p>
        </w:tc>
        <w:tc>
          <w:tcPr>
            <w:tcW w:w="0" w:type="auto"/>
            <w:hideMark/>
          </w:tcPr>
          <w:p w14:paraId="3569CBB5" w14:textId="77777777" w:rsidR="00184B6A" w:rsidRPr="009271A9" w:rsidRDefault="00184B6A" w:rsidP="0076501E">
            <w:pPr>
              <w:rPr>
                <w:szCs w:val="24"/>
              </w:rPr>
            </w:pPr>
            <w:r w:rsidRPr="009271A9">
              <w:rPr>
                <w:szCs w:val="24"/>
              </w:rPr>
              <w:t>Valid file extension</w:t>
            </w:r>
          </w:p>
        </w:tc>
      </w:tr>
      <w:tr w:rsidR="00184B6A" w:rsidRPr="009271A9" w14:paraId="0F096F09" w14:textId="77777777" w:rsidTr="0076501E">
        <w:tc>
          <w:tcPr>
            <w:tcW w:w="0" w:type="auto"/>
            <w:hideMark/>
          </w:tcPr>
          <w:p w14:paraId="638F1EEE" w14:textId="77777777" w:rsidR="00184B6A" w:rsidRPr="009271A9" w:rsidRDefault="00184B6A" w:rsidP="0076501E">
            <w:pPr>
              <w:rPr>
                <w:szCs w:val="24"/>
              </w:rPr>
            </w:pPr>
            <w:r w:rsidRPr="009271A9">
              <w:rPr>
                <w:szCs w:val="24"/>
              </w:rPr>
              <w:t>File Information</w:t>
            </w:r>
          </w:p>
        </w:tc>
        <w:tc>
          <w:tcPr>
            <w:tcW w:w="0" w:type="auto"/>
            <w:hideMark/>
          </w:tcPr>
          <w:p w14:paraId="04A27325" w14:textId="77777777" w:rsidR="00184B6A" w:rsidRPr="009271A9" w:rsidRDefault="00184B6A" w:rsidP="0076501E">
            <w:pPr>
              <w:rPr>
                <w:szCs w:val="24"/>
              </w:rPr>
            </w:pPr>
            <w:r w:rsidRPr="009271A9">
              <w:rPr>
                <w:szCs w:val="24"/>
              </w:rPr>
              <w:t>File Size</w:t>
            </w:r>
          </w:p>
        </w:tc>
        <w:tc>
          <w:tcPr>
            <w:tcW w:w="0" w:type="auto"/>
            <w:hideMark/>
          </w:tcPr>
          <w:p w14:paraId="67280E62" w14:textId="77777777" w:rsidR="00184B6A" w:rsidRPr="009271A9" w:rsidRDefault="00184B6A" w:rsidP="0076501E">
            <w:pPr>
              <w:rPr>
                <w:szCs w:val="24"/>
              </w:rPr>
            </w:pPr>
            <w:r w:rsidRPr="009271A9">
              <w:rPr>
                <w:szCs w:val="24"/>
              </w:rPr>
              <w:t>Integer</w:t>
            </w:r>
          </w:p>
        </w:tc>
        <w:tc>
          <w:tcPr>
            <w:tcW w:w="0" w:type="auto"/>
            <w:hideMark/>
          </w:tcPr>
          <w:p w14:paraId="06BCAB6F" w14:textId="77777777" w:rsidR="00184B6A" w:rsidRPr="009271A9" w:rsidRDefault="00184B6A" w:rsidP="0076501E">
            <w:pPr>
              <w:rPr>
                <w:szCs w:val="24"/>
              </w:rPr>
            </w:pPr>
            <w:r w:rsidRPr="009271A9">
              <w:rPr>
                <w:szCs w:val="24"/>
              </w:rPr>
              <w:t>Positive integer</w:t>
            </w:r>
          </w:p>
        </w:tc>
      </w:tr>
      <w:tr w:rsidR="00184B6A" w:rsidRPr="009271A9" w14:paraId="647782FE" w14:textId="77777777" w:rsidTr="0076501E">
        <w:tc>
          <w:tcPr>
            <w:tcW w:w="0" w:type="auto"/>
            <w:hideMark/>
          </w:tcPr>
          <w:p w14:paraId="77F55819" w14:textId="77777777" w:rsidR="00184B6A" w:rsidRPr="009271A9" w:rsidRDefault="00184B6A" w:rsidP="0076501E">
            <w:pPr>
              <w:rPr>
                <w:szCs w:val="24"/>
              </w:rPr>
            </w:pPr>
            <w:r w:rsidRPr="009271A9">
              <w:rPr>
                <w:szCs w:val="24"/>
              </w:rPr>
              <w:t>File Information</w:t>
            </w:r>
          </w:p>
        </w:tc>
        <w:tc>
          <w:tcPr>
            <w:tcW w:w="0" w:type="auto"/>
            <w:hideMark/>
          </w:tcPr>
          <w:p w14:paraId="1A41C141" w14:textId="77777777" w:rsidR="00184B6A" w:rsidRPr="009271A9" w:rsidRDefault="00184B6A" w:rsidP="0076501E">
            <w:pPr>
              <w:rPr>
                <w:szCs w:val="24"/>
              </w:rPr>
            </w:pPr>
            <w:r w:rsidRPr="009271A9">
              <w:rPr>
                <w:szCs w:val="24"/>
              </w:rPr>
              <w:t>File Owner</w:t>
            </w:r>
          </w:p>
        </w:tc>
        <w:tc>
          <w:tcPr>
            <w:tcW w:w="0" w:type="auto"/>
            <w:hideMark/>
          </w:tcPr>
          <w:p w14:paraId="679F8BFD" w14:textId="77777777" w:rsidR="00184B6A" w:rsidRPr="009271A9" w:rsidRDefault="00184B6A" w:rsidP="0076501E">
            <w:pPr>
              <w:rPr>
                <w:szCs w:val="24"/>
              </w:rPr>
            </w:pPr>
            <w:r w:rsidRPr="009271A9">
              <w:rPr>
                <w:szCs w:val="24"/>
              </w:rPr>
              <w:t>User ID</w:t>
            </w:r>
          </w:p>
        </w:tc>
        <w:tc>
          <w:tcPr>
            <w:tcW w:w="0" w:type="auto"/>
            <w:hideMark/>
          </w:tcPr>
          <w:p w14:paraId="6ECA5DA5" w14:textId="77777777" w:rsidR="00184B6A" w:rsidRPr="009271A9" w:rsidRDefault="00184B6A" w:rsidP="0076501E">
            <w:pPr>
              <w:rPr>
                <w:szCs w:val="24"/>
              </w:rPr>
            </w:pPr>
            <w:r w:rsidRPr="009271A9">
              <w:rPr>
                <w:szCs w:val="24"/>
              </w:rPr>
              <w:t>Valid User ID</w:t>
            </w:r>
          </w:p>
        </w:tc>
      </w:tr>
      <w:tr w:rsidR="00184B6A" w:rsidRPr="009271A9" w14:paraId="2249DBD1" w14:textId="77777777" w:rsidTr="0076501E">
        <w:tc>
          <w:tcPr>
            <w:tcW w:w="0" w:type="auto"/>
            <w:hideMark/>
          </w:tcPr>
          <w:p w14:paraId="57E93472" w14:textId="77777777" w:rsidR="00184B6A" w:rsidRPr="009271A9" w:rsidRDefault="00184B6A" w:rsidP="0076501E">
            <w:pPr>
              <w:rPr>
                <w:szCs w:val="24"/>
              </w:rPr>
            </w:pPr>
            <w:r w:rsidRPr="009271A9">
              <w:rPr>
                <w:szCs w:val="24"/>
              </w:rPr>
              <w:t>File Permissions</w:t>
            </w:r>
          </w:p>
        </w:tc>
        <w:tc>
          <w:tcPr>
            <w:tcW w:w="0" w:type="auto"/>
            <w:hideMark/>
          </w:tcPr>
          <w:p w14:paraId="288DE204" w14:textId="77777777" w:rsidR="00184B6A" w:rsidRPr="009271A9" w:rsidRDefault="00184B6A" w:rsidP="0076501E">
            <w:pPr>
              <w:rPr>
                <w:szCs w:val="24"/>
              </w:rPr>
            </w:pPr>
            <w:r w:rsidRPr="009271A9">
              <w:rPr>
                <w:szCs w:val="24"/>
              </w:rPr>
              <w:t>Access Level</w:t>
            </w:r>
          </w:p>
        </w:tc>
        <w:tc>
          <w:tcPr>
            <w:tcW w:w="0" w:type="auto"/>
            <w:hideMark/>
          </w:tcPr>
          <w:p w14:paraId="66247CCE" w14:textId="77777777" w:rsidR="00184B6A" w:rsidRPr="009271A9" w:rsidRDefault="00184B6A" w:rsidP="0076501E">
            <w:pPr>
              <w:rPr>
                <w:szCs w:val="24"/>
              </w:rPr>
            </w:pPr>
            <w:r w:rsidRPr="009271A9">
              <w:rPr>
                <w:szCs w:val="24"/>
              </w:rPr>
              <w:t>String</w:t>
            </w:r>
          </w:p>
        </w:tc>
        <w:tc>
          <w:tcPr>
            <w:tcW w:w="0" w:type="auto"/>
            <w:hideMark/>
          </w:tcPr>
          <w:p w14:paraId="20D4E45F" w14:textId="77777777" w:rsidR="00184B6A" w:rsidRPr="009271A9" w:rsidRDefault="00184B6A" w:rsidP="0076501E">
            <w:pPr>
              <w:rPr>
                <w:szCs w:val="24"/>
              </w:rPr>
            </w:pPr>
            <w:r w:rsidRPr="009271A9">
              <w:rPr>
                <w:szCs w:val="24"/>
              </w:rPr>
              <w:t>Read, Write, or None</w:t>
            </w:r>
          </w:p>
        </w:tc>
      </w:tr>
      <w:tr w:rsidR="00184B6A" w:rsidRPr="009271A9" w14:paraId="29914E7A" w14:textId="77777777" w:rsidTr="0076501E">
        <w:tc>
          <w:tcPr>
            <w:tcW w:w="0" w:type="auto"/>
            <w:hideMark/>
          </w:tcPr>
          <w:p w14:paraId="0682A976" w14:textId="77777777" w:rsidR="00184B6A" w:rsidRPr="009271A9" w:rsidRDefault="00184B6A" w:rsidP="0076501E">
            <w:pPr>
              <w:rPr>
                <w:szCs w:val="24"/>
              </w:rPr>
            </w:pPr>
            <w:r w:rsidRPr="009271A9">
              <w:rPr>
                <w:szCs w:val="24"/>
              </w:rPr>
              <w:t>File Permissions</w:t>
            </w:r>
          </w:p>
        </w:tc>
        <w:tc>
          <w:tcPr>
            <w:tcW w:w="0" w:type="auto"/>
            <w:hideMark/>
          </w:tcPr>
          <w:p w14:paraId="5DABC0BF" w14:textId="77777777" w:rsidR="00184B6A" w:rsidRPr="009271A9" w:rsidRDefault="00184B6A" w:rsidP="0076501E">
            <w:pPr>
              <w:rPr>
                <w:szCs w:val="24"/>
              </w:rPr>
            </w:pPr>
            <w:r w:rsidRPr="009271A9">
              <w:rPr>
                <w:szCs w:val="24"/>
              </w:rPr>
              <w:t>User/Group</w:t>
            </w:r>
          </w:p>
        </w:tc>
        <w:tc>
          <w:tcPr>
            <w:tcW w:w="0" w:type="auto"/>
            <w:hideMark/>
          </w:tcPr>
          <w:p w14:paraId="210E5806" w14:textId="77777777" w:rsidR="00184B6A" w:rsidRPr="009271A9" w:rsidRDefault="00184B6A" w:rsidP="0076501E">
            <w:pPr>
              <w:rPr>
                <w:szCs w:val="24"/>
              </w:rPr>
            </w:pPr>
            <w:r w:rsidRPr="009271A9">
              <w:rPr>
                <w:szCs w:val="24"/>
              </w:rPr>
              <w:t>User ID or Group ID</w:t>
            </w:r>
          </w:p>
        </w:tc>
        <w:tc>
          <w:tcPr>
            <w:tcW w:w="0" w:type="auto"/>
            <w:hideMark/>
          </w:tcPr>
          <w:p w14:paraId="3E53A297" w14:textId="77777777" w:rsidR="00184B6A" w:rsidRPr="009271A9" w:rsidRDefault="00184B6A" w:rsidP="0076501E">
            <w:pPr>
              <w:keepNext/>
              <w:rPr>
                <w:szCs w:val="24"/>
              </w:rPr>
            </w:pPr>
            <w:r w:rsidRPr="009271A9">
              <w:rPr>
                <w:szCs w:val="24"/>
              </w:rPr>
              <w:t>Valid User ID or Group ID</w:t>
            </w:r>
          </w:p>
        </w:tc>
      </w:tr>
    </w:tbl>
    <w:p w14:paraId="467C6D12" w14:textId="05BF658E" w:rsidR="00184B6A" w:rsidRPr="009271A9" w:rsidRDefault="00184B6A" w:rsidP="00184B6A">
      <w:pPr>
        <w:rPr>
          <w:sz w:val="18"/>
          <w:szCs w:val="18"/>
        </w:rPr>
      </w:pPr>
      <w:r w:rsidRPr="009271A9">
        <w:rPr>
          <w:sz w:val="18"/>
          <w:szCs w:val="18"/>
        </w:rPr>
        <w:t xml:space="preserve">Table 12.1 Inputs for </w:t>
      </w:r>
      <w:proofErr w:type="spellStart"/>
      <w:r w:rsidRPr="009271A9">
        <w:rPr>
          <w:sz w:val="18"/>
          <w:szCs w:val="18"/>
        </w:rPr>
        <w:t>Manage_File_Permissions</w:t>
      </w:r>
      <w:proofErr w:type="spellEnd"/>
    </w:p>
    <w:p w14:paraId="2E7121B5" w14:textId="77777777" w:rsidR="00184B6A" w:rsidRPr="009271A9" w:rsidRDefault="00184B6A" w:rsidP="00184B6A">
      <w:pPr>
        <w:pStyle w:val="Caption"/>
        <w:rPr>
          <w:b/>
          <w:i w:val="0"/>
          <w:iCs w:val="0"/>
          <w:sz w:val="24"/>
          <w:szCs w:val="24"/>
        </w:rPr>
      </w:pPr>
    </w:p>
    <w:p w14:paraId="4526F23F" w14:textId="01267806" w:rsidR="00184B6A" w:rsidRPr="009271A9" w:rsidRDefault="00CE2E7E" w:rsidP="00184B6A">
      <w:pPr>
        <w:rPr>
          <w:b/>
          <w:szCs w:val="24"/>
        </w:rPr>
      </w:pPr>
      <w:r w:rsidRPr="009271A9">
        <w:rPr>
          <w:b/>
          <w:szCs w:val="24"/>
        </w:rPr>
        <w:t xml:space="preserve">3.10.6 </w:t>
      </w:r>
      <w:r w:rsidR="00184B6A" w:rsidRPr="009271A9">
        <w:rPr>
          <w:b/>
          <w:szCs w:val="24"/>
        </w:rPr>
        <w:t>Normal Processing Procedure:</w:t>
      </w:r>
    </w:p>
    <w:p w14:paraId="02283E65" w14:textId="77777777" w:rsidR="00184B6A" w:rsidRPr="009271A9" w:rsidRDefault="00184B6A" w:rsidP="00184B6A">
      <w:pPr>
        <w:numPr>
          <w:ilvl w:val="0"/>
          <w:numId w:val="141"/>
        </w:numPr>
        <w:spacing w:after="160" w:line="259" w:lineRule="auto"/>
        <w:rPr>
          <w:szCs w:val="24"/>
        </w:rPr>
      </w:pPr>
      <w:r w:rsidRPr="009271A9">
        <w:rPr>
          <w:szCs w:val="24"/>
        </w:rPr>
        <w:t>The user initiates an action involving file permissions (upload, download, share).</w:t>
      </w:r>
    </w:p>
    <w:p w14:paraId="5CEE648F" w14:textId="77777777" w:rsidR="00184B6A" w:rsidRPr="009271A9" w:rsidRDefault="00184B6A" w:rsidP="00184B6A">
      <w:pPr>
        <w:numPr>
          <w:ilvl w:val="0"/>
          <w:numId w:val="141"/>
        </w:numPr>
        <w:spacing w:after="160" w:line="259" w:lineRule="auto"/>
        <w:rPr>
          <w:szCs w:val="24"/>
        </w:rPr>
      </w:pPr>
      <w:r w:rsidRPr="009271A9">
        <w:rPr>
          <w:szCs w:val="24"/>
        </w:rPr>
        <w:t>The system checks the user's permissions for the file.</w:t>
      </w:r>
    </w:p>
    <w:p w14:paraId="4094A0D0" w14:textId="77777777" w:rsidR="00184B6A" w:rsidRPr="009271A9" w:rsidRDefault="00184B6A" w:rsidP="00184B6A">
      <w:pPr>
        <w:numPr>
          <w:ilvl w:val="0"/>
          <w:numId w:val="141"/>
        </w:numPr>
        <w:spacing w:after="160" w:line="259" w:lineRule="auto"/>
        <w:rPr>
          <w:szCs w:val="24"/>
        </w:rPr>
      </w:pPr>
      <w:r w:rsidRPr="009271A9">
        <w:rPr>
          <w:szCs w:val="24"/>
        </w:rPr>
        <w:t>If the user has sufficient permissions, the action is allowed.</w:t>
      </w:r>
    </w:p>
    <w:p w14:paraId="20EA1465" w14:textId="77777777" w:rsidR="00184B6A" w:rsidRPr="009271A9" w:rsidRDefault="00184B6A" w:rsidP="00184B6A">
      <w:pPr>
        <w:numPr>
          <w:ilvl w:val="0"/>
          <w:numId w:val="141"/>
        </w:numPr>
        <w:spacing w:after="160" w:line="259" w:lineRule="auto"/>
        <w:rPr>
          <w:szCs w:val="24"/>
        </w:rPr>
      </w:pPr>
      <w:r w:rsidRPr="009271A9">
        <w:rPr>
          <w:szCs w:val="24"/>
        </w:rPr>
        <w:t>If the user lacks necessary permissions, the system prompts for permission management.</w:t>
      </w:r>
    </w:p>
    <w:p w14:paraId="4F1D2F72" w14:textId="77777777" w:rsidR="00184B6A" w:rsidRPr="009271A9" w:rsidRDefault="00184B6A" w:rsidP="00184B6A">
      <w:pPr>
        <w:numPr>
          <w:ilvl w:val="0"/>
          <w:numId w:val="141"/>
        </w:numPr>
        <w:spacing w:after="160" w:line="259" w:lineRule="auto"/>
        <w:rPr>
          <w:szCs w:val="24"/>
        </w:rPr>
      </w:pPr>
      <w:r w:rsidRPr="009271A9">
        <w:rPr>
          <w:szCs w:val="24"/>
        </w:rPr>
        <w:t>The user specifies the desired access level and the user or group to apply it to.</w:t>
      </w:r>
    </w:p>
    <w:p w14:paraId="2DB21091" w14:textId="77777777" w:rsidR="00184B6A" w:rsidRPr="009271A9" w:rsidRDefault="00184B6A" w:rsidP="00184B6A">
      <w:pPr>
        <w:numPr>
          <w:ilvl w:val="0"/>
          <w:numId w:val="141"/>
        </w:numPr>
        <w:spacing w:after="160" w:line="259" w:lineRule="auto"/>
        <w:rPr>
          <w:szCs w:val="24"/>
        </w:rPr>
      </w:pPr>
      <w:r w:rsidRPr="009271A9">
        <w:rPr>
          <w:szCs w:val="24"/>
        </w:rPr>
        <w:t>The system validates the user's input and updates the file permissions accordingly.</w:t>
      </w:r>
    </w:p>
    <w:p w14:paraId="23325096" w14:textId="7CF00DBB" w:rsidR="00184B6A" w:rsidRPr="009271A9" w:rsidRDefault="00CE2E7E" w:rsidP="00184B6A">
      <w:pPr>
        <w:rPr>
          <w:b/>
          <w:szCs w:val="24"/>
        </w:rPr>
      </w:pPr>
      <w:r w:rsidRPr="009271A9">
        <w:rPr>
          <w:b/>
          <w:szCs w:val="24"/>
        </w:rPr>
        <w:t xml:space="preserve">3.10.7 </w:t>
      </w:r>
      <w:r w:rsidR="00184B6A" w:rsidRPr="009271A9">
        <w:rPr>
          <w:b/>
          <w:szCs w:val="24"/>
        </w:rPr>
        <w:t>Variations:</w:t>
      </w:r>
    </w:p>
    <w:p w14:paraId="5C4A5006" w14:textId="77777777" w:rsidR="00184B6A" w:rsidRPr="009271A9" w:rsidRDefault="00184B6A" w:rsidP="00184B6A">
      <w:pPr>
        <w:numPr>
          <w:ilvl w:val="0"/>
          <w:numId w:val="142"/>
        </w:numPr>
        <w:spacing w:after="160" w:line="259" w:lineRule="auto"/>
        <w:rPr>
          <w:szCs w:val="24"/>
        </w:rPr>
      </w:pPr>
      <w:r w:rsidRPr="009271A9">
        <w:rPr>
          <w:szCs w:val="24"/>
        </w:rPr>
        <w:t>If the user's input is invalid, the system displays an error message and prompts for correct input.</w:t>
      </w:r>
    </w:p>
    <w:p w14:paraId="29ECE59A" w14:textId="77777777" w:rsidR="00184B6A" w:rsidRPr="009271A9" w:rsidRDefault="00184B6A" w:rsidP="00184B6A">
      <w:pPr>
        <w:numPr>
          <w:ilvl w:val="0"/>
          <w:numId w:val="142"/>
        </w:numPr>
        <w:spacing w:after="160" w:line="259" w:lineRule="auto"/>
        <w:rPr>
          <w:szCs w:val="24"/>
        </w:rPr>
      </w:pPr>
      <w:r w:rsidRPr="009271A9">
        <w:rPr>
          <w:szCs w:val="24"/>
        </w:rPr>
        <w:t>If the user attempts to grant permissions beyond their own access level, the system denies the request.</w:t>
      </w:r>
    </w:p>
    <w:p w14:paraId="0030FC3F" w14:textId="675C2D85" w:rsidR="00184B6A" w:rsidRPr="009271A9" w:rsidRDefault="00CE2E7E" w:rsidP="00184B6A">
      <w:pPr>
        <w:rPr>
          <w:b/>
          <w:szCs w:val="24"/>
        </w:rPr>
      </w:pPr>
      <w:r w:rsidRPr="009271A9">
        <w:rPr>
          <w:b/>
          <w:szCs w:val="24"/>
        </w:rPr>
        <w:t xml:space="preserve">3.10.8 </w:t>
      </w:r>
      <w:r w:rsidR="00184B6A" w:rsidRPr="009271A9">
        <w:rPr>
          <w:b/>
          <w:szCs w:val="24"/>
        </w:rPr>
        <w:t>Exceptions:</w:t>
      </w:r>
    </w:p>
    <w:tbl>
      <w:tblPr>
        <w:tblStyle w:val="TableGrid"/>
        <w:tblW w:w="0" w:type="auto"/>
        <w:tblLook w:val="04A0" w:firstRow="1" w:lastRow="0" w:firstColumn="1" w:lastColumn="0" w:noHBand="0" w:noVBand="1"/>
      </w:tblPr>
      <w:tblGrid>
        <w:gridCol w:w="1887"/>
        <w:gridCol w:w="6416"/>
      </w:tblGrid>
      <w:tr w:rsidR="00184B6A" w:rsidRPr="009271A9" w14:paraId="126E7E71" w14:textId="77777777" w:rsidTr="0076501E">
        <w:tc>
          <w:tcPr>
            <w:tcW w:w="0" w:type="auto"/>
            <w:shd w:val="clear" w:color="auto" w:fill="D9D9D9" w:themeFill="background1" w:themeFillShade="D9"/>
            <w:hideMark/>
          </w:tcPr>
          <w:p w14:paraId="7249B24F" w14:textId="77777777" w:rsidR="00184B6A" w:rsidRPr="009271A9" w:rsidRDefault="00184B6A" w:rsidP="0076501E">
            <w:pPr>
              <w:rPr>
                <w:b/>
                <w:bCs/>
                <w:szCs w:val="24"/>
              </w:rPr>
            </w:pPr>
            <w:r w:rsidRPr="009271A9">
              <w:rPr>
                <w:b/>
                <w:bCs/>
                <w:szCs w:val="24"/>
              </w:rPr>
              <w:t>Exception</w:t>
            </w:r>
          </w:p>
        </w:tc>
        <w:tc>
          <w:tcPr>
            <w:tcW w:w="0" w:type="auto"/>
            <w:shd w:val="clear" w:color="auto" w:fill="D9D9D9" w:themeFill="background1" w:themeFillShade="D9"/>
            <w:hideMark/>
          </w:tcPr>
          <w:p w14:paraId="104A6E19" w14:textId="77777777" w:rsidR="00184B6A" w:rsidRPr="009271A9" w:rsidRDefault="00184B6A" w:rsidP="0076501E">
            <w:pPr>
              <w:rPr>
                <w:b/>
                <w:bCs/>
                <w:szCs w:val="24"/>
              </w:rPr>
            </w:pPr>
            <w:r w:rsidRPr="009271A9">
              <w:rPr>
                <w:b/>
                <w:bCs/>
                <w:szCs w:val="24"/>
              </w:rPr>
              <w:t>Error Message (Displayed/Generated/Logged)</w:t>
            </w:r>
          </w:p>
        </w:tc>
      </w:tr>
      <w:tr w:rsidR="00184B6A" w:rsidRPr="009271A9" w14:paraId="18ED799B" w14:textId="77777777" w:rsidTr="0076501E">
        <w:tc>
          <w:tcPr>
            <w:tcW w:w="0" w:type="auto"/>
            <w:hideMark/>
          </w:tcPr>
          <w:p w14:paraId="33F561DC" w14:textId="77777777" w:rsidR="00184B6A" w:rsidRPr="009271A9" w:rsidRDefault="00184B6A" w:rsidP="0076501E">
            <w:pPr>
              <w:rPr>
                <w:szCs w:val="24"/>
              </w:rPr>
            </w:pPr>
            <w:r w:rsidRPr="009271A9">
              <w:rPr>
                <w:szCs w:val="24"/>
              </w:rPr>
              <w:t>Invalid file ID</w:t>
            </w:r>
          </w:p>
        </w:tc>
        <w:tc>
          <w:tcPr>
            <w:tcW w:w="0" w:type="auto"/>
            <w:hideMark/>
          </w:tcPr>
          <w:p w14:paraId="67B80039" w14:textId="77777777" w:rsidR="00184B6A" w:rsidRPr="009271A9" w:rsidRDefault="00184B6A" w:rsidP="0076501E">
            <w:pPr>
              <w:rPr>
                <w:szCs w:val="24"/>
              </w:rPr>
            </w:pPr>
            <w:r w:rsidRPr="009271A9">
              <w:rPr>
                <w:szCs w:val="24"/>
              </w:rPr>
              <w:t>"Invalid file ID specified. Please select a valid file."</w:t>
            </w:r>
          </w:p>
        </w:tc>
      </w:tr>
      <w:tr w:rsidR="00184B6A" w:rsidRPr="009271A9" w14:paraId="57859B50" w14:textId="77777777" w:rsidTr="0076501E">
        <w:tc>
          <w:tcPr>
            <w:tcW w:w="0" w:type="auto"/>
            <w:hideMark/>
          </w:tcPr>
          <w:p w14:paraId="695EDC30" w14:textId="77777777" w:rsidR="00184B6A" w:rsidRPr="009271A9" w:rsidRDefault="00184B6A" w:rsidP="0076501E">
            <w:pPr>
              <w:rPr>
                <w:szCs w:val="24"/>
              </w:rPr>
            </w:pPr>
            <w:r w:rsidRPr="009271A9">
              <w:rPr>
                <w:szCs w:val="24"/>
              </w:rPr>
              <w:t>Invalid access level</w:t>
            </w:r>
          </w:p>
        </w:tc>
        <w:tc>
          <w:tcPr>
            <w:tcW w:w="0" w:type="auto"/>
            <w:hideMark/>
          </w:tcPr>
          <w:p w14:paraId="77321612" w14:textId="77777777" w:rsidR="00184B6A" w:rsidRPr="009271A9" w:rsidRDefault="00184B6A" w:rsidP="0076501E">
            <w:pPr>
              <w:rPr>
                <w:szCs w:val="24"/>
              </w:rPr>
            </w:pPr>
            <w:r w:rsidRPr="009271A9">
              <w:rPr>
                <w:szCs w:val="24"/>
              </w:rPr>
              <w:t>"Invalid access level specified. Please choose Read, Write, or None."</w:t>
            </w:r>
          </w:p>
        </w:tc>
      </w:tr>
      <w:tr w:rsidR="00184B6A" w:rsidRPr="009271A9" w14:paraId="517CEF36" w14:textId="77777777" w:rsidTr="0076501E">
        <w:tc>
          <w:tcPr>
            <w:tcW w:w="0" w:type="auto"/>
            <w:hideMark/>
          </w:tcPr>
          <w:p w14:paraId="3BA41FC2" w14:textId="77777777" w:rsidR="00184B6A" w:rsidRPr="009271A9" w:rsidRDefault="00184B6A" w:rsidP="0076501E">
            <w:pPr>
              <w:rPr>
                <w:szCs w:val="24"/>
              </w:rPr>
            </w:pPr>
            <w:r w:rsidRPr="009271A9">
              <w:rPr>
                <w:szCs w:val="24"/>
              </w:rPr>
              <w:t>Invalid user/group</w:t>
            </w:r>
          </w:p>
        </w:tc>
        <w:tc>
          <w:tcPr>
            <w:tcW w:w="0" w:type="auto"/>
            <w:hideMark/>
          </w:tcPr>
          <w:p w14:paraId="22632B32" w14:textId="77777777" w:rsidR="00184B6A" w:rsidRPr="009271A9" w:rsidRDefault="00184B6A" w:rsidP="0076501E">
            <w:pPr>
              <w:rPr>
                <w:szCs w:val="24"/>
              </w:rPr>
            </w:pPr>
            <w:r w:rsidRPr="009271A9">
              <w:rPr>
                <w:szCs w:val="24"/>
              </w:rPr>
              <w:t>"Invalid user or group specified. Please enter a valid User ID or Group ID."</w:t>
            </w:r>
          </w:p>
        </w:tc>
      </w:tr>
      <w:tr w:rsidR="00184B6A" w:rsidRPr="009271A9" w14:paraId="59694188" w14:textId="77777777" w:rsidTr="0076501E">
        <w:tc>
          <w:tcPr>
            <w:tcW w:w="0" w:type="auto"/>
            <w:hideMark/>
          </w:tcPr>
          <w:p w14:paraId="40F1C07C" w14:textId="77777777" w:rsidR="00184B6A" w:rsidRPr="009271A9" w:rsidRDefault="00184B6A" w:rsidP="0076501E">
            <w:pPr>
              <w:rPr>
                <w:szCs w:val="24"/>
              </w:rPr>
            </w:pPr>
            <w:r w:rsidRPr="009271A9">
              <w:rPr>
                <w:szCs w:val="24"/>
              </w:rPr>
              <w:t>Permission conflict</w:t>
            </w:r>
          </w:p>
        </w:tc>
        <w:tc>
          <w:tcPr>
            <w:tcW w:w="0" w:type="auto"/>
            <w:hideMark/>
          </w:tcPr>
          <w:p w14:paraId="15723508" w14:textId="77777777" w:rsidR="00184B6A" w:rsidRPr="009271A9" w:rsidRDefault="00184B6A" w:rsidP="0076501E">
            <w:pPr>
              <w:keepNext/>
              <w:rPr>
                <w:szCs w:val="24"/>
              </w:rPr>
            </w:pPr>
            <w:r w:rsidRPr="009271A9">
              <w:rPr>
                <w:szCs w:val="24"/>
              </w:rPr>
              <w:t>"Cannot grant permissions beyond your own access level."</w:t>
            </w:r>
          </w:p>
        </w:tc>
      </w:tr>
    </w:tbl>
    <w:p w14:paraId="3603DF24" w14:textId="77777777" w:rsidR="00184B6A" w:rsidRPr="009271A9" w:rsidRDefault="00184B6A" w:rsidP="00184B6A">
      <w:pPr>
        <w:pStyle w:val="Caption"/>
        <w:rPr>
          <w:i w:val="0"/>
          <w:iCs w:val="0"/>
          <w:sz w:val="24"/>
          <w:szCs w:val="24"/>
        </w:rPr>
      </w:pPr>
      <w:r w:rsidRPr="009271A9">
        <w:rPr>
          <w:i w:val="0"/>
          <w:iCs w:val="0"/>
        </w:rPr>
        <w:t xml:space="preserve">Table 12.2 Exceptions for </w:t>
      </w:r>
      <w:proofErr w:type="spellStart"/>
      <w:r w:rsidRPr="009271A9">
        <w:rPr>
          <w:i w:val="0"/>
          <w:iCs w:val="0"/>
        </w:rPr>
        <w:t>Manage_File_Permissions</w:t>
      </w:r>
      <w:proofErr w:type="spellEnd"/>
    </w:p>
    <w:p w14:paraId="4D942EA9" w14:textId="3FFC2EC8" w:rsidR="00184B6A" w:rsidRPr="009271A9" w:rsidRDefault="00CE2E7E" w:rsidP="00184B6A">
      <w:pPr>
        <w:rPr>
          <w:b/>
          <w:sz w:val="28"/>
          <w:szCs w:val="28"/>
        </w:rPr>
      </w:pPr>
      <w:r w:rsidRPr="009271A9">
        <w:rPr>
          <w:b/>
          <w:sz w:val="28"/>
          <w:szCs w:val="28"/>
        </w:rPr>
        <w:t>3.11 Chat Search Filter</w:t>
      </w:r>
    </w:p>
    <w:p w14:paraId="48CEE748" w14:textId="77777777" w:rsidR="00184B6A" w:rsidRPr="009271A9" w:rsidRDefault="00184B6A" w:rsidP="00184B6A">
      <w:pPr>
        <w:rPr>
          <w:szCs w:val="24"/>
        </w:rPr>
      </w:pPr>
      <w:r w:rsidRPr="009271A9">
        <w:rPr>
          <w:szCs w:val="24"/>
        </w:rPr>
        <w:t xml:space="preserve">    - Search functionality for finding specific messages, users, or chat rooms.</w:t>
      </w:r>
    </w:p>
    <w:p w14:paraId="448B7F7C" w14:textId="77777777" w:rsidR="00184B6A" w:rsidRPr="009271A9" w:rsidRDefault="00184B6A" w:rsidP="00184B6A">
      <w:pPr>
        <w:rPr>
          <w:szCs w:val="24"/>
        </w:rPr>
      </w:pPr>
      <w:r w:rsidRPr="009271A9">
        <w:rPr>
          <w:szCs w:val="24"/>
        </w:rPr>
        <w:t xml:space="preserve">    - Filters for sorting conversations based on criteria like date, user, or topic.</w:t>
      </w:r>
    </w:p>
    <w:p w14:paraId="36A69914" w14:textId="77777777" w:rsidR="00184B6A" w:rsidRPr="009271A9" w:rsidRDefault="00184B6A" w:rsidP="00184B6A">
      <w:pPr>
        <w:rPr>
          <w:b/>
          <w:szCs w:val="24"/>
        </w:rPr>
      </w:pPr>
    </w:p>
    <w:p w14:paraId="5A16649B" w14:textId="489B9768" w:rsidR="00184B6A" w:rsidRPr="009271A9" w:rsidRDefault="00184B6A" w:rsidP="00184B6A">
      <w:pPr>
        <w:rPr>
          <w:szCs w:val="24"/>
        </w:rPr>
      </w:pPr>
      <w:r w:rsidRPr="009271A9">
        <w:rPr>
          <w:b/>
          <w:szCs w:val="24"/>
        </w:rPr>
        <w:t>Function Name:</w:t>
      </w:r>
      <w:r w:rsidRPr="009271A9">
        <w:rPr>
          <w:szCs w:val="24"/>
        </w:rPr>
        <w:t xml:space="preserve"> </w:t>
      </w:r>
      <w:proofErr w:type="spellStart"/>
      <w:r w:rsidRPr="009271A9">
        <w:rPr>
          <w:szCs w:val="24"/>
        </w:rPr>
        <w:t>Chat_Search_Filter</w:t>
      </w:r>
      <w:proofErr w:type="spellEnd"/>
    </w:p>
    <w:p w14:paraId="281E8080" w14:textId="77777777" w:rsidR="00184B6A" w:rsidRPr="009271A9" w:rsidRDefault="00184B6A" w:rsidP="00184B6A">
      <w:pPr>
        <w:rPr>
          <w:szCs w:val="24"/>
        </w:rPr>
      </w:pPr>
    </w:p>
    <w:p w14:paraId="35348172" w14:textId="5B7F8559" w:rsidR="00184B6A" w:rsidRPr="009271A9" w:rsidRDefault="00CE2E7E" w:rsidP="00184B6A">
      <w:pPr>
        <w:rPr>
          <w:b/>
          <w:szCs w:val="24"/>
        </w:rPr>
      </w:pPr>
      <w:r w:rsidRPr="009271A9">
        <w:rPr>
          <w:b/>
          <w:szCs w:val="24"/>
        </w:rPr>
        <w:lastRenderedPageBreak/>
        <w:t xml:space="preserve">3.11.1 </w:t>
      </w:r>
      <w:r w:rsidR="00184B6A" w:rsidRPr="009271A9">
        <w:rPr>
          <w:b/>
          <w:szCs w:val="24"/>
        </w:rPr>
        <w:t>Trigger:</w:t>
      </w:r>
    </w:p>
    <w:p w14:paraId="3A56CF2D" w14:textId="77777777" w:rsidR="00184B6A" w:rsidRPr="009271A9" w:rsidRDefault="00184B6A" w:rsidP="00184B6A">
      <w:pPr>
        <w:numPr>
          <w:ilvl w:val="0"/>
          <w:numId w:val="145"/>
        </w:numPr>
        <w:spacing w:after="160" w:line="259" w:lineRule="auto"/>
        <w:rPr>
          <w:szCs w:val="24"/>
        </w:rPr>
      </w:pPr>
      <w:r w:rsidRPr="009271A9">
        <w:rPr>
          <w:szCs w:val="24"/>
        </w:rPr>
        <w:t>A user enters a search term or applies a filter in the chat history.</w:t>
      </w:r>
    </w:p>
    <w:p w14:paraId="2F56C63E" w14:textId="5BBB3BD7" w:rsidR="00184B6A" w:rsidRPr="009271A9" w:rsidRDefault="00CE2E7E" w:rsidP="00184B6A">
      <w:pPr>
        <w:rPr>
          <w:b/>
          <w:szCs w:val="24"/>
        </w:rPr>
      </w:pPr>
      <w:r w:rsidRPr="009271A9">
        <w:rPr>
          <w:b/>
          <w:szCs w:val="24"/>
        </w:rPr>
        <w:t xml:space="preserve">3.11.2 </w:t>
      </w:r>
      <w:r w:rsidR="00184B6A" w:rsidRPr="009271A9">
        <w:rPr>
          <w:b/>
          <w:szCs w:val="24"/>
        </w:rPr>
        <w:t>Pre-Condition:</w:t>
      </w:r>
    </w:p>
    <w:p w14:paraId="2F000AA5" w14:textId="77777777" w:rsidR="00184B6A" w:rsidRPr="009271A9" w:rsidRDefault="00184B6A" w:rsidP="00184B6A">
      <w:pPr>
        <w:numPr>
          <w:ilvl w:val="0"/>
          <w:numId w:val="146"/>
        </w:numPr>
        <w:spacing w:after="160" w:line="259" w:lineRule="auto"/>
        <w:rPr>
          <w:szCs w:val="24"/>
        </w:rPr>
      </w:pPr>
      <w:r w:rsidRPr="009271A9">
        <w:rPr>
          <w:szCs w:val="24"/>
        </w:rPr>
        <w:t>The user is logged in to the chat system.</w:t>
      </w:r>
    </w:p>
    <w:p w14:paraId="2FA538C7" w14:textId="77777777" w:rsidR="00184B6A" w:rsidRPr="009271A9" w:rsidRDefault="00184B6A" w:rsidP="00184B6A">
      <w:pPr>
        <w:numPr>
          <w:ilvl w:val="0"/>
          <w:numId w:val="146"/>
        </w:numPr>
        <w:spacing w:after="160" w:line="259" w:lineRule="auto"/>
        <w:rPr>
          <w:szCs w:val="24"/>
        </w:rPr>
      </w:pPr>
      <w:r w:rsidRPr="009271A9">
        <w:rPr>
          <w:szCs w:val="24"/>
        </w:rPr>
        <w:t>The user has access to the chat history.</w:t>
      </w:r>
    </w:p>
    <w:p w14:paraId="70800627" w14:textId="77777777" w:rsidR="00184B6A" w:rsidRPr="009271A9" w:rsidRDefault="00184B6A" w:rsidP="00184B6A">
      <w:pPr>
        <w:ind w:left="720"/>
        <w:rPr>
          <w:szCs w:val="24"/>
        </w:rPr>
      </w:pPr>
    </w:p>
    <w:p w14:paraId="7A78FA87" w14:textId="6664B02D" w:rsidR="00184B6A" w:rsidRPr="009271A9" w:rsidRDefault="00CE2E7E" w:rsidP="00184B6A">
      <w:pPr>
        <w:rPr>
          <w:b/>
          <w:szCs w:val="24"/>
        </w:rPr>
      </w:pPr>
      <w:r w:rsidRPr="009271A9">
        <w:rPr>
          <w:b/>
          <w:szCs w:val="24"/>
        </w:rPr>
        <w:t xml:space="preserve">3.11.3 </w:t>
      </w:r>
      <w:proofErr w:type="gramStart"/>
      <w:r w:rsidR="00184B6A" w:rsidRPr="009271A9">
        <w:rPr>
          <w:b/>
          <w:szCs w:val="24"/>
        </w:rPr>
        <w:t>Post-Condition</w:t>
      </w:r>
      <w:proofErr w:type="gramEnd"/>
      <w:r w:rsidR="00184B6A" w:rsidRPr="009271A9">
        <w:rPr>
          <w:b/>
          <w:szCs w:val="24"/>
        </w:rPr>
        <w:t>:</w:t>
      </w:r>
    </w:p>
    <w:p w14:paraId="0E3010B2" w14:textId="77777777" w:rsidR="00184B6A" w:rsidRPr="009271A9" w:rsidRDefault="00184B6A" w:rsidP="00184B6A">
      <w:pPr>
        <w:numPr>
          <w:ilvl w:val="0"/>
          <w:numId w:val="147"/>
        </w:numPr>
        <w:spacing w:after="160" w:line="259" w:lineRule="auto"/>
        <w:rPr>
          <w:szCs w:val="24"/>
        </w:rPr>
      </w:pPr>
      <w:r w:rsidRPr="009271A9">
        <w:rPr>
          <w:szCs w:val="24"/>
        </w:rPr>
        <w:t>The chat history is filtered based on the user's search term or filter criteria.</w:t>
      </w:r>
    </w:p>
    <w:p w14:paraId="64FD35AF" w14:textId="77777777" w:rsidR="00184B6A" w:rsidRPr="009271A9" w:rsidRDefault="00184B6A" w:rsidP="00184B6A">
      <w:pPr>
        <w:numPr>
          <w:ilvl w:val="0"/>
          <w:numId w:val="147"/>
        </w:numPr>
        <w:spacing w:after="160" w:line="259" w:lineRule="auto"/>
        <w:rPr>
          <w:szCs w:val="24"/>
        </w:rPr>
      </w:pPr>
      <w:r w:rsidRPr="009271A9">
        <w:rPr>
          <w:szCs w:val="24"/>
        </w:rPr>
        <w:t>The filtered chat messages are displayed to the user.</w:t>
      </w:r>
    </w:p>
    <w:p w14:paraId="61015D2E" w14:textId="77777777" w:rsidR="00184B6A" w:rsidRPr="009271A9" w:rsidRDefault="00184B6A" w:rsidP="00184B6A">
      <w:pPr>
        <w:ind w:left="720"/>
        <w:rPr>
          <w:szCs w:val="24"/>
        </w:rPr>
      </w:pPr>
    </w:p>
    <w:p w14:paraId="0C60890D" w14:textId="73BA8DC5" w:rsidR="00184B6A" w:rsidRPr="009271A9" w:rsidRDefault="00CE2E7E" w:rsidP="00184B6A">
      <w:pPr>
        <w:rPr>
          <w:b/>
          <w:szCs w:val="24"/>
        </w:rPr>
      </w:pPr>
      <w:r w:rsidRPr="009271A9">
        <w:rPr>
          <w:b/>
          <w:szCs w:val="24"/>
        </w:rPr>
        <w:t xml:space="preserve">3.11.4 </w:t>
      </w:r>
      <w:r w:rsidR="00184B6A" w:rsidRPr="009271A9">
        <w:rPr>
          <w:b/>
          <w:szCs w:val="24"/>
        </w:rPr>
        <w:t>Business Rules Applicable:</w:t>
      </w:r>
    </w:p>
    <w:p w14:paraId="6E767B4E" w14:textId="77777777" w:rsidR="00184B6A" w:rsidRPr="009271A9" w:rsidRDefault="00184B6A" w:rsidP="00184B6A">
      <w:pPr>
        <w:numPr>
          <w:ilvl w:val="0"/>
          <w:numId w:val="148"/>
        </w:numPr>
        <w:spacing w:after="160" w:line="259" w:lineRule="auto"/>
        <w:rPr>
          <w:szCs w:val="24"/>
        </w:rPr>
      </w:pPr>
      <w:r w:rsidRPr="009271A9">
        <w:rPr>
          <w:szCs w:val="24"/>
        </w:rPr>
        <w:t>Only logged-in users can search and filter chat history.</w:t>
      </w:r>
    </w:p>
    <w:p w14:paraId="52655965" w14:textId="77777777" w:rsidR="00184B6A" w:rsidRPr="009271A9" w:rsidRDefault="00184B6A" w:rsidP="00184B6A">
      <w:pPr>
        <w:numPr>
          <w:ilvl w:val="0"/>
          <w:numId w:val="148"/>
        </w:numPr>
        <w:spacing w:after="160" w:line="259" w:lineRule="auto"/>
        <w:rPr>
          <w:szCs w:val="24"/>
        </w:rPr>
      </w:pPr>
      <w:r w:rsidRPr="009271A9">
        <w:rPr>
          <w:szCs w:val="24"/>
        </w:rPr>
        <w:t>Users can only search and filter chat history that they have access to.</w:t>
      </w:r>
    </w:p>
    <w:p w14:paraId="15234D7D" w14:textId="77777777" w:rsidR="00184B6A" w:rsidRPr="009271A9" w:rsidRDefault="00184B6A" w:rsidP="00184B6A">
      <w:pPr>
        <w:numPr>
          <w:ilvl w:val="0"/>
          <w:numId w:val="148"/>
        </w:numPr>
        <w:spacing w:after="160" w:line="259" w:lineRule="auto"/>
        <w:rPr>
          <w:szCs w:val="24"/>
        </w:rPr>
      </w:pPr>
      <w:r w:rsidRPr="009271A9">
        <w:rPr>
          <w:szCs w:val="24"/>
        </w:rPr>
        <w:t>Search terms and filter criteria must be valid.</w:t>
      </w:r>
    </w:p>
    <w:p w14:paraId="06606711" w14:textId="5BF675EE" w:rsidR="00184B6A" w:rsidRPr="009271A9" w:rsidRDefault="00CE2E7E" w:rsidP="00184B6A">
      <w:pPr>
        <w:rPr>
          <w:b/>
          <w:szCs w:val="24"/>
        </w:rPr>
      </w:pPr>
      <w:r w:rsidRPr="009271A9">
        <w:rPr>
          <w:b/>
          <w:szCs w:val="24"/>
        </w:rPr>
        <w:t xml:space="preserve">3.11.5 </w:t>
      </w:r>
      <w:r w:rsidR="00184B6A" w:rsidRPr="009271A9">
        <w:rPr>
          <w:b/>
          <w:szCs w:val="24"/>
        </w:rPr>
        <w:t>Data Manipulated: Data Manipulated:</w:t>
      </w:r>
    </w:p>
    <w:tbl>
      <w:tblPr>
        <w:tblStyle w:val="TableGrid"/>
        <w:tblW w:w="0" w:type="auto"/>
        <w:tblLook w:val="04A0" w:firstRow="1" w:lastRow="0" w:firstColumn="1" w:lastColumn="0" w:noHBand="0" w:noVBand="1"/>
      </w:tblPr>
      <w:tblGrid>
        <w:gridCol w:w="1290"/>
        <w:gridCol w:w="1636"/>
        <w:gridCol w:w="1610"/>
        <w:gridCol w:w="3240"/>
      </w:tblGrid>
      <w:tr w:rsidR="00184B6A" w:rsidRPr="009271A9" w14:paraId="33CBF630" w14:textId="77777777" w:rsidTr="0076501E">
        <w:tc>
          <w:tcPr>
            <w:tcW w:w="0" w:type="auto"/>
            <w:shd w:val="clear" w:color="auto" w:fill="D9D9D9" w:themeFill="background1" w:themeFillShade="D9"/>
            <w:hideMark/>
          </w:tcPr>
          <w:p w14:paraId="3B5EA28F" w14:textId="77777777" w:rsidR="00184B6A" w:rsidRPr="009271A9" w:rsidRDefault="00184B6A" w:rsidP="0076501E">
            <w:pPr>
              <w:rPr>
                <w:b/>
                <w:bCs/>
                <w:szCs w:val="24"/>
              </w:rPr>
            </w:pPr>
            <w:r w:rsidRPr="009271A9">
              <w:rPr>
                <w:b/>
                <w:bCs/>
                <w:szCs w:val="24"/>
              </w:rPr>
              <w:t>Data Type</w:t>
            </w:r>
          </w:p>
        </w:tc>
        <w:tc>
          <w:tcPr>
            <w:tcW w:w="0" w:type="auto"/>
            <w:shd w:val="clear" w:color="auto" w:fill="D9D9D9" w:themeFill="background1" w:themeFillShade="D9"/>
            <w:hideMark/>
          </w:tcPr>
          <w:p w14:paraId="388F284F" w14:textId="77777777" w:rsidR="00184B6A" w:rsidRPr="009271A9" w:rsidRDefault="00184B6A" w:rsidP="0076501E">
            <w:pPr>
              <w:rPr>
                <w:b/>
                <w:bCs/>
                <w:szCs w:val="24"/>
              </w:rPr>
            </w:pPr>
            <w:r w:rsidRPr="009271A9">
              <w:rPr>
                <w:b/>
                <w:bCs/>
                <w:szCs w:val="24"/>
              </w:rPr>
              <w:t>Name</w:t>
            </w:r>
          </w:p>
        </w:tc>
        <w:tc>
          <w:tcPr>
            <w:tcW w:w="1610" w:type="dxa"/>
            <w:shd w:val="clear" w:color="auto" w:fill="D9D9D9" w:themeFill="background1" w:themeFillShade="D9"/>
            <w:hideMark/>
          </w:tcPr>
          <w:p w14:paraId="670A28CD" w14:textId="77777777" w:rsidR="00184B6A" w:rsidRPr="009271A9" w:rsidRDefault="00184B6A" w:rsidP="0076501E">
            <w:pPr>
              <w:rPr>
                <w:b/>
                <w:bCs/>
                <w:szCs w:val="24"/>
              </w:rPr>
            </w:pPr>
            <w:r w:rsidRPr="009271A9">
              <w:rPr>
                <w:b/>
                <w:bCs/>
                <w:szCs w:val="24"/>
              </w:rPr>
              <w:t>Format</w:t>
            </w:r>
          </w:p>
        </w:tc>
        <w:tc>
          <w:tcPr>
            <w:tcW w:w="3240" w:type="dxa"/>
            <w:shd w:val="clear" w:color="auto" w:fill="D9D9D9" w:themeFill="background1" w:themeFillShade="D9"/>
            <w:hideMark/>
          </w:tcPr>
          <w:p w14:paraId="0BCC32F7" w14:textId="77777777" w:rsidR="00184B6A" w:rsidRPr="009271A9" w:rsidRDefault="00184B6A" w:rsidP="0076501E">
            <w:pPr>
              <w:rPr>
                <w:b/>
                <w:bCs/>
                <w:szCs w:val="24"/>
              </w:rPr>
            </w:pPr>
            <w:r w:rsidRPr="009271A9">
              <w:rPr>
                <w:b/>
                <w:bCs/>
                <w:szCs w:val="24"/>
              </w:rPr>
              <w:t>Validation Rules</w:t>
            </w:r>
          </w:p>
        </w:tc>
      </w:tr>
      <w:tr w:rsidR="00184B6A" w:rsidRPr="009271A9" w14:paraId="415D8CE0" w14:textId="77777777" w:rsidTr="0076501E">
        <w:tc>
          <w:tcPr>
            <w:tcW w:w="0" w:type="auto"/>
            <w:hideMark/>
          </w:tcPr>
          <w:p w14:paraId="32B05BB7" w14:textId="77777777" w:rsidR="00184B6A" w:rsidRPr="009271A9" w:rsidRDefault="00184B6A" w:rsidP="0076501E">
            <w:pPr>
              <w:rPr>
                <w:szCs w:val="24"/>
              </w:rPr>
            </w:pPr>
            <w:r w:rsidRPr="009271A9">
              <w:rPr>
                <w:szCs w:val="24"/>
              </w:rPr>
              <w:t>Input</w:t>
            </w:r>
          </w:p>
        </w:tc>
        <w:tc>
          <w:tcPr>
            <w:tcW w:w="0" w:type="auto"/>
            <w:hideMark/>
          </w:tcPr>
          <w:p w14:paraId="32BB51E0" w14:textId="77777777" w:rsidR="00184B6A" w:rsidRPr="009271A9" w:rsidRDefault="00184B6A" w:rsidP="0076501E">
            <w:pPr>
              <w:rPr>
                <w:szCs w:val="24"/>
              </w:rPr>
            </w:pPr>
            <w:r w:rsidRPr="009271A9">
              <w:rPr>
                <w:szCs w:val="24"/>
              </w:rPr>
              <w:t>Chat messages</w:t>
            </w:r>
          </w:p>
        </w:tc>
        <w:tc>
          <w:tcPr>
            <w:tcW w:w="1610" w:type="dxa"/>
            <w:hideMark/>
          </w:tcPr>
          <w:p w14:paraId="5740C269" w14:textId="77777777" w:rsidR="00184B6A" w:rsidRPr="009271A9" w:rsidRDefault="00184B6A" w:rsidP="0076501E">
            <w:pPr>
              <w:rPr>
                <w:szCs w:val="24"/>
              </w:rPr>
            </w:pPr>
            <w:r w:rsidRPr="009271A9">
              <w:rPr>
                <w:szCs w:val="24"/>
              </w:rPr>
              <w:t>String</w:t>
            </w:r>
          </w:p>
        </w:tc>
        <w:tc>
          <w:tcPr>
            <w:tcW w:w="3240" w:type="dxa"/>
            <w:hideMark/>
          </w:tcPr>
          <w:p w14:paraId="6A6F0D49" w14:textId="77777777" w:rsidR="00184B6A" w:rsidRPr="009271A9" w:rsidRDefault="00184B6A" w:rsidP="0076501E">
            <w:pPr>
              <w:keepNext/>
              <w:rPr>
                <w:szCs w:val="24"/>
              </w:rPr>
            </w:pPr>
            <w:r w:rsidRPr="009271A9">
              <w:rPr>
                <w:szCs w:val="24"/>
              </w:rPr>
              <w:t>Should be sent or received messages only</w:t>
            </w:r>
          </w:p>
        </w:tc>
      </w:tr>
    </w:tbl>
    <w:p w14:paraId="3CF241AB" w14:textId="6432DE53" w:rsidR="00184B6A" w:rsidRPr="009271A9" w:rsidRDefault="00184B6A" w:rsidP="00184B6A">
      <w:pPr>
        <w:pStyle w:val="Caption"/>
        <w:rPr>
          <w:b/>
          <w:i w:val="0"/>
          <w:iCs w:val="0"/>
          <w:sz w:val="24"/>
          <w:szCs w:val="24"/>
        </w:rPr>
      </w:pPr>
      <w:r w:rsidRPr="009271A9">
        <w:rPr>
          <w:i w:val="0"/>
          <w:iCs w:val="0"/>
        </w:rPr>
        <w:t xml:space="preserve">Table 13.1 Inputs for </w:t>
      </w:r>
      <w:proofErr w:type="spellStart"/>
      <w:r w:rsidRPr="009271A9">
        <w:rPr>
          <w:i w:val="0"/>
          <w:iCs w:val="0"/>
        </w:rPr>
        <w:t>Chat_Search_Filter</w:t>
      </w:r>
      <w:proofErr w:type="spellEnd"/>
    </w:p>
    <w:p w14:paraId="34CE2439" w14:textId="53BABDD1" w:rsidR="00184B6A" w:rsidRPr="009271A9" w:rsidRDefault="00CE2E7E" w:rsidP="00184B6A">
      <w:pPr>
        <w:rPr>
          <w:b/>
          <w:szCs w:val="24"/>
        </w:rPr>
      </w:pPr>
      <w:r w:rsidRPr="009271A9">
        <w:rPr>
          <w:b/>
          <w:szCs w:val="24"/>
        </w:rPr>
        <w:t xml:space="preserve">3.11.6 </w:t>
      </w:r>
      <w:r w:rsidR="00184B6A" w:rsidRPr="009271A9">
        <w:rPr>
          <w:b/>
          <w:szCs w:val="24"/>
        </w:rPr>
        <w:t>Normal Processing Procedure:</w:t>
      </w:r>
    </w:p>
    <w:p w14:paraId="63507626" w14:textId="77777777" w:rsidR="00184B6A" w:rsidRPr="009271A9" w:rsidRDefault="00184B6A" w:rsidP="00184B6A">
      <w:pPr>
        <w:numPr>
          <w:ilvl w:val="0"/>
          <w:numId w:val="152"/>
        </w:numPr>
        <w:spacing w:after="160" w:line="259" w:lineRule="auto"/>
        <w:rPr>
          <w:szCs w:val="24"/>
        </w:rPr>
      </w:pPr>
      <w:r w:rsidRPr="009271A9">
        <w:rPr>
          <w:szCs w:val="24"/>
        </w:rPr>
        <w:t>The user enters a search term or applies a filter in the chat history.</w:t>
      </w:r>
    </w:p>
    <w:p w14:paraId="20D168AC" w14:textId="77777777" w:rsidR="00184B6A" w:rsidRPr="009271A9" w:rsidRDefault="00184B6A" w:rsidP="00184B6A">
      <w:pPr>
        <w:numPr>
          <w:ilvl w:val="0"/>
          <w:numId w:val="152"/>
        </w:numPr>
        <w:spacing w:after="160" w:line="259" w:lineRule="auto"/>
        <w:rPr>
          <w:szCs w:val="24"/>
        </w:rPr>
      </w:pPr>
      <w:r w:rsidRPr="009271A9">
        <w:rPr>
          <w:szCs w:val="24"/>
        </w:rPr>
        <w:t>The system validates the user's input (search term or filter criteria).</w:t>
      </w:r>
    </w:p>
    <w:p w14:paraId="1CA9524C" w14:textId="77777777" w:rsidR="00184B6A" w:rsidRPr="009271A9" w:rsidRDefault="00184B6A" w:rsidP="00184B6A">
      <w:pPr>
        <w:numPr>
          <w:ilvl w:val="0"/>
          <w:numId w:val="152"/>
        </w:numPr>
        <w:spacing w:after="160" w:line="259" w:lineRule="auto"/>
        <w:rPr>
          <w:szCs w:val="24"/>
        </w:rPr>
      </w:pPr>
      <w:r w:rsidRPr="009271A9">
        <w:rPr>
          <w:szCs w:val="24"/>
        </w:rPr>
        <w:t>The system retrieves the chat history from the database.</w:t>
      </w:r>
    </w:p>
    <w:p w14:paraId="26C6EFD9" w14:textId="77777777" w:rsidR="00184B6A" w:rsidRPr="009271A9" w:rsidRDefault="00184B6A" w:rsidP="00184B6A">
      <w:pPr>
        <w:numPr>
          <w:ilvl w:val="0"/>
          <w:numId w:val="152"/>
        </w:numPr>
        <w:spacing w:after="160" w:line="259" w:lineRule="auto"/>
        <w:rPr>
          <w:szCs w:val="24"/>
        </w:rPr>
      </w:pPr>
      <w:r w:rsidRPr="009271A9">
        <w:rPr>
          <w:szCs w:val="24"/>
        </w:rPr>
        <w:t>The system filters the chat history based on the user's search term or filter criteria.</w:t>
      </w:r>
    </w:p>
    <w:p w14:paraId="38EC2130" w14:textId="77777777" w:rsidR="00184B6A" w:rsidRPr="009271A9" w:rsidRDefault="00184B6A" w:rsidP="00184B6A">
      <w:pPr>
        <w:numPr>
          <w:ilvl w:val="0"/>
          <w:numId w:val="152"/>
        </w:numPr>
        <w:spacing w:after="160" w:line="259" w:lineRule="auto"/>
        <w:rPr>
          <w:szCs w:val="24"/>
        </w:rPr>
      </w:pPr>
      <w:r w:rsidRPr="009271A9">
        <w:rPr>
          <w:szCs w:val="24"/>
        </w:rPr>
        <w:t>The system displays the filtered chat messages to the user.</w:t>
      </w:r>
    </w:p>
    <w:p w14:paraId="55C2019B" w14:textId="11F24F4D" w:rsidR="00184B6A" w:rsidRPr="009271A9" w:rsidRDefault="00CE2E7E" w:rsidP="00184B6A">
      <w:pPr>
        <w:rPr>
          <w:b/>
          <w:szCs w:val="24"/>
        </w:rPr>
      </w:pPr>
      <w:r w:rsidRPr="009271A9">
        <w:rPr>
          <w:b/>
          <w:szCs w:val="24"/>
        </w:rPr>
        <w:t xml:space="preserve">3.11.7 </w:t>
      </w:r>
      <w:r w:rsidR="00184B6A" w:rsidRPr="009271A9">
        <w:rPr>
          <w:b/>
          <w:szCs w:val="24"/>
        </w:rPr>
        <w:t>Variations:</w:t>
      </w:r>
    </w:p>
    <w:p w14:paraId="0EC488FA" w14:textId="77777777" w:rsidR="00184B6A" w:rsidRPr="009271A9" w:rsidRDefault="00184B6A" w:rsidP="00184B6A">
      <w:pPr>
        <w:numPr>
          <w:ilvl w:val="0"/>
          <w:numId w:val="153"/>
        </w:numPr>
        <w:spacing w:after="160" w:line="259" w:lineRule="auto"/>
        <w:rPr>
          <w:szCs w:val="24"/>
        </w:rPr>
      </w:pPr>
      <w:r w:rsidRPr="009271A9">
        <w:rPr>
          <w:szCs w:val="24"/>
        </w:rPr>
        <w:t>If no search term or filter criteria are provided, the system displays the entire chat history.</w:t>
      </w:r>
    </w:p>
    <w:p w14:paraId="24C7A75A" w14:textId="113B39CC" w:rsidR="00184B6A" w:rsidRPr="009271A9" w:rsidRDefault="00CE2E7E" w:rsidP="00184B6A">
      <w:pPr>
        <w:rPr>
          <w:b/>
          <w:szCs w:val="24"/>
        </w:rPr>
      </w:pPr>
      <w:r w:rsidRPr="009271A9">
        <w:rPr>
          <w:b/>
          <w:szCs w:val="24"/>
        </w:rPr>
        <w:t xml:space="preserve">3.11.8 </w:t>
      </w:r>
      <w:r w:rsidR="00184B6A" w:rsidRPr="009271A9">
        <w:rPr>
          <w:b/>
          <w:szCs w:val="24"/>
        </w:rPr>
        <w:t>Exceptions:</w:t>
      </w:r>
    </w:p>
    <w:tbl>
      <w:tblPr>
        <w:tblStyle w:val="TableGrid"/>
        <w:tblW w:w="0" w:type="auto"/>
        <w:tblLook w:val="04A0" w:firstRow="1" w:lastRow="0" w:firstColumn="1" w:lastColumn="0" w:noHBand="0" w:noVBand="1"/>
      </w:tblPr>
      <w:tblGrid>
        <w:gridCol w:w="2972"/>
        <w:gridCol w:w="5331"/>
      </w:tblGrid>
      <w:tr w:rsidR="00184B6A" w:rsidRPr="009271A9" w14:paraId="3BC68010" w14:textId="77777777" w:rsidTr="0076501E">
        <w:tc>
          <w:tcPr>
            <w:tcW w:w="0" w:type="auto"/>
            <w:shd w:val="clear" w:color="auto" w:fill="D9D9D9" w:themeFill="background1" w:themeFillShade="D9"/>
            <w:hideMark/>
          </w:tcPr>
          <w:p w14:paraId="1A6BFAF1" w14:textId="77777777" w:rsidR="00184B6A" w:rsidRPr="009271A9" w:rsidRDefault="00184B6A" w:rsidP="0076501E">
            <w:pPr>
              <w:rPr>
                <w:b/>
                <w:bCs/>
                <w:szCs w:val="24"/>
              </w:rPr>
            </w:pPr>
            <w:r w:rsidRPr="009271A9">
              <w:rPr>
                <w:b/>
                <w:bCs/>
                <w:szCs w:val="24"/>
              </w:rPr>
              <w:t>Exception</w:t>
            </w:r>
          </w:p>
        </w:tc>
        <w:tc>
          <w:tcPr>
            <w:tcW w:w="0" w:type="auto"/>
            <w:shd w:val="clear" w:color="auto" w:fill="D9D9D9" w:themeFill="background1" w:themeFillShade="D9"/>
            <w:hideMark/>
          </w:tcPr>
          <w:p w14:paraId="3B86C1D3" w14:textId="77777777" w:rsidR="00184B6A" w:rsidRPr="009271A9" w:rsidRDefault="00184B6A" w:rsidP="0076501E">
            <w:pPr>
              <w:rPr>
                <w:b/>
                <w:bCs/>
                <w:szCs w:val="24"/>
              </w:rPr>
            </w:pPr>
            <w:r w:rsidRPr="009271A9">
              <w:rPr>
                <w:b/>
                <w:bCs/>
                <w:szCs w:val="24"/>
              </w:rPr>
              <w:t>Error Message (Displayed/Generated/Logged)</w:t>
            </w:r>
          </w:p>
        </w:tc>
      </w:tr>
      <w:tr w:rsidR="00184B6A" w:rsidRPr="009271A9" w14:paraId="1570FD13" w14:textId="77777777" w:rsidTr="0076501E">
        <w:tc>
          <w:tcPr>
            <w:tcW w:w="0" w:type="auto"/>
            <w:hideMark/>
          </w:tcPr>
          <w:p w14:paraId="492BB96F" w14:textId="77777777" w:rsidR="00184B6A" w:rsidRPr="009271A9" w:rsidRDefault="00184B6A" w:rsidP="0076501E">
            <w:pPr>
              <w:rPr>
                <w:szCs w:val="24"/>
              </w:rPr>
            </w:pPr>
            <w:r w:rsidRPr="009271A9">
              <w:rPr>
                <w:szCs w:val="24"/>
              </w:rPr>
              <w:t>Invalid search term</w:t>
            </w:r>
          </w:p>
        </w:tc>
        <w:tc>
          <w:tcPr>
            <w:tcW w:w="0" w:type="auto"/>
            <w:hideMark/>
          </w:tcPr>
          <w:p w14:paraId="2D75A613" w14:textId="77777777" w:rsidR="00184B6A" w:rsidRPr="009271A9" w:rsidRDefault="00184B6A" w:rsidP="0076501E">
            <w:pPr>
              <w:rPr>
                <w:szCs w:val="24"/>
              </w:rPr>
            </w:pPr>
            <w:r w:rsidRPr="009271A9">
              <w:rPr>
                <w:szCs w:val="24"/>
              </w:rPr>
              <w:t>"Invalid search term. Please enter a valid search term."</w:t>
            </w:r>
          </w:p>
        </w:tc>
      </w:tr>
      <w:tr w:rsidR="00184B6A" w:rsidRPr="009271A9" w14:paraId="6CF55560" w14:textId="77777777" w:rsidTr="0076501E">
        <w:tc>
          <w:tcPr>
            <w:tcW w:w="0" w:type="auto"/>
            <w:hideMark/>
          </w:tcPr>
          <w:p w14:paraId="2AA97109" w14:textId="77777777" w:rsidR="00184B6A" w:rsidRPr="009271A9" w:rsidRDefault="00184B6A" w:rsidP="0076501E">
            <w:pPr>
              <w:rPr>
                <w:szCs w:val="24"/>
              </w:rPr>
            </w:pPr>
            <w:r w:rsidRPr="009271A9">
              <w:rPr>
                <w:szCs w:val="24"/>
              </w:rPr>
              <w:t>Invalid filter criteria</w:t>
            </w:r>
          </w:p>
        </w:tc>
        <w:tc>
          <w:tcPr>
            <w:tcW w:w="0" w:type="auto"/>
            <w:hideMark/>
          </w:tcPr>
          <w:p w14:paraId="41622369" w14:textId="77777777" w:rsidR="00184B6A" w:rsidRPr="009271A9" w:rsidRDefault="00184B6A" w:rsidP="0076501E">
            <w:pPr>
              <w:rPr>
                <w:szCs w:val="24"/>
              </w:rPr>
            </w:pPr>
            <w:r w:rsidRPr="009271A9">
              <w:rPr>
                <w:szCs w:val="24"/>
              </w:rPr>
              <w:t>"Invalid filter criteria. Please enter valid filter criteria."</w:t>
            </w:r>
          </w:p>
        </w:tc>
      </w:tr>
      <w:tr w:rsidR="00184B6A" w:rsidRPr="009271A9" w14:paraId="503972F9" w14:textId="77777777" w:rsidTr="0076501E">
        <w:tc>
          <w:tcPr>
            <w:tcW w:w="0" w:type="auto"/>
            <w:hideMark/>
          </w:tcPr>
          <w:p w14:paraId="1AD922BD" w14:textId="77777777" w:rsidR="00184B6A" w:rsidRPr="009271A9" w:rsidRDefault="00184B6A" w:rsidP="0076501E">
            <w:pPr>
              <w:rPr>
                <w:szCs w:val="24"/>
              </w:rPr>
            </w:pPr>
            <w:r w:rsidRPr="009271A9">
              <w:rPr>
                <w:szCs w:val="24"/>
              </w:rPr>
              <w:t>Unable to retrieve chat history</w:t>
            </w:r>
          </w:p>
        </w:tc>
        <w:tc>
          <w:tcPr>
            <w:tcW w:w="0" w:type="auto"/>
            <w:hideMark/>
          </w:tcPr>
          <w:p w14:paraId="17165EA4" w14:textId="77777777" w:rsidR="00184B6A" w:rsidRPr="009271A9" w:rsidRDefault="00184B6A" w:rsidP="0076501E">
            <w:pPr>
              <w:keepNext/>
              <w:rPr>
                <w:szCs w:val="24"/>
              </w:rPr>
            </w:pPr>
            <w:r w:rsidRPr="009271A9">
              <w:rPr>
                <w:szCs w:val="24"/>
              </w:rPr>
              <w:t>"Unable to retrieve chat history. Please try again later."</w:t>
            </w:r>
          </w:p>
        </w:tc>
      </w:tr>
    </w:tbl>
    <w:p w14:paraId="46FC998A" w14:textId="77777777" w:rsidR="00184B6A" w:rsidRPr="009271A9" w:rsidRDefault="00184B6A" w:rsidP="00184B6A">
      <w:pPr>
        <w:pStyle w:val="Caption"/>
        <w:rPr>
          <w:i w:val="0"/>
          <w:iCs w:val="0"/>
          <w:sz w:val="24"/>
          <w:szCs w:val="24"/>
        </w:rPr>
      </w:pPr>
      <w:r w:rsidRPr="009271A9">
        <w:rPr>
          <w:i w:val="0"/>
          <w:iCs w:val="0"/>
        </w:rPr>
        <w:t xml:space="preserve">Table 13.2 Exceptions for </w:t>
      </w:r>
      <w:proofErr w:type="spellStart"/>
      <w:r w:rsidRPr="009271A9">
        <w:rPr>
          <w:i w:val="0"/>
          <w:iCs w:val="0"/>
        </w:rPr>
        <w:t>Chat_Search_Filter</w:t>
      </w:r>
      <w:proofErr w:type="spellEnd"/>
    </w:p>
    <w:p w14:paraId="619EAED2" w14:textId="639B303A" w:rsidR="00184B6A" w:rsidRPr="009271A9" w:rsidRDefault="00184B6A" w:rsidP="00184B6A">
      <w:pPr>
        <w:rPr>
          <w:b/>
          <w:bCs/>
        </w:rPr>
      </w:pPr>
    </w:p>
    <w:p w14:paraId="715580BF" w14:textId="4B3A871C" w:rsidR="00220D0E" w:rsidRPr="009271A9" w:rsidRDefault="00220D0E">
      <w:pPr>
        <w:pStyle w:val="Heading1"/>
      </w:pPr>
      <w:bookmarkStart w:id="76" w:name="_Toc21329123"/>
      <w:r w:rsidRPr="009271A9">
        <w:lastRenderedPageBreak/>
        <w:t>User Interface Requirements</w:t>
      </w:r>
    </w:p>
    <w:p w14:paraId="7968EB74" w14:textId="77777777" w:rsidR="00220D0E" w:rsidRPr="009271A9" w:rsidRDefault="00220D0E" w:rsidP="00220D0E"/>
    <w:p w14:paraId="7F724132" w14:textId="77777777" w:rsidR="00220D0E" w:rsidRPr="009271A9" w:rsidRDefault="00220D0E" w:rsidP="00220D0E">
      <w:pPr>
        <w:jc w:val="both"/>
        <w:rPr>
          <w:b/>
          <w:lang w:val="en-US"/>
        </w:rPr>
      </w:pPr>
      <w:r w:rsidRPr="009271A9">
        <w:rPr>
          <w:b/>
          <w:lang w:val="en-US"/>
        </w:rPr>
        <w:t>4.1   User Registration and Login:</w:t>
      </w:r>
    </w:p>
    <w:p w14:paraId="5D3C18AB" w14:textId="77777777" w:rsidR="00220D0E" w:rsidRPr="009271A9" w:rsidRDefault="00220D0E" w:rsidP="00220D0E">
      <w:pPr>
        <w:pStyle w:val="ListParagraph"/>
        <w:numPr>
          <w:ilvl w:val="0"/>
          <w:numId w:val="167"/>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Users should be able to create an account with a unique username and password.</w:t>
      </w:r>
    </w:p>
    <w:p w14:paraId="658B3B8D" w14:textId="77777777" w:rsidR="00220D0E" w:rsidRPr="009271A9" w:rsidRDefault="00220D0E" w:rsidP="00220D0E">
      <w:pPr>
        <w:pStyle w:val="ListParagraph"/>
        <w:numPr>
          <w:ilvl w:val="0"/>
          <w:numId w:val="167"/>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There should be a login page for registered users to access the system.</w:t>
      </w:r>
    </w:p>
    <w:p w14:paraId="29786B7D" w14:textId="77777777" w:rsidR="00220D0E" w:rsidRPr="009271A9" w:rsidRDefault="00220D0E" w:rsidP="00220D0E">
      <w:pPr>
        <w:jc w:val="both"/>
        <w:rPr>
          <w:b/>
          <w:lang w:val="en-US"/>
        </w:rPr>
      </w:pPr>
      <w:r w:rsidRPr="009271A9">
        <w:rPr>
          <w:b/>
          <w:lang w:val="en-US"/>
        </w:rPr>
        <w:t>4.2   Dashboard:</w:t>
      </w:r>
    </w:p>
    <w:p w14:paraId="0BC05708" w14:textId="77777777" w:rsidR="00220D0E" w:rsidRPr="009271A9" w:rsidRDefault="00220D0E" w:rsidP="00220D0E">
      <w:pPr>
        <w:pStyle w:val="ListParagraph"/>
        <w:numPr>
          <w:ilvl w:val="0"/>
          <w:numId w:val="168"/>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Upon logging in, users should be greeted with a user-friendly dashboard.</w:t>
      </w:r>
    </w:p>
    <w:p w14:paraId="6CD77F5B" w14:textId="77777777" w:rsidR="00220D0E" w:rsidRPr="009271A9" w:rsidRDefault="00220D0E" w:rsidP="00220D0E">
      <w:pPr>
        <w:pStyle w:val="ListParagraph"/>
        <w:numPr>
          <w:ilvl w:val="0"/>
          <w:numId w:val="168"/>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The dashboard should display a list of discussion groups the user is a part of.</w:t>
      </w:r>
    </w:p>
    <w:p w14:paraId="223DC1C4" w14:textId="77777777" w:rsidR="00220D0E" w:rsidRPr="009271A9" w:rsidRDefault="00220D0E" w:rsidP="00220D0E">
      <w:pPr>
        <w:pStyle w:val="ListParagraph"/>
        <w:numPr>
          <w:ilvl w:val="0"/>
          <w:numId w:val="168"/>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There should be options to manage their profile, settings, and notifications.</w:t>
      </w:r>
    </w:p>
    <w:p w14:paraId="363F51D9" w14:textId="77777777" w:rsidR="00220D0E" w:rsidRPr="009271A9" w:rsidRDefault="00220D0E" w:rsidP="00220D0E">
      <w:pPr>
        <w:jc w:val="both"/>
        <w:rPr>
          <w:b/>
          <w:lang w:val="en-US"/>
        </w:rPr>
      </w:pPr>
      <w:r w:rsidRPr="009271A9">
        <w:rPr>
          <w:b/>
          <w:lang w:val="en-US"/>
        </w:rPr>
        <w:t>4.3   Discussion Group List:</w:t>
      </w:r>
    </w:p>
    <w:p w14:paraId="3633BCE9" w14:textId="77777777" w:rsidR="00220D0E" w:rsidRPr="009271A9" w:rsidRDefault="00220D0E" w:rsidP="00220D0E">
      <w:pPr>
        <w:pStyle w:val="ListParagraph"/>
        <w:numPr>
          <w:ilvl w:val="0"/>
          <w:numId w:val="169"/>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Users should see a list of available discussion groups.</w:t>
      </w:r>
    </w:p>
    <w:p w14:paraId="79E310A1" w14:textId="77777777" w:rsidR="00220D0E" w:rsidRPr="009271A9" w:rsidRDefault="00220D0E" w:rsidP="00220D0E">
      <w:pPr>
        <w:pStyle w:val="ListParagraph"/>
        <w:numPr>
          <w:ilvl w:val="0"/>
          <w:numId w:val="169"/>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They should be able to search and filter discussion groups by name, topic, or category.</w:t>
      </w:r>
    </w:p>
    <w:p w14:paraId="1701F676" w14:textId="77777777" w:rsidR="00220D0E" w:rsidRPr="009271A9" w:rsidRDefault="00220D0E" w:rsidP="00220D0E">
      <w:pPr>
        <w:pStyle w:val="ListParagraph"/>
        <w:numPr>
          <w:ilvl w:val="0"/>
          <w:numId w:val="169"/>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Each group should display its name, description, and the number of members.</w:t>
      </w:r>
    </w:p>
    <w:p w14:paraId="4158DE04" w14:textId="77777777" w:rsidR="00220D0E" w:rsidRPr="009271A9" w:rsidRDefault="00220D0E" w:rsidP="00220D0E">
      <w:pPr>
        <w:jc w:val="both"/>
        <w:rPr>
          <w:b/>
          <w:lang w:val="en-US"/>
        </w:rPr>
      </w:pPr>
      <w:r w:rsidRPr="009271A9">
        <w:rPr>
          <w:b/>
          <w:lang w:val="en-US"/>
        </w:rPr>
        <w:t>4.4   Joining/Leaving Groups:</w:t>
      </w:r>
    </w:p>
    <w:p w14:paraId="094A0E6E" w14:textId="77777777" w:rsidR="00220D0E" w:rsidRPr="009271A9" w:rsidRDefault="00220D0E" w:rsidP="00220D0E">
      <w:pPr>
        <w:pStyle w:val="ListParagraph"/>
        <w:numPr>
          <w:ilvl w:val="0"/>
          <w:numId w:val="170"/>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Users should have the option to join or leave discussion groups they are interested in.</w:t>
      </w:r>
    </w:p>
    <w:p w14:paraId="791856AB" w14:textId="77777777" w:rsidR="00220D0E" w:rsidRPr="009271A9" w:rsidRDefault="00220D0E" w:rsidP="00220D0E">
      <w:pPr>
        <w:pStyle w:val="ListParagraph"/>
        <w:numPr>
          <w:ilvl w:val="0"/>
          <w:numId w:val="170"/>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There should be a clear and easy-to-use interface for joining and leaving groups.</w:t>
      </w:r>
    </w:p>
    <w:p w14:paraId="35C1CD9E" w14:textId="77777777" w:rsidR="00220D0E" w:rsidRPr="009271A9" w:rsidRDefault="00220D0E" w:rsidP="00220D0E">
      <w:pPr>
        <w:jc w:val="both"/>
        <w:rPr>
          <w:b/>
          <w:lang w:val="en-US"/>
        </w:rPr>
      </w:pPr>
      <w:r w:rsidRPr="009271A9">
        <w:rPr>
          <w:b/>
          <w:lang w:val="en-US"/>
        </w:rPr>
        <w:t>4.5   Discussion Group Interface:</w:t>
      </w:r>
    </w:p>
    <w:p w14:paraId="66F9E4A9" w14:textId="77777777" w:rsidR="00220D0E" w:rsidRPr="009271A9" w:rsidRDefault="00220D0E" w:rsidP="00220D0E">
      <w:pPr>
        <w:pStyle w:val="ListParagraph"/>
        <w:numPr>
          <w:ilvl w:val="0"/>
          <w:numId w:val="171"/>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Clicking on a group should lead to a discussion group interface.</w:t>
      </w:r>
    </w:p>
    <w:p w14:paraId="1BC6256D" w14:textId="77777777" w:rsidR="00220D0E" w:rsidRPr="009271A9" w:rsidRDefault="00220D0E" w:rsidP="00220D0E">
      <w:pPr>
        <w:pStyle w:val="ListParagraph"/>
        <w:numPr>
          <w:ilvl w:val="0"/>
          <w:numId w:val="171"/>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Users should be able to view the group's messages, member list, and group details.</w:t>
      </w:r>
    </w:p>
    <w:p w14:paraId="1B968E02" w14:textId="77777777" w:rsidR="00220D0E" w:rsidRPr="009271A9" w:rsidRDefault="00220D0E" w:rsidP="00220D0E">
      <w:pPr>
        <w:pStyle w:val="ListParagraph"/>
        <w:numPr>
          <w:ilvl w:val="0"/>
          <w:numId w:val="171"/>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The discussion interface should display messages in a chronological order, with the latest messages at the top.</w:t>
      </w:r>
    </w:p>
    <w:p w14:paraId="79D29A2C" w14:textId="77777777" w:rsidR="00220D0E" w:rsidRPr="009271A9" w:rsidRDefault="00220D0E" w:rsidP="00220D0E">
      <w:pPr>
        <w:pStyle w:val="ListParagraph"/>
        <w:numPr>
          <w:ilvl w:val="0"/>
          <w:numId w:val="171"/>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Users should be able to post messages within the group.</w:t>
      </w:r>
    </w:p>
    <w:p w14:paraId="1F7173B6" w14:textId="77777777" w:rsidR="00220D0E" w:rsidRPr="009271A9" w:rsidRDefault="00220D0E" w:rsidP="00220D0E">
      <w:pPr>
        <w:jc w:val="both"/>
        <w:rPr>
          <w:b/>
          <w:lang w:val="en-US"/>
        </w:rPr>
      </w:pPr>
      <w:r w:rsidRPr="009271A9">
        <w:rPr>
          <w:b/>
          <w:lang w:val="en-US"/>
        </w:rPr>
        <w:t>4.6   Message Posting:</w:t>
      </w:r>
    </w:p>
    <w:p w14:paraId="5E70CBFB" w14:textId="77777777" w:rsidR="00220D0E" w:rsidRPr="009271A9" w:rsidRDefault="00220D0E" w:rsidP="00220D0E">
      <w:pPr>
        <w:pStyle w:val="ListParagraph"/>
        <w:numPr>
          <w:ilvl w:val="0"/>
          <w:numId w:val="172"/>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There should be a text input field for users to type and send messages.</w:t>
      </w:r>
    </w:p>
    <w:p w14:paraId="284E453C" w14:textId="77777777" w:rsidR="00220D0E" w:rsidRPr="009271A9" w:rsidRDefault="00220D0E" w:rsidP="00220D0E">
      <w:pPr>
        <w:pStyle w:val="ListParagraph"/>
        <w:numPr>
          <w:ilvl w:val="0"/>
          <w:numId w:val="172"/>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Users should have the ability to format their messages, including text styles and attachments.</w:t>
      </w:r>
    </w:p>
    <w:p w14:paraId="5DC2DB99" w14:textId="77777777" w:rsidR="00220D0E" w:rsidRPr="009271A9" w:rsidRDefault="00220D0E" w:rsidP="00220D0E">
      <w:pPr>
        <w:pStyle w:val="ListParagraph"/>
        <w:numPr>
          <w:ilvl w:val="0"/>
          <w:numId w:val="172"/>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There should be an option to preview the message before posting it.</w:t>
      </w:r>
    </w:p>
    <w:p w14:paraId="176F5D64" w14:textId="77777777" w:rsidR="00220D0E" w:rsidRPr="009271A9" w:rsidRDefault="00220D0E" w:rsidP="00220D0E">
      <w:pPr>
        <w:jc w:val="both"/>
        <w:rPr>
          <w:b/>
          <w:lang w:val="en-US"/>
        </w:rPr>
      </w:pPr>
      <w:r w:rsidRPr="009271A9">
        <w:rPr>
          <w:b/>
          <w:lang w:val="en-US"/>
        </w:rPr>
        <w:t>4.7   Notifications:</w:t>
      </w:r>
    </w:p>
    <w:p w14:paraId="265E92E1" w14:textId="77777777" w:rsidR="00220D0E" w:rsidRPr="009271A9" w:rsidRDefault="00220D0E" w:rsidP="00220D0E">
      <w:pPr>
        <w:pStyle w:val="ListParagraph"/>
        <w:numPr>
          <w:ilvl w:val="0"/>
          <w:numId w:val="173"/>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Users should receive notifications for new messages in the groups they are part of.</w:t>
      </w:r>
    </w:p>
    <w:p w14:paraId="15359B81" w14:textId="77777777" w:rsidR="00220D0E" w:rsidRPr="009271A9" w:rsidRDefault="00220D0E" w:rsidP="00220D0E">
      <w:pPr>
        <w:pStyle w:val="ListParagraph"/>
        <w:numPr>
          <w:ilvl w:val="0"/>
          <w:numId w:val="173"/>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Notification preferences (e.g., email, in-app, push notifications) should be customizable.</w:t>
      </w:r>
    </w:p>
    <w:p w14:paraId="449B6E91" w14:textId="77777777" w:rsidR="00220D0E" w:rsidRPr="009271A9" w:rsidRDefault="00220D0E" w:rsidP="00220D0E">
      <w:pPr>
        <w:jc w:val="both"/>
        <w:rPr>
          <w:b/>
          <w:lang w:val="en-US"/>
        </w:rPr>
      </w:pPr>
    </w:p>
    <w:p w14:paraId="19ED8E30" w14:textId="77777777" w:rsidR="00220D0E" w:rsidRPr="009271A9" w:rsidRDefault="00220D0E" w:rsidP="00220D0E">
      <w:pPr>
        <w:jc w:val="both"/>
        <w:rPr>
          <w:b/>
          <w:lang w:val="en-US"/>
        </w:rPr>
      </w:pPr>
    </w:p>
    <w:p w14:paraId="4974954A" w14:textId="77777777" w:rsidR="00220D0E" w:rsidRPr="009271A9" w:rsidRDefault="00220D0E" w:rsidP="00220D0E">
      <w:pPr>
        <w:jc w:val="both"/>
        <w:rPr>
          <w:b/>
          <w:lang w:val="en-US"/>
        </w:rPr>
      </w:pPr>
      <w:r w:rsidRPr="009271A9">
        <w:rPr>
          <w:b/>
          <w:lang w:val="en-US"/>
        </w:rPr>
        <w:t>4.8    Profile Management:</w:t>
      </w:r>
    </w:p>
    <w:p w14:paraId="18900729" w14:textId="77777777" w:rsidR="00220D0E" w:rsidRPr="009271A9" w:rsidRDefault="00220D0E" w:rsidP="00220D0E">
      <w:pPr>
        <w:pStyle w:val="ListParagraph"/>
        <w:numPr>
          <w:ilvl w:val="0"/>
          <w:numId w:val="174"/>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Users should be able to view and edit their profile information.</w:t>
      </w:r>
    </w:p>
    <w:p w14:paraId="686F6A1D" w14:textId="77777777" w:rsidR="00220D0E" w:rsidRPr="009271A9" w:rsidRDefault="00220D0E" w:rsidP="00220D0E">
      <w:pPr>
        <w:pStyle w:val="ListParagraph"/>
        <w:numPr>
          <w:ilvl w:val="0"/>
          <w:numId w:val="174"/>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They should have the option to upload a profile picture and set a status message.</w:t>
      </w:r>
    </w:p>
    <w:p w14:paraId="1546B98C" w14:textId="77777777" w:rsidR="00220D0E" w:rsidRPr="009271A9" w:rsidRDefault="00220D0E" w:rsidP="00220D0E">
      <w:pPr>
        <w:jc w:val="both"/>
        <w:rPr>
          <w:b/>
          <w:lang w:val="en-US"/>
        </w:rPr>
      </w:pPr>
      <w:r w:rsidRPr="009271A9">
        <w:rPr>
          <w:b/>
          <w:lang w:val="en-US"/>
        </w:rPr>
        <w:lastRenderedPageBreak/>
        <w:t>4.9   Search and Filters:</w:t>
      </w:r>
    </w:p>
    <w:p w14:paraId="5548EF9F" w14:textId="77777777" w:rsidR="00220D0E" w:rsidRPr="009271A9" w:rsidRDefault="00220D0E" w:rsidP="00220D0E">
      <w:pPr>
        <w:pStyle w:val="ListParagraph"/>
        <w:numPr>
          <w:ilvl w:val="0"/>
          <w:numId w:val="175"/>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Users should be able to search for specific messages, users, or discussion groups.</w:t>
      </w:r>
    </w:p>
    <w:p w14:paraId="6A1D96B4" w14:textId="77777777" w:rsidR="00220D0E" w:rsidRPr="009271A9" w:rsidRDefault="00220D0E" w:rsidP="00220D0E">
      <w:pPr>
        <w:pStyle w:val="ListParagraph"/>
        <w:numPr>
          <w:ilvl w:val="0"/>
          <w:numId w:val="175"/>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Filters such as date, topic, and user should be available to refine search results.</w:t>
      </w:r>
    </w:p>
    <w:p w14:paraId="0C2B5F78" w14:textId="77777777" w:rsidR="00220D0E" w:rsidRPr="009271A9" w:rsidRDefault="00220D0E" w:rsidP="00220D0E">
      <w:pPr>
        <w:jc w:val="both"/>
        <w:rPr>
          <w:b/>
          <w:szCs w:val="24"/>
          <w:lang w:val="en-US"/>
        </w:rPr>
      </w:pPr>
      <w:r w:rsidRPr="009271A9">
        <w:rPr>
          <w:b/>
          <w:szCs w:val="24"/>
          <w:lang w:val="en-US"/>
        </w:rPr>
        <w:t>4.10   User Interactions:</w:t>
      </w:r>
    </w:p>
    <w:p w14:paraId="76FA3D88" w14:textId="77777777" w:rsidR="00220D0E" w:rsidRPr="009271A9" w:rsidRDefault="00220D0E" w:rsidP="00220D0E">
      <w:pPr>
        <w:pStyle w:val="ListParagraph"/>
        <w:numPr>
          <w:ilvl w:val="0"/>
          <w:numId w:val="176"/>
        </w:numPr>
        <w:spacing w:after="200" w:line="276" w:lineRule="auto"/>
        <w:jc w:val="both"/>
        <w:rPr>
          <w:rFonts w:ascii="Times New Roman" w:hAnsi="Times New Roman" w:cs="Times New Roman"/>
          <w:sz w:val="24"/>
          <w:szCs w:val="24"/>
          <w:lang w:val="en-US"/>
        </w:rPr>
      </w:pPr>
      <w:r w:rsidRPr="009271A9">
        <w:rPr>
          <w:rFonts w:ascii="Times New Roman" w:hAnsi="Times New Roman" w:cs="Times New Roman"/>
          <w:sz w:val="24"/>
          <w:szCs w:val="24"/>
          <w:lang w:val="en-US"/>
        </w:rPr>
        <w:t>Users should be able to like, reply to, and report messages.</w:t>
      </w:r>
    </w:p>
    <w:p w14:paraId="79177A6C" w14:textId="77777777" w:rsidR="00220D0E" w:rsidRPr="009271A9" w:rsidRDefault="00220D0E" w:rsidP="00220D0E">
      <w:pPr>
        <w:pStyle w:val="ListParagraph"/>
        <w:numPr>
          <w:ilvl w:val="0"/>
          <w:numId w:val="176"/>
        </w:numPr>
        <w:spacing w:after="200" w:line="276" w:lineRule="auto"/>
        <w:jc w:val="both"/>
        <w:rPr>
          <w:rFonts w:ascii="Times New Roman" w:hAnsi="Times New Roman" w:cs="Times New Roman"/>
          <w:sz w:val="24"/>
          <w:szCs w:val="24"/>
          <w:lang w:val="en-US"/>
        </w:rPr>
      </w:pPr>
      <w:r w:rsidRPr="009271A9">
        <w:rPr>
          <w:rFonts w:ascii="Times New Roman" w:hAnsi="Times New Roman" w:cs="Times New Roman"/>
          <w:sz w:val="24"/>
          <w:szCs w:val="24"/>
          <w:lang w:val="en-US"/>
        </w:rPr>
        <w:t>There should be options to send private messages to other users within a group.</w:t>
      </w:r>
    </w:p>
    <w:p w14:paraId="14C0705B" w14:textId="77777777" w:rsidR="00220D0E" w:rsidRPr="009271A9" w:rsidRDefault="00220D0E" w:rsidP="00220D0E">
      <w:pPr>
        <w:jc w:val="both"/>
        <w:rPr>
          <w:b/>
          <w:szCs w:val="22"/>
          <w:lang w:val="en-US"/>
        </w:rPr>
      </w:pPr>
      <w:r w:rsidRPr="009271A9">
        <w:rPr>
          <w:b/>
          <w:lang w:val="en-US"/>
        </w:rPr>
        <w:t>4.11   Accessibility and Responsiveness:</w:t>
      </w:r>
    </w:p>
    <w:p w14:paraId="35A314EC" w14:textId="77777777" w:rsidR="00220D0E" w:rsidRPr="009271A9" w:rsidRDefault="00220D0E" w:rsidP="00220D0E">
      <w:pPr>
        <w:pStyle w:val="ListParagraph"/>
        <w:numPr>
          <w:ilvl w:val="0"/>
          <w:numId w:val="177"/>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The user interface should be accessible to users with disabilities.</w:t>
      </w:r>
    </w:p>
    <w:p w14:paraId="4C666E9C" w14:textId="77777777" w:rsidR="00220D0E" w:rsidRPr="009271A9" w:rsidRDefault="00220D0E" w:rsidP="00220D0E">
      <w:pPr>
        <w:pStyle w:val="ListParagraph"/>
        <w:numPr>
          <w:ilvl w:val="0"/>
          <w:numId w:val="177"/>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The application should be responsive, ensuring a consistent experience across different devices and screen sizes.</w:t>
      </w:r>
    </w:p>
    <w:p w14:paraId="10AE3E73" w14:textId="77777777" w:rsidR="00220D0E" w:rsidRPr="009271A9" w:rsidRDefault="00220D0E" w:rsidP="00220D0E">
      <w:pPr>
        <w:jc w:val="both"/>
        <w:rPr>
          <w:b/>
          <w:lang w:val="en-US"/>
        </w:rPr>
      </w:pPr>
      <w:r w:rsidRPr="009271A9">
        <w:rPr>
          <w:b/>
          <w:lang w:val="en-US"/>
        </w:rPr>
        <w:t>4.12   Security:</w:t>
      </w:r>
    </w:p>
    <w:p w14:paraId="079E8B36" w14:textId="77777777" w:rsidR="00220D0E" w:rsidRPr="009271A9" w:rsidRDefault="00220D0E" w:rsidP="00220D0E">
      <w:pPr>
        <w:pStyle w:val="ListParagraph"/>
        <w:numPr>
          <w:ilvl w:val="0"/>
          <w:numId w:val="178"/>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 data, including messages and personal information, should be encrypted and secured.</w:t>
      </w:r>
    </w:p>
    <w:p w14:paraId="684F4A64" w14:textId="77777777" w:rsidR="00220D0E" w:rsidRPr="009271A9" w:rsidRDefault="00220D0E" w:rsidP="00220D0E">
      <w:pPr>
        <w:pStyle w:val="ListParagraph"/>
        <w:numPr>
          <w:ilvl w:val="0"/>
          <w:numId w:val="178"/>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 xml:space="preserve">Secure authentication and authorization mechanisms should be in place to protect user accounts. </w:t>
      </w:r>
    </w:p>
    <w:p w14:paraId="44E5CBE0" w14:textId="77777777" w:rsidR="00220D0E" w:rsidRPr="009271A9" w:rsidRDefault="00220D0E" w:rsidP="00220D0E">
      <w:pPr>
        <w:jc w:val="both"/>
        <w:rPr>
          <w:b/>
          <w:lang w:val="en-US"/>
        </w:rPr>
      </w:pPr>
      <w:r w:rsidRPr="009271A9">
        <w:rPr>
          <w:b/>
          <w:lang w:val="en-US"/>
        </w:rPr>
        <w:t>4.13   Help and Support:</w:t>
      </w:r>
    </w:p>
    <w:p w14:paraId="3ECB1948" w14:textId="77777777" w:rsidR="00220D0E" w:rsidRPr="009271A9" w:rsidRDefault="00220D0E" w:rsidP="00220D0E">
      <w:pPr>
        <w:pStyle w:val="ListParagraph"/>
        <w:numPr>
          <w:ilvl w:val="0"/>
          <w:numId w:val="179"/>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Users should have access to a help center or support feature for assistance.</w:t>
      </w:r>
    </w:p>
    <w:p w14:paraId="1095AEE2" w14:textId="77777777" w:rsidR="00220D0E" w:rsidRPr="009271A9" w:rsidRDefault="00220D0E" w:rsidP="00220D0E">
      <w:pPr>
        <w:pStyle w:val="ListParagraph"/>
        <w:numPr>
          <w:ilvl w:val="0"/>
          <w:numId w:val="179"/>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There should be a FAQ section and contact options for user support.</w:t>
      </w:r>
    </w:p>
    <w:p w14:paraId="5962D1C4" w14:textId="77777777" w:rsidR="00220D0E" w:rsidRPr="009271A9" w:rsidRDefault="00220D0E" w:rsidP="00220D0E">
      <w:pPr>
        <w:jc w:val="both"/>
        <w:rPr>
          <w:b/>
          <w:lang w:val="en-US"/>
        </w:rPr>
      </w:pPr>
      <w:r w:rsidRPr="009271A9">
        <w:rPr>
          <w:b/>
          <w:lang w:val="en-US"/>
        </w:rPr>
        <w:t>4.14   Feedback and Reporting:</w:t>
      </w:r>
    </w:p>
    <w:p w14:paraId="3F1638D9" w14:textId="77777777" w:rsidR="00220D0E" w:rsidRPr="009271A9" w:rsidRDefault="00220D0E" w:rsidP="00220D0E">
      <w:pPr>
        <w:pStyle w:val="ListParagraph"/>
        <w:numPr>
          <w:ilvl w:val="0"/>
          <w:numId w:val="180"/>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Users should have a way to provide feedback and report issues or inappropriate content.</w:t>
      </w:r>
    </w:p>
    <w:p w14:paraId="528FC535" w14:textId="77777777" w:rsidR="00220D0E" w:rsidRPr="009271A9" w:rsidRDefault="00220D0E" w:rsidP="00220D0E">
      <w:pPr>
        <w:pStyle w:val="ListParagraph"/>
        <w:numPr>
          <w:ilvl w:val="0"/>
          <w:numId w:val="180"/>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There should be a mechanism to address and resolve user-reported problems.</w:t>
      </w:r>
    </w:p>
    <w:p w14:paraId="708D5D10" w14:textId="77777777" w:rsidR="00220D0E" w:rsidRPr="009271A9" w:rsidRDefault="00220D0E" w:rsidP="00220D0E">
      <w:pPr>
        <w:jc w:val="both"/>
        <w:rPr>
          <w:b/>
          <w:lang w:val="en-US"/>
        </w:rPr>
      </w:pPr>
      <w:r w:rsidRPr="009271A9">
        <w:rPr>
          <w:b/>
          <w:lang w:val="en-US"/>
        </w:rPr>
        <w:t>4.15   User Preferences:</w:t>
      </w:r>
    </w:p>
    <w:p w14:paraId="7A3834B5" w14:textId="77777777" w:rsidR="00220D0E" w:rsidRPr="009271A9" w:rsidRDefault="00220D0E" w:rsidP="00220D0E">
      <w:pPr>
        <w:pStyle w:val="ListParagraph"/>
        <w:numPr>
          <w:ilvl w:val="0"/>
          <w:numId w:val="155"/>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Users should have options to customize the interface's appearance, such as theme selection and font size.</w:t>
      </w:r>
    </w:p>
    <w:p w14:paraId="594AF45F" w14:textId="77777777" w:rsidR="00220D0E" w:rsidRPr="009271A9" w:rsidRDefault="00220D0E" w:rsidP="00220D0E">
      <w:pPr>
        <w:jc w:val="both"/>
        <w:rPr>
          <w:b/>
          <w:lang w:val="en-US"/>
        </w:rPr>
      </w:pPr>
      <w:r w:rsidRPr="009271A9">
        <w:rPr>
          <w:b/>
          <w:lang w:val="en-US"/>
        </w:rPr>
        <w:t>4.16   Logout:</w:t>
      </w:r>
    </w:p>
    <w:p w14:paraId="773E5FD9" w14:textId="6772B560" w:rsidR="00220D0E" w:rsidRPr="009271A9" w:rsidRDefault="00220D0E" w:rsidP="00220D0E">
      <w:pPr>
        <w:pStyle w:val="ListParagraph"/>
        <w:numPr>
          <w:ilvl w:val="0"/>
          <w:numId w:val="155"/>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Users should be able to log out of the system securely.</w:t>
      </w:r>
    </w:p>
    <w:p w14:paraId="2EEFF71A" w14:textId="77777777" w:rsidR="00220D0E" w:rsidRPr="009271A9" w:rsidRDefault="00220D0E" w:rsidP="00220D0E">
      <w:pPr>
        <w:jc w:val="both"/>
        <w:rPr>
          <w:b/>
          <w:lang w:val="en-US"/>
        </w:rPr>
      </w:pPr>
    </w:p>
    <w:p w14:paraId="46E7703E" w14:textId="77777777" w:rsidR="00220D0E" w:rsidRPr="009271A9" w:rsidRDefault="00220D0E" w:rsidP="00220D0E">
      <w:pPr>
        <w:jc w:val="both"/>
        <w:rPr>
          <w:b/>
          <w:lang w:val="en-US"/>
        </w:rPr>
      </w:pPr>
      <w:r w:rsidRPr="009271A9">
        <w:rPr>
          <w:b/>
          <w:lang w:val="en-US"/>
        </w:rPr>
        <w:t>4.17   Privacy Settings:</w:t>
      </w:r>
    </w:p>
    <w:p w14:paraId="37C9E586" w14:textId="77777777" w:rsidR="00220D0E" w:rsidRPr="009271A9" w:rsidRDefault="00220D0E" w:rsidP="00220D0E">
      <w:pPr>
        <w:pStyle w:val="ListParagraph"/>
        <w:numPr>
          <w:ilvl w:val="0"/>
          <w:numId w:val="155"/>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Users should have control over their privacy settings, including who can see their profile and messages.</w:t>
      </w:r>
    </w:p>
    <w:p w14:paraId="577707D7" w14:textId="77777777" w:rsidR="00220D0E" w:rsidRPr="009271A9" w:rsidRDefault="00220D0E" w:rsidP="00220D0E">
      <w:pPr>
        <w:jc w:val="both"/>
        <w:rPr>
          <w:b/>
          <w:lang w:val="en-US"/>
        </w:rPr>
      </w:pPr>
      <w:r w:rsidRPr="009271A9">
        <w:rPr>
          <w:b/>
          <w:lang w:val="en-US"/>
        </w:rPr>
        <w:t>4.18   User Documentation:</w:t>
      </w:r>
    </w:p>
    <w:p w14:paraId="0C74ABDC" w14:textId="77777777" w:rsidR="00220D0E" w:rsidRPr="009271A9" w:rsidRDefault="00220D0E" w:rsidP="00220D0E">
      <w:pPr>
        <w:pStyle w:val="ListParagraph"/>
        <w:numPr>
          <w:ilvl w:val="0"/>
          <w:numId w:val="155"/>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Provide user documentation or a user manual to help users navigate and understand the system's features.</w:t>
      </w:r>
    </w:p>
    <w:p w14:paraId="61B645A6" w14:textId="77777777" w:rsidR="00220D0E" w:rsidRPr="009271A9" w:rsidRDefault="00220D0E" w:rsidP="00220D0E"/>
    <w:p w14:paraId="414C3993" w14:textId="3DBF5CBD" w:rsidR="00293783" w:rsidRPr="009271A9" w:rsidRDefault="00293783">
      <w:pPr>
        <w:pStyle w:val="Heading1"/>
      </w:pPr>
      <w:r w:rsidRPr="009271A9">
        <w:lastRenderedPageBreak/>
        <w:t>Non-Functional requirements</w:t>
      </w:r>
      <w:bookmarkEnd w:id="76"/>
    </w:p>
    <w:p w14:paraId="50D93E4C" w14:textId="0115D5FA" w:rsidR="00A815EE" w:rsidRPr="009271A9" w:rsidRDefault="00A815EE" w:rsidP="00A815EE">
      <w:pPr>
        <w:spacing w:line="360" w:lineRule="auto"/>
        <w:rPr>
          <w:szCs w:val="24"/>
        </w:rPr>
      </w:pPr>
      <w:bookmarkStart w:id="77" w:name="_Toc415635117"/>
      <w:bookmarkEnd w:id="57"/>
      <w:bookmarkEnd w:id="58"/>
      <w:bookmarkEnd w:id="59"/>
      <w:r w:rsidRPr="009271A9">
        <w:rPr>
          <w:szCs w:val="24"/>
        </w:rPr>
        <w:t xml:space="preserve">                           Non-functional requirements for a Multiple Chat User System Software Requirements Specification (SRS) describe aspects of the system's performance, reliability, security, and other characteristics that are not directly related to its functional capabilities. These requirements are essential for ensuring that the system meets user expectations and performs effectively. Here are some non-functional requirements that should be considered for a multiple chat user system:</w:t>
      </w:r>
    </w:p>
    <w:p w14:paraId="3937BD01" w14:textId="77777777" w:rsidR="00A815EE" w:rsidRPr="009271A9" w:rsidRDefault="00A815EE" w:rsidP="00A815EE"/>
    <w:p w14:paraId="2A5AAF93" w14:textId="4DF56944" w:rsidR="00A815EE" w:rsidRPr="009271A9" w:rsidRDefault="00EE2436" w:rsidP="00A815EE">
      <w:pPr>
        <w:spacing w:line="360" w:lineRule="auto"/>
        <w:rPr>
          <w:b/>
          <w:bCs/>
          <w:szCs w:val="24"/>
        </w:rPr>
      </w:pPr>
      <w:r w:rsidRPr="009271A9">
        <w:rPr>
          <w:b/>
          <w:bCs/>
          <w:szCs w:val="24"/>
        </w:rPr>
        <w:t>5</w:t>
      </w:r>
      <w:r w:rsidR="00A815EE" w:rsidRPr="009271A9">
        <w:rPr>
          <w:b/>
          <w:bCs/>
          <w:szCs w:val="24"/>
        </w:rPr>
        <w:t>.1 Performance:</w:t>
      </w:r>
    </w:p>
    <w:p w14:paraId="740E5691" w14:textId="77777777" w:rsidR="00A815EE" w:rsidRPr="009271A9" w:rsidRDefault="00A815EE" w:rsidP="00A815EE">
      <w:pPr>
        <w:spacing w:line="360" w:lineRule="auto"/>
        <w:rPr>
          <w:szCs w:val="24"/>
        </w:rPr>
      </w:pPr>
      <w:r w:rsidRPr="009271A9">
        <w:rPr>
          <w:szCs w:val="24"/>
        </w:rPr>
        <w:t xml:space="preserve">   - </w:t>
      </w:r>
      <w:r w:rsidRPr="009271A9">
        <w:rPr>
          <w:b/>
          <w:bCs/>
          <w:szCs w:val="24"/>
        </w:rPr>
        <w:t>Response Time:</w:t>
      </w:r>
      <w:r w:rsidRPr="009271A9">
        <w:rPr>
          <w:szCs w:val="24"/>
        </w:rPr>
        <w:t xml:space="preserve"> The system should respond to user actions, such as sending or receiving messages, within a specified time frame, e.g., less than 2 seconds.</w:t>
      </w:r>
    </w:p>
    <w:p w14:paraId="651BF368" w14:textId="77777777" w:rsidR="00A815EE" w:rsidRPr="009271A9" w:rsidRDefault="00A815EE" w:rsidP="00A815EE">
      <w:pPr>
        <w:spacing w:line="360" w:lineRule="auto"/>
        <w:rPr>
          <w:szCs w:val="24"/>
        </w:rPr>
      </w:pPr>
      <w:r w:rsidRPr="009271A9">
        <w:rPr>
          <w:szCs w:val="24"/>
        </w:rPr>
        <w:t xml:space="preserve">   - </w:t>
      </w:r>
      <w:r w:rsidRPr="009271A9">
        <w:rPr>
          <w:b/>
          <w:bCs/>
          <w:szCs w:val="24"/>
        </w:rPr>
        <w:t xml:space="preserve">Scalability: </w:t>
      </w:r>
      <w:r w:rsidRPr="009271A9">
        <w:rPr>
          <w:szCs w:val="24"/>
        </w:rPr>
        <w:t>The system should handle an increasing number of users and messages without significant degradation in performance.</w:t>
      </w:r>
    </w:p>
    <w:p w14:paraId="7C55CAFF" w14:textId="77777777" w:rsidR="00A815EE" w:rsidRPr="009271A9" w:rsidRDefault="00A815EE" w:rsidP="00A815EE">
      <w:pPr>
        <w:spacing w:line="360" w:lineRule="auto"/>
        <w:rPr>
          <w:szCs w:val="24"/>
        </w:rPr>
      </w:pPr>
      <w:r w:rsidRPr="009271A9">
        <w:rPr>
          <w:szCs w:val="24"/>
        </w:rPr>
        <w:t xml:space="preserve">   -</w:t>
      </w:r>
      <w:r w:rsidRPr="009271A9">
        <w:rPr>
          <w:b/>
          <w:bCs/>
          <w:szCs w:val="24"/>
        </w:rPr>
        <w:t xml:space="preserve"> Throughput</w:t>
      </w:r>
      <w:r w:rsidRPr="009271A9">
        <w:rPr>
          <w:szCs w:val="24"/>
        </w:rPr>
        <w:t>: Define the number of messages or users the system can handle per unit of time.</w:t>
      </w:r>
    </w:p>
    <w:p w14:paraId="0259A043" w14:textId="77777777" w:rsidR="00A815EE" w:rsidRPr="009271A9" w:rsidRDefault="00A815EE" w:rsidP="00A815EE">
      <w:pPr>
        <w:spacing w:line="360" w:lineRule="auto"/>
        <w:rPr>
          <w:szCs w:val="24"/>
        </w:rPr>
      </w:pPr>
      <w:r w:rsidRPr="009271A9">
        <w:rPr>
          <w:szCs w:val="24"/>
        </w:rPr>
        <w:t xml:space="preserve">   - </w:t>
      </w:r>
      <w:r w:rsidRPr="009271A9">
        <w:rPr>
          <w:b/>
          <w:bCs/>
          <w:szCs w:val="24"/>
        </w:rPr>
        <w:t>Resource Utilization:</w:t>
      </w:r>
      <w:r w:rsidRPr="009271A9">
        <w:rPr>
          <w:szCs w:val="24"/>
        </w:rPr>
        <w:t xml:space="preserve"> Monitor and optimize the utilization of server resources, such as CPU and memory.</w:t>
      </w:r>
    </w:p>
    <w:p w14:paraId="4365D520" w14:textId="77777777" w:rsidR="00A815EE" w:rsidRPr="009271A9" w:rsidRDefault="00A815EE" w:rsidP="00A815EE">
      <w:pPr>
        <w:spacing w:line="360" w:lineRule="auto"/>
        <w:rPr>
          <w:szCs w:val="24"/>
        </w:rPr>
      </w:pPr>
    </w:p>
    <w:p w14:paraId="34ADFB9A" w14:textId="6E83B755" w:rsidR="00A815EE" w:rsidRPr="009271A9" w:rsidRDefault="00EE2436" w:rsidP="00A815EE">
      <w:pPr>
        <w:spacing w:line="360" w:lineRule="auto"/>
        <w:rPr>
          <w:b/>
          <w:bCs/>
          <w:szCs w:val="24"/>
        </w:rPr>
      </w:pPr>
      <w:r w:rsidRPr="009271A9">
        <w:rPr>
          <w:b/>
          <w:bCs/>
          <w:szCs w:val="24"/>
        </w:rPr>
        <w:t>5</w:t>
      </w:r>
      <w:r w:rsidR="00A815EE" w:rsidRPr="009271A9">
        <w:rPr>
          <w:b/>
          <w:bCs/>
          <w:szCs w:val="24"/>
        </w:rPr>
        <w:t>.2 Reliability:</w:t>
      </w:r>
    </w:p>
    <w:p w14:paraId="119A1EA9" w14:textId="77777777" w:rsidR="00A815EE" w:rsidRPr="009271A9" w:rsidRDefault="00A815EE" w:rsidP="00A815EE">
      <w:pPr>
        <w:spacing w:line="360" w:lineRule="auto"/>
        <w:rPr>
          <w:szCs w:val="24"/>
        </w:rPr>
      </w:pPr>
      <w:r w:rsidRPr="009271A9">
        <w:rPr>
          <w:szCs w:val="24"/>
        </w:rPr>
        <w:t xml:space="preserve">   - </w:t>
      </w:r>
      <w:r w:rsidRPr="009271A9">
        <w:rPr>
          <w:b/>
          <w:bCs/>
          <w:szCs w:val="24"/>
        </w:rPr>
        <w:t>Availability:</w:t>
      </w:r>
      <w:r w:rsidRPr="009271A9">
        <w:rPr>
          <w:szCs w:val="24"/>
        </w:rPr>
        <w:t xml:space="preserve"> The system should be available 24/7 with minimal downtime for maintenance or upgrades.</w:t>
      </w:r>
    </w:p>
    <w:p w14:paraId="6096F975" w14:textId="77777777" w:rsidR="00A815EE" w:rsidRPr="009271A9" w:rsidRDefault="00A815EE" w:rsidP="00A815EE">
      <w:pPr>
        <w:spacing w:line="360" w:lineRule="auto"/>
        <w:rPr>
          <w:szCs w:val="24"/>
        </w:rPr>
      </w:pPr>
      <w:r w:rsidRPr="009271A9">
        <w:rPr>
          <w:szCs w:val="24"/>
        </w:rPr>
        <w:t xml:space="preserve">   - </w:t>
      </w:r>
      <w:r w:rsidRPr="009271A9">
        <w:rPr>
          <w:b/>
          <w:bCs/>
          <w:szCs w:val="24"/>
        </w:rPr>
        <w:t>Fault Tolerance:</w:t>
      </w:r>
      <w:r w:rsidRPr="009271A9">
        <w:rPr>
          <w:szCs w:val="24"/>
        </w:rPr>
        <w:t xml:space="preserve"> The system should continue to operate in the presence of failures, ensuring data integrity and message delivery.</w:t>
      </w:r>
    </w:p>
    <w:p w14:paraId="1AECE2F6" w14:textId="77777777" w:rsidR="00A815EE" w:rsidRPr="009271A9" w:rsidRDefault="00A815EE" w:rsidP="00A815EE">
      <w:pPr>
        <w:spacing w:line="360" w:lineRule="auto"/>
        <w:rPr>
          <w:szCs w:val="24"/>
        </w:rPr>
      </w:pPr>
      <w:r w:rsidRPr="009271A9">
        <w:rPr>
          <w:szCs w:val="24"/>
        </w:rPr>
        <w:t xml:space="preserve">   - </w:t>
      </w:r>
      <w:r w:rsidRPr="009271A9">
        <w:rPr>
          <w:b/>
          <w:bCs/>
          <w:szCs w:val="24"/>
        </w:rPr>
        <w:t xml:space="preserve">Data Backup and Recovery: </w:t>
      </w:r>
      <w:r w:rsidRPr="009271A9">
        <w:rPr>
          <w:szCs w:val="24"/>
        </w:rPr>
        <w:t>Regularly backup chat data and provide a mechanism for data recovery in case of data loss or corruption.</w:t>
      </w:r>
    </w:p>
    <w:p w14:paraId="0CCBA899" w14:textId="77777777" w:rsidR="00A815EE" w:rsidRPr="009271A9" w:rsidRDefault="00A815EE" w:rsidP="00A815EE">
      <w:pPr>
        <w:spacing w:line="360" w:lineRule="auto"/>
        <w:rPr>
          <w:szCs w:val="24"/>
        </w:rPr>
      </w:pPr>
    </w:p>
    <w:p w14:paraId="7C0FB604" w14:textId="77777777" w:rsidR="00A815EE" w:rsidRPr="009271A9" w:rsidRDefault="00A815EE" w:rsidP="00A815EE">
      <w:pPr>
        <w:spacing w:line="360" w:lineRule="auto"/>
        <w:rPr>
          <w:szCs w:val="24"/>
        </w:rPr>
      </w:pPr>
    </w:p>
    <w:p w14:paraId="01C6BFC0" w14:textId="77777777" w:rsidR="00A815EE" w:rsidRPr="009271A9" w:rsidRDefault="00A815EE" w:rsidP="00A815EE">
      <w:pPr>
        <w:spacing w:line="360" w:lineRule="auto"/>
        <w:rPr>
          <w:szCs w:val="24"/>
        </w:rPr>
      </w:pPr>
    </w:p>
    <w:p w14:paraId="40B6EBD0" w14:textId="14BF799C" w:rsidR="00A815EE" w:rsidRPr="009271A9" w:rsidRDefault="00EE2436" w:rsidP="00A815EE">
      <w:pPr>
        <w:spacing w:line="360" w:lineRule="auto"/>
        <w:rPr>
          <w:b/>
          <w:bCs/>
          <w:szCs w:val="24"/>
        </w:rPr>
      </w:pPr>
      <w:r w:rsidRPr="009271A9">
        <w:rPr>
          <w:b/>
          <w:bCs/>
          <w:szCs w:val="24"/>
        </w:rPr>
        <w:t>5</w:t>
      </w:r>
      <w:r w:rsidR="00A815EE" w:rsidRPr="009271A9">
        <w:rPr>
          <w:b/>
          <w:bCs/>
          <w:szCs w:val="24"/>
        </w:rPr>
        <w:t>.3 Security:</w:t>
      </w:r>
    </w:p>
    <w:p w14:paraId="448153D8" w14:textId="77777777" w:rsidR="00A815EE" w:rsidRPr="009271A9" w:rsidRDefault="00A815EE" w:rsidP="00A815EE">
      <w:pPr>
        <w:spacing w:line="360" w:lineRule="auto"/>
        <w:rPr>
          <w:szCs w:val="24"/>
        </w:rPr>
      </w:pPr>
      <w:r w:rsidRPr="009271A9">
        <w:rPr>
          <w:szCs w:val="24"/>
        </w:rPr>
        <w:t xml:space="preserve">   - </w:t>
      </w:r>
      <w:r w:rsidRPr="009271A9">
        <w:rPr>
          <w:b/>
          <w:bCs/>
          <w:szCs w:val="24"/>
        </w:rPr>
        <w:t>Authentication:</w:t>
      </w:r>
      <w:r w:rsidRPr="009271A9">
        <w:rPr>
          <w:szCs w:val="24"/>
        </w:rPr>
        <w:t xml:space="preserve"> Users should authenticate securely, and access should be restricted to authorized users only.</w:t>
      </w:r>
    </w:p>
    <w:p w14:paraId="307A68AD" w14:textId="77777777" w:rsidR="00A815EE" w:rsidRPr="009271A9" w:rsidRDefault="00A815EE" w:rsidP="00A815EE">
      <w:pPr>
        <w:spacing w:line="360" w:lineRule="auto"/>
        <w:rPr>
          <w:szCs w:val="24"/>
        </w:rPr>
      </w:pPr>
      <w:r w:rsidRPr="009271A9">
        <w:rPr>
          <w:szCs w:val="24"/>
        </w:rPr>
        <w:t xml:space="preserve">   - </w:t>
      </w:r>
      <w:r w:rsidRPr="009271A9">
        <w:rPr>
          <w:b/>
          <w:bCs/>
          <w:szCs w:val="24"/>
        </w:rPr>
        <w:t>Authorization:</w:t>
      </w:r>
      <w:r w:rsidRPr="009271A9">
        <w:rPr>
          <w:szCs w:val="24"/>
        </w:rPr>
        <w:t xml:space="preserve"> Define roles and permissions to restrict access to specific features and data.</w:t>
      </w:r>
    </w:p>
    <w:p w14:paraId="630E7B34" w14:textId="77777777" w:rsidR="00A815EE" w:rsidRPr="009271A9" w:rsidRDefault="00A815EE" w:rsidP="00A815EE">
      <w:pPr>
        <w:spacing w:line="360" w:lineRule="auto"/>
        <w:rPr>
          <w:szCs w:val="24"/>
        </w:rPr>
      </w:pPr>
      <w:r w:rsidRPr="009271A9">
        <w:rPr>
          <w:szCs w:val="24"/>
        </w:rPr>
        <w:lastRenderedPageBreak/>
        <w:t xml:space="preserve">   - </w:t>
      </w:r>
      <w:r w:rsidRPr="009271A9">
        <w:rPr>
          <w:b/>
          <w:bCs/>
          <w:szCs w:val="24"/>
        </w:rPr>
        <w:t>Data Encryption:</w:t>
      </w:r>
      <w:r w:rsidRPr="009271A9">
        <w:rPr>
          <w:szCs w:val="24"/>
        </w:rPr>
        <w:t xml:space="preserve"> Ensure that messages and user data are encrypted during transmission and storage.</w:t>
      </w:r>
    </w:p>
    <w:p w14:paraId="3D99693C" w14:textId="77777777" w:rsidR="00A815EE" w:rsidRPr="009271A9" w:rsidRDefault="00A815EE" w:rsidP="00A815EE">
      <w:pPr>
        <w:spacing w:line="360" w:lineRule="auto"/>
        <w:rPr>
          <w:szCs w:val="24"/>
        </w:rPr>
      </w:pPr>
      <w:r w:rsidRPr="009271A9">
        <w:rPr>
          <w:szCs w:val="24"/>
        </w:rPr>
        <w:t xml:space="preserve">   - </w:t>
      </w:r>
      <w:r w:rsidRPr="009271A9">
        <w:rPr>
          <w:b/>
          <w:bCs/>
          <w:szCs w:val="24"/>
        </w:rPr>
        <w:t>Protection Against Attacks:</w:t>
      </w:r>
      <w:r w:rsidRPr="009271A9">
        <w:rPr>
          <w:szCs w:val="24"/>
        </w:rPr>
        <w:t xml:space="preserve"> Implement security measures to prevent common attacks like cross-site scripting (XSS), SQL injection, and denial of service (DoS).</w:t>
      </w:r>
    </w:p>
    <w:p w14:paraId="4166F97D" w14:textId="77777777" w:rsidR="00A815EE" w:rsidRPr="009271A9" w:rsidRDefault="00A815EE" w:rsidP="00A815EE">
      <w:pPr>
        <w:spacing w:line="360" w:lineRule="auto"/>
        <w:rPr>
          <w:szCs w:val="24"/>
        </w:rPr>
      </w:pPr>
    </w:p>
    <w:p w14:paraId="267E1052" w14:textId="0E600FD9" w:rsidR="00A815EE" w:rsidRPr="009271A9" w:rsidRDefault="00EE2436" w:rsidP="00A815EE">
      <w:pPr>
        <w:spacing w:line="360" w:lineRule="auto"/>
        <w:rPr>
          <w:b/>
          <w:bCs/>
          <w:szCs w:val="24"/>
        </w:rPr>
      </w:pPr>
      <w:r w:rsidRPr="009271A9">
        <w:rPr>
          <w:b/>
          <w:bCs/>
          <w:szCs w:val="24"/>
        </w:rPr>
        <w:t>5</w:t>
      </w:r>
      <w:r w:rsidR="00A815EE" w:rsidRPr="009271A9">
        <w:rPr>
          <w:b/>
          <w:bCs/>
          <w:szCs w:val="24"/>
        </w:rPr>
        <w:t>.4 Scalability:</w:t>
      </w:r>
    </w:p>
    <w:p w14:paraId="4D44E072" w14:textId="77777777" w:rsidR="00A815EE" w:rsidRPr="009271A9" w:rsidRDefault="00A815EE" w:rsidP="00A815EE">
      <w:pPr>
        <w:spacing w:line="360" w:lineRule="auto"/>
        <w:rPr>
          <w:szCs w:val="24"/>
        </w:rPr>
      </w:pPr>
      <w:r w:rsidRPr="009271A9">
        <w:rPr>
          <w:szCs w:val="24"/>
        </w:rPr>
        <w:t xml:space="preserve">   - </w:t>
      </w:r>
      <w:r w:rsidRPr="009271A9">
        <w:rPr>
          <w:b/>
          <w:bCs/>
          <w:szCs w:val="24"/>
        </w:rPr>
        <w:t>Load Balancing:</w:t>
      </w:r>
      <w:r w:rsidRPr="009271A9">
        <w:rPr>
          <w:szCs w:val="24"/>
        </w:rPr>
        <w:t xml:space="preserve"> Implement load balancing mechanisms to distribute user requests evenly across multiple servers or instances.</w:t>
      </w:r>
    </w:p>
    <w:p w14:paraId="66635A44" w14:textId="77777777" w:rsidR="00A815EE" w:rsidRPr="009271A9" w:rsidRDefault="00A815EE" w:rsidP="00A815EE">
      <w:pPr>
        <w:spacing w:line="360" w:lineRule="auto"/>
        <w:rPr>
          <w:szCs w:val="24"/>
        </w:rPr>
      </w:pPr>
      <w:r w:rsidRPr="009271A9">
        <w:rPr>
          <w:szCs w:val="24"/>
        </w:rPr>
        <w:t xml:space="preserve">   - </w:t>
      </w:r>
      <w:r w:rsidRPr="009271A9">
        <w:rPr>
          <w:b/>
          <w:bCs/>
          <w:szCs w:val="24"/>
        </w:rPr>
        <w:t>Database Scalability:</w:t>
      </w:r>
      <w:r w:rsidRPr="009271A9">
        <w:rPr>
          <w:szCs w:val="24"/>
        </w:rPr>
        <w:t xml:space="preserve"> The database should be scalable to accommodate increasing data volumes and user accounts.</w:t>
      </w:r>
    </w:p>
    <w:p w14:paraId="0C8ACF47" w14:textId="77777777" w:rsidR="00A815EE" w:rsidRPr="009271A9" w:rsidRDefault="00A815EE" w:rsidP="00A815EE">
      <w:pPr>
        <w:spacing w:line="360" w:lineRule="auto"/>
        <w:rPr>
          <w:szCs w:val="24"/>
        </w:rPr>
      </w:pPr>
    </w:p>
    <w:p w14:paraId="443E91D6" w14:textId="7AFB61D0" w:rsidR="00A815EE" w:rsidRPr="009271A9" w:rsidRDefault="00EE2436" w:rsidP="00A815EE">
      <w:pPr>
        <w:spacing w:line="360" w:lineRule="auto"/>
        <w:rPr>
          <w:b/>
          <w:bCs/>
          <w:szCs w:val="24"/>
        </w:rPr>
      </w:pPr>
      <w:r w:rsidRPr="009271A9">
        <w:rPr>
          <w:b/>
          <w:bCs/>
          <w:szCs w:val="24"/>
        </w:rPr>
        <w:t>5</w:t>
      </w:r>
      <w:r w:rsidR="00A815EE" w:rsidRPr="009271A9">
        <w:rPr>
          <w:b/>
          <w:bCs/>
          <w:szCs w:val="24"/>
        </w:rPr>
        <w:t>.5 Usability:</w:t>
      </w:r>
    </w:p>
    <w:p w14:paraId="2F6D9DAD" w14:textId="77777777" w:rsidR="00A815EE" w:rsidRPr="009271A9" w:rsidRDefault="00A815EE" w:rsidP="00A815EE">
      <w:pPr>
        <w:spacing w:line="360" w:lineRule="auto"/>
        <w:rPr>
          <w:szCs w:val="24"/>
        </w:rPr>
      </w:pPr>
      <w:r w:rsidRPr="009271A9">
        <w:rPr>
          <w:szCs w:val="24"/>
        </w:rPr>
        <w:t xml:space="preserve">   - </w:t>
      </w:r>
      <w:r w:rsidRPr="009271A9">
        <w:rPr>
          <w:b/>
          <w:bCs/>
          <w:szCs w:val="24"/>
        </w:rPr>
        <w:t>User Interface (UI) Design</w:t>
      </w:r>
      <w:r w:rsidRPr="009271A9">
        <w:rPr>
          <w:szCs w:val="24"/>
        </w:rPr>
        <w:t>: Design an intuitive and user-friendly interface to facilitate ease of use.</w:t>
      </w:r>
    </w:p>
    <w:p w14:paraId="1B46D502" w14:textId="77777777" w:rsidR="00A815EE" w:rsidRPr="009271A9" w:rsidRDefault="00A815EE" w:rsidP="00A815EE">
      <w:pPr>
        <w:spacing w:line="360" w:lineRule="auto"/>
        <w:rPr>
          <w:szCs w:val="24"/>
        </w:rPr>
      </w:pPr>
      <w:r w:rsidRPr="009271A9">
        <w:rPr>
          <w:szCs w:val="24"/>
        </w:rPr>
        <w:t xml:space="preserve">   - </w:t>
      </w:r>
      <w:r w:rsidRPr="009271A9">
        <w:rPr>
          <w:b/>
          <w:bCs/>
          <w:szCs w:val="24"/>
        </w:rPr>
        <w:t>Accessibility:</w:t>
      </w:r>
      <w:r w:rsidRPr="009271A9">
        <w:rPr>
          <w:szCs w:val="24"/>
        </w:rPr>
        <w:t xml:space="preserve"> Ensure the system is accessible to users with disabilities, complying with relevant accessibility standards.</w:t>
      </w:r>
    </w:p>
    <w:p w14:paraId="07667B6E" w14:textId="77777777" w:rsidR="00A815EE" w:rsidRPr="009271A9" w:rsidRDefault="00A815EE" w:rsidP="00A815EE">
      <w:pPr>
        <w:spacing w:line="360" w:lineRule="auto"/>
        <w:rPr>
          <w:szCs w:val="24"/>
        </w:rPr>
      </w:pPr>
    </w:p>
    <w:p w14:paraId="0199EC4D" w14:textId="5B05B44A" w:rsidR="00A815EE" w:rsidRPr="009271A9" w:rsidRDefault="00EE2436" w:rsidP="00A815EE">
      <w:pPr>
        <w:spacing w:line="360" w:lineRule="auto"/>
        <w:rPr>
          <w:b/>
          <w:bCs/>
          <w:szCs w:val="24"/>
        </w:rPr>
      </w:pPr>
      <w:r w:rsidRPr="009271A9">
        <w:rPr>
          <w:b/>
          <w:bCs/>
          <w:szCs w:val="24"/>
        </w:rPr>
        <w:t>5</w:t>
      </w:r>
      <w:r w:rsidR="00A815EE" w:rsidRPr="009271A9">
        <w:rPr>
          <w:b/>
          <w:bCs/>
          <w:szCs w:val="24"/>
        </w:rPr>
        <w:t>.6 Compatibility:</w:t>
      </w:r>
    </w:p>
    <w:p w14:paraId="090B0870" w14:textId="77777777" w:rsidR="00A815EE" w:rsidRPr="009271A9" w:rsidRDefault="00A815EE" w:rsidP="00A815EE">
      <w:pPr>
        <w:spacing w:line="360" w:lineRule="auto"/>
        <w:rPr>
          <w:szCs w:val="24"/>
        </w:rPr>
      </w:pPr>
      <w:r w:rsidRPr="009271A9">
        <w:rPr>
          <w:szCs w:val="24"/>
        </w:rPr>
        <w:t xml:space="preserve">   - </w:t>
      </w:r>
      <w:r w:rsidRPr="009271A9">
        <w:rPr>
          <w:b/>
          <w:bCs/>
          <w:szCs w:val="24"/>
        </w:rPr>
        <w:t>Cross-Platform Compatibility:</w:t>
      </w:r>
      <w:r w:rsidRPr="009271A9">
        <w:rPr>
          <w:szCs w:val="24"/>
        </w:rPr>
        <w:t xml:space="preserve"> Ensure the system is compatible with a variety of operating systems and web browsers.</w:t>
      </w:r>
    </w:p>
    <w:p w14:paraId="074F6897" w14:textId="77777777" w:rsidR="00A815EE" w:rsidRPr="009271A9" w:rsidRDefault="00A815EE" w:rsidP="00A815EE">
      <w:pPr>
        <w:spacing w:line="360" w:lineRule="auto"/>
        <w:rPr>
          <w:szCs w:val="24"/>
        </w:rPr>
      </w:pPr>
      <w:r w:rsidRPr="009271A9">
        <w:rPr>
          <w:szCs w:val="24"/>
        </w:rPr>
        <w:t xml:space="preserve">   - </w:t>
      </w:r>
      <w:r w:rsidRPr="009271A9">
        <w:rPr>
          <w:b/>
          <w:bCs/>
          <w:szCs w:val="24"/>
        </w:rPr>
        <w:t>Mobile Compatibility:</w:t>
      </w:r>
      <w:r w:rsidRPr="009271A9">
        <w:rPr>
          <w:szCs w:val="24"/>
        </w:rPr>
        <w:t xml:space="preserve"> If applicable, ensure that the system functions well on mobile devices and provides a mobile app or responsive web design.</w:t>
      </w:r>
    </w:p>
    <w:p w14:paraId="0C6C14CE" w14:textId="77777777" w:rsidR="00A815EE" w:rsidRPr="009271A9" w:rsidRDefault="00A815EE" w:rsidP="00A815EE">
      <w:pPr>
        <w:spacing w:line="360" w:lineRule="auto"/>
        <w:rPr>
          <w:szCs w:val="24"/>
        </w:rPr>
      </w:pPr>
    </w:p>
    <w:p w14:paraId="2966D78D" w14:textId="6BB8DE67" w:rsidR="00A815EE" w:rsidRPr="009271A9" w:rsidRDefault="00EE2436" w:rsidP="00A815EE">
      <w:pPr>
        <w:spacing w:line="360" w:lineRule="auto"/>
        <w:rPr>
          <w:b/>
          <w:bCs/>
          <w:szCs w:val="24"/>
        </w:rPr>
      </w:pPr>
      <w:r w:rsidRPr="009271A9">
        <w:rPr>
          <w:b/>
          <w:bCs/>
          <w:szCs w:val="24"/>
        </w:rPr>
        <w:t>5</w:t>
      </w:r>
      <w:r w:rsidR="00A815EE" w:rsidRPr="009271A9">
        <w:rPr>
          <w:b/>
          <w:bCs/>
          <w:szCs w:val="24"/>
        </w:rPr>
        <w:t>.7 Compliance:</w:t>
      </w:r>
    </w:p>
    <w:p w14:paraId="6967FA99" w14:textId="77777777" w:rsidR="00A815EE" w:rsidRPr="009271A9" w:rsidRDefault="00A815EE" w:rsidP="00A815EE">
      <w:pPr>
        <w:spacing w:line="360" w:lineRule="auto"/>
        <w:rPr>
          <w:szCs w:val="24"/>
        </w:rPr>
      </w:pPr>
      <w:r w:rsidRPr="009271A9">
        <w:rPr>
          <w:szCs w:val="24"/>
        </w:rPr>
        <w:t xml:space="preserve">   - </w:t>
      </w:r>
      <w:r w:rsidRPr="009271A9">
        <w:rPr>
          <w:b/>
          <w:bCs/>
          <w:szCs w:val="24"/>
        </w:rPr>
        <w:t>Regulatory Compliance:</w:t>
      </w:r>
      <w:r w:rsidRPr="009271A9">
        <w:rPr>
          <w:szCs w:val="24"/>
        </w:rPr>
        <w:t xml:space="preserve"> Ensure the system complies with data protection regulations, such as GDPR, as well as any industry-specific regulations.</w:t>
      </w:r>
    </w:p>
    <w:p w14:paraId="5505B4E2" w14:textId="77777777" w:rsidR="00A815EE" w:rsidRPr="009271A9" w:rsidRDefault="00A815EE" w:rsidP="00A815EE">
      <w:pPr>
        <w:spacing w:line="360" w:lineRule="auto"/>
        <w:rPr>
          <w:szCs w:val="24"/>
        </w:rPr>
      </w:pPr>
      <w:r w:rsidRPr="009271A9">
        <w:rPr>
          <w:szCs w:val="24"/>
        </w:rPr>
        <w:t xml:space="preserve">   - </w:t>
      </w:r>
      <w:r w:rsidRPr="009271A9">
        <w:rPr>
          <w:b/>
          <w:bCs/>
          <w:szCs w:val="24"/>
        </w:rPr>
        <w:t xml:space="preserve">Industry Standards: </w:t>
      </w:r>
      <w:r w:rsidRPr="009271A9">
        <w:rPr>
          <w:szCs w:val="24"/>
        </w:rPr>
        <w:t>Adhere to industry standards and best practices for chat system security and privacy.</w:t>
      </w:r>
    </w:p>
    <w:p w14:paraId="56F91678" w14:textId="77777777" w:rsidR="00A815EE" w:rsidRPr="009271A9" w:rsidRDefault="00A815EE" w:rsidP="00A815EE">
      <w:pPr>
        <w:spacing w:line="360" w:lineRule="auto"/>
        <w:rPr>
          <w:szCs w:val="24"/>
        </w:rPr>
      </w:pPr>
    </w:p>
    <w:p w14:paraId="2CDFE7AA" w14:textId="461D64E9" w:rsidR="00A815EE" w:rsidRPr="009271A9" w:rsidRDefault="00EE2436" w:rsidP="00A815EE">
      <w:pPr>
        <w:spacing w:line="360" w:lineRule="auto"/>
        <w:rPr>
          <w:b/>
          <w:bCs/>
          <w:szCs w:val="24"/>
        </w:rPr>
      </w:pPr>
      <w:r w:rsidRPr="009271A9">
        <w:rPr>
          <w:b/>
          <w:bCs/>
          <w:szCs w:val="24"/>
        </w:rPr>
        <w:t>5</w:t>
      </w:r>
      <w:r w:rsidR="00A815EE" w:rsidRPr="009271A9">
        <w:rPr>
          <w:b/>
          <w:bCs/>
          <w:szCs w:val="24"/>
        </w:rPr>
        <w:t>.8 Performance Testing:</w:t>
      </w:r>
    </w:p>
    <w:p w14:paraId="24C73814" w14:textId="77777777" w:rsidR="00A815EE" w:rsidRPr="009271A9" w:rsidRDefault="00A815EE" w:rsidP="00A815EE">
      <w:pPr>
        <w:spacing w:line="360" w:lineRule="auto"/>
        <w:rPr>
          <w:szCs w:val="24"/>
        </w:rPr>
      </w:pPr>
      <w:r w:rsidRPr="009271A9">
        <w:rPr>
          <w:szCs w:val="24"/>
        </w:rPr>
        <w:t xml:space="preserve">   - </w:t>
      </w:r>
      <w:r w:rsidRPr="009271A9">
        <w:rPr>
          <w:b/>
          <w:bCs/>
          <w:szCs w:val="24"/>
        </w:rPr>
        <w:t>Stress Testing:</w:t>
      </w:r>
      <w:r w:rsidRPr="009271A9">
        <w:rPr>
          <w:szCs w:val="24"/>
        </w:rPr>
        <w:t xml:space="preserve"> Assess the system's performance under heavy loads and determine its breaking point.</w:t>
      </w:r>
    </w:p>
    <w:p w14:paraId="09BF3082" w14:textId="77777777" w:rsidR="00A815EE" w:rsidRPr="009271A9" w:rsidRDefault="00A815EE" w:rsidP="00A815EE">
      <w:pPr>
        <w:spacing w:line="360" w:lineRule="auto"/>
        <w:rPr>
          <w:szCs w:val="24"/>
        </w:rPr>
      </w:pPr>
      <w:r w:rsidRPr="009271A9">
        <w:rPr>
          <w:szCs w:val="24"/>
        </w:rPr>
        <w:t xml:space="preserve">   - </w:t>
      </w:r>
      <w:r w:rsidRPr="009271A9">
        <w:rPr>
          <w:b/>
          <w:bCs/>
          <w:szCs w:val="24"/>
        </w:rPr>
        <w:t>Load Testing</w:t>
      </w:r>
      <w:r w:rsidRPr="009271A9">
        <w:rPr>
          <w:szCs w:val="24"/>
        </w:rPr>
        <w:t>: Measure how the system performs under typical and peak loads to identify and resolve performance bottlenecks.</w:t>
      </w:r>
    </w:p>
    <w:p w14:paraId="06B4AB85" w14:textId="77777777" w:rsidR="00A815EE" w:rsidRPr="009271A9" w:rsidRDefault="00A815EE" w:rsidP="00A815EE">
      <w:pPr>
        <w:spacing w:line="360" w:lineRule="auto"/>
        <w:rPr>
          <w:szCs w:val="24"/>
        </w:rPr>
      </w:pPr>
    </w:p>
    <w:p w14:paraId="5C24BAF2" w14:textId="7356BBC0" w:rsidR="00A815EE" w:rsidRPr="009271A9" w:rsidRDefault="00EE2436" w:rsidP="00A815EE">
      <w:pPr>
        <w:spacing w:line="360" w:lineRule="auto"/>
        <w:rPr>
          <w:b/>
          <w:bCs/>
          <w:szCs w:val="24"/>
        </w:rPr>
      </w:pPr>
      <w:r w:rsidRPr="009271A9">
        <w:rPr>
          <w:b/>
          <w:bCs/>
          <w:szCs w:val="24"/>
        </w:rPr>
        <w:t>5</w:t>
      </w:r>
      <w:r w:rsidR="00A815EE" w:rsidRPr="009271A9">
        <w:rPr>
          <w:b/>
          <w:bCs/>
          <w:szCs w:val="24"/>
        </w:rPr>
        <w:t>.9 Monitoring and Logging:</w:t>
      </w:r>
    </w:p>
    <w:p w14:paraId="0824C782" w14:textId="77777777" w:rsidR="00A815EE" w:rsidRPr="009271A9" w:rsidRDefault="00A815EE" w:rsidP="00A815EE">
      <w:pPr>
        <w:spacing w:line="360" w:lineRule="auto"/>
        <w:rPr>
          <w:szCs w:val="24"/>
        </w:rPr>
      </w:pPr>
      <w:r w:rsidRPr="009271A9">
        <w:rPr>
          <w:szCs w:val="24"/>
        </w:rPr>
        <w:t xml:space="preserve">   - </w:t>
      </w:r>
      <w:r w:rsidRPr="009271A9">
        <w:rPr>
          <w:b/>
          <w:bCs/>
          <w:szCs w:val="24"/>
        </w:rPr>
        <w:t>Logging:</w:t>
      </w:r>
      <w:r w:rsidRPr="009271A9">
        <w:rPr>
          <w:szCs w:val="24"/>
        </w:rPr>
        <w:t xml:space="preserve"> Implement comprehensive logging to track system events, user activities, and errors for auditing and troubleshooting.</w:t>
      </w:r>
    </w:p>
    <w:p w14:paraId="060687CB" w14:textId="77777777" w:rsidR="00A815EE" w:rsidRPr="009271A9" w:rsidRDefault="00A815EE" w:rsidP="00A815EE">
      <w:pPr>
        <w:spacing w:line="360" w:lineRule="auto"/>
        <w:rPr>
          <w:szCs w:val="24"/>
        </w:rPr>
      </w:pPr>
      <w:r w:rsidRPr="009271A9">
        <w:rPr>
          <w:szCs w:val="24"/>
        </w:rPr>
        <w:t xml:space="preserve">   - </w:t>
      </w:r>
      <w:r w:rsidRPr="009271A9">
        <w:rPr>
          <w:b/>
          <w:bCs/>
          <w:szCs w:val="24"/>
        </w:rPr>
        <w:t xml:space="preserve">Real-time Monitoring: </w:t>
      </w:r>
      <w:r w:rsidRPr="009271A9">
        <w:rPr>
          <w:szCs w:val="24"/>
        </w:rPr>
        <w:t>Use monitoring tools to detect and resolve issues in real time, ensuring system health.</w:t>
      </w:r>
    </w:p>
    <w:p w14:paraId="439427C0" w14:textId="77777777" w:rsidR="00A815EE" w:rsidRPr="009271A9" w:rsidRDefault="00A815EE" w:rsidP="00A815EE">
      <w:pPr>
        <w:spacing w:line="360" w:lineRule="auto"/>
        <w:rPr>
          <w:b/>
          <w:bCs/>
          <w:szCs w:val="24"/>
        </w:rPr>
      </w:pPr>
    </w:p>
    <w:p w14:paraId="25C5C2A6" w14:textId="3752B703" w:rsidR="00A815EE" w:rsidRPr="009271A9" w:rsidRDefault="00EE2436" w:rsidP="00A815EE">
      <w:pPr>
        <w:spacing w:line="360" w:lineRule="auto"/>
        <w:rPr>
          <w:b/>
          <w:bCs/>
          <w:szCs w:val="24"/>
        </w:rPr>
      </w:pPr>
      <w:r w:rsidRPr="009271A9">
        <w:rPr>
          <w:b/>
          <w:bCs/>
          <w:szCs w:val="24"/>
        </w:rPr>
        <w:t>5</w:t>
      </w:r>
      <w:r w:rsidR="00A815EE" w:rsidRPr="009271A9">
        <w:rPr>
          <w:b/>
          <w:bCs/>
          <w:szCs w:val="24"/>
        </w:rPr>
        <w:t>.10 Data Privacy and Retention:</w:t>
      </w:r>
    </w:p>
    <w:p w14:paraId="2EC9223D" w14:textId="77777777" w:rsidR="00A815EE" w:rsidRPr="009271A9" w:rsidRDefault="00A815EE" w:rsidP="00A815EE">
      <w:pPr>
        <w:spacing w:line="360" w:lineRule="auto"/>
        <w:rPr>
          <w:szCs w:val="24"/>
        </w:rPr>
      </w:pPr>
      <w:r w:rsidRPr="009271A9">
        <w:rPr>
          <w:szCs w:val="24"/>
        </w:rPr>
        <w:t xml:space="preserve">    - Define data retention policies and ensure compliance with privacy regulations regarding the storage and deletion of user data.</w:t>
      </w:r>
    </w:p>
    <w:p w14:paraId="75334005" w14:textId="77777777" w:rsidR="00A815EE" w:rsidRPr="009271A9" w:rsidRDefault="00A815EE" w:rsidP="00A815EE">
      <w:pPr>
        <w:spacing w:line="360" w:lineRule="auto"/>
        <w:rPr>
          <w:b/>
          <w:bCs/>
          <w:szCs w:val="24"/>
        </w:rPr>
      </w:pPr>
    </w:p>
    <w:p w14:paraId="4A2BF30E" w14:textId="6E23E84F" w:rsidR="00A815EE" w:rsidRPr="009271A9" w:rsidRDefault="00EE2436" w:rsidP="00A815EE">
      <w:pPr>
        <w:spacing w:line="360" w:lineRule="auto"/>
        <w:rPr>
          <w:b/>
          <w:bCs/>
          <w:szCs w:val="24"/>
        </w:rPr>
      </w:pPr>
      <w:r w:rsidRPr="009271A9">
        <w:rPr>
          <w:b/>
          <w:bCs/>
          <w:szCs w:val="24"/>
        </w:rPr>
        <w:t>5</w:t>
      </w:r>
      <w:r w:rsidR="00A815EE" w:rsidRPr="009271A9">
        <w:rPr>
          <w:b/>
          <w:bCs/>
          <w:szCs w:val="24"/>
        </w:rPr>
        <w:t>.11 Disaster Recovery:</w:t>
      </w:r>
    </w:p>
    <w:p w14:paraId="13184804" w14:textId="77777777" w:rsidR="00A815EE" w:rsidRPr="009271A9" w:rsidRDefault="00A815EE" w:rsidP="00A815EE">
      <w:pPr>
        <w:spacing w:line="360" w:lineRule="auto"/>
        <w:rPr>
          <w:szCs w:val="24"/>
        </w:rPr>
      </w:pPr>
      <w:r w:rsidRPr="009271A9">
        <w:rPr>
          <w:szCs w:val="24"/>
        </w:rPr>
        <w:t xml:space="preserve">    - Define a disaster recovery plan to recover the system in case of catastrophic events, including data </w:t>
      </w:r>
      <w:proofErr w:type="spellStart"/>
      <w:r w:rsidRPr="009271A9">
        <w:rPr>
          <w:szCs w:val="24"/>
        </w:rPr>
        <w:t>center</w:t>
      </w:r>
      <w:proofErr w:type="spellEnd"/>
      <w:r w:rsidRPr="009271A9">
        <w:rPr>
          <w:szCs w:val="24"/>
        </w:rPr>
        <w:t xml:space="preserve"> failures or natural disasters.</w:t>
      </w:r>
    </w:p>
    <w:p w14:paraId="258F7275" w14:textId="77777777" w:rsidR="00A815EE" w:rsidRPr="009271A9" w:rsidRDefault="00A815EE" w:rsidP="00A815EE">
      <w:pPr>
        <w:spacing w:line="360" w:lineRule="auto"/>
        <w:rPr>
          <w:szCs w:val="24"/>
        </w:rPr>
      </w:pPr>
    </w:p>
    <w:p w14:paraId="0B26C467" w14:textId="77777777" w:rsidR="00A815EE" w:rsidRPr="009271A9" w:rsidRDefault="00A815EE" w:rsidP="00A815EE">
      <w:pPr>
        <w:spacing w:line="360" w:lineRule="auto"/>
        <w:rPr>
          <w:szCs w:val="24"/>
        </w:rPr>
      </w:pPr>
    </w:p>
    <w:p w14:paraId="69496B59" w14:textId="372D0A72" w:rsidR="00A815EE" w:rsidRPr="009271A9" w:rsidRDefault="00EE2436" w:rsidP="00A815EE">
      <w:pPr>
        <w:spacing w:line="360" w:lineRule="auto"/>
        <w:rPr>
          <w:b/>
          <w:bCs/>
          <w:szCs w:val="24"/>
        </w:rPr>
      </w:pPr>
      <w:r w:rsidRPr="009271A9">
        <w:rPr>
          <w:b/>
          <w:bCs/>
          <w:szCs w:val="24"/>
        </w:rPr>
        <w:t>5</w:t>
      </w:r>
      <w:r w:rsidR="00A815EE" w:rsidRPr="009271A9">
        <w:rPr>
          <w:b/>
          <w:bCs/>
          <w:szCs w:val="24"/>
        </w:rPr>
        <w:t>.12 Documentation:</w:t>
      </w:r>
    </w:p>
    <w:p w14:paraId="40A81D8F" w14:textId="77777777" w:rsidR="00A815EE" w:rsidRPr="009271A9" w:rsidRDefault="00A815EE" w:rsidP="00A815EE">
      <w:pPr>
        <w:spacing w:line="360" w:lineRule="auto"/>
        <w:rPr>
          <w:szCs w:val="24"/>
        </w:rPr>
      </w:pPr>
      <w:r w:rsidRPr="009271A9">
        <w:rPr>
          <w:szCs w:val="24"/>
        </w:rPr>
        <w:t xml:space="preserve">    - Provide clear and comprehensive documentation for system administrators, users, and developers.</w:t>
      </w:r>
    </w:p>
    <w:p w14:paraId="0C82C3D4" w14:textId="77777777" w:rsidR="00A815EE" w:rsidRPr="009271A9" w:rsidRDefault="00A815EE" w:rsidP="00A815EE">
      <w:pPr>
        <w:spacing w:line="360" w:lineRule="auto"/>
        <w:rPr>
          <w:szCs w:val="24"/>
        </w:rPr>
      </w:pPr>
    </w:p>
    <w:p w14:paraId="0F9F5D6E" w14:textId="773252C6" w:rsidR="00A815EE" w:rsidRPr="009271A9" w:rsidRDefault="00EE2436" w:rsidP="00A815EE">
      <w:pPr>
        <w:spacing w:line="360" w:lineRule="auto"/>
        <w:rPr>
          <w:b/>
          <w:bCs/>
          <w:szCs w:val="24"/>
        </w:rPr>
      </w:pPr>
      <w:r w:rsidRPr="009271A9">
        <w:rPr>
          <w:b/>
          <w:bCs/>
          <w:szCs w:val="24"/>
        </w:rPr>
        <w:t>5</w:t>
      </w:r>
      <w:r w:rsidR="00A815EE" w:rsidRPr="009271A9">
        <w:rPr>
          <w:b/>
          <w:bCs/>
          <w:szCs w:val="24"/>
        </w:rPr>
        <w:t>.13 Third-Party Integrations:</w:t>
      </w:r>
    </w:p>
    <w:p w14:paraId="6FD00E63" w14:textId="77777777" w:rsidR="00A815EE" w:rsidRPr="009271A9" w:rsidRDefault="00A815EE" w:rsidP="00A815EE">
      <w:pPr>
        <w:spacing w:line="360" w:lineRule="auto"/>
        <w:rPr>
          <w:szCs w:val="24"/>
        </w:rPr>
      </w:pPr>
      <w:r w:rsidRPr="009271A9">
        <w:rPr>
          <w:szCs w:val="24"/>
        </w:rPr>
        <w:t xml:space="preserve">    - Ensure compatibility with third-party APIs and services, if applicable, such as authentication providers and message notification services.</w:t>
      </w:r>
    </w:p>
    <w:p w14:paraId="546F3317" w14:textId="7E42600C" w:rsidR="00BC3C43" w:rsidRPr="00BC3C43" w:rsidRDefault="00BC3C43" w:rsidP="00BC3C43">
      <w:pPr>
        <w:rPr>
          <w:b/>
          <w:bCs/>
          <w:sz w:val="28"/>
          <w:szCs w:val="22"/>
        </w:rPr>
      </w:pPr>
      <w:r w:rsidRPr="00BC3C43">
        <w:rPr>
          <w:b/>
          <w:bCs/>
          <w:sz w:val="28"/>
          <w:szCs w:val="22"/>
        </w:rPr>
        <w:t>6.</w:t>
      </w:r>
      <w:r w:rsidRPr="00BC3C43">
        <w:rPr>
          <w:b/>
          <w:bCs/>
          <w:sz w:val="28"/>
          <w:szCs w:val="22"/>
        </w:rPr>
        <w:t>Operating Environment</w:t>
      </w:r>
    </w:p>
    <w:p w14:paraId="4907E6C0" w14:textId="77777777" w:rsidR="00BC3C43" w:rsidRDefault="00BC3C43" w:rsidP="00BC3C43">
      <w:r>
        <w:t>The system specified shall operate on the hardware, software requirements outlined in</w:t>
      </w:r>
    </w:p>
    <w:p w14:paraId="4F2C3515" w14:textId="77777777" w:rsidR="00BC3C43" w:rsidRDefault="00BC3C43" w:rsidP="00BC3C43">
      <w:r>
        <w:t>this section.</w:t>
      </w:r>
    </w:p>
    <w:p w14:paraId="6DFD3E98" w14:textId="77777777" w:rsidR="00BC3C43" w:rsidRPr="00BC3C43" w:rsidRDefault="00BC3C43" w:rsidP="00BC3C43">
      <w:pPr>
        <w:rPr>
          <w:b/>
          <w:bCs/>
        </w:rPr>
      </w:pPr>
      <w:r w:rsidRPr="00BC3C43">
        <w:rPr>
          <w:b/>
          <w:bCs/>
        </w:rPr>
        <w:t>6.1 Hardware</w:t>
      </w:r>
    </w:p>
    <w:p w14:paraId="27573080" w14:textId="77777777" w:rsidR="00BC3C43" w:rsidRDefault="00BC3C43" w:rsidP="00BC3C43">
      <w:r>
        <w:t>The system is expected to have the following minimum configuration:</w:t>
      </w:r>
    </w:p>
    <w:p w14:paraId="56EC6BE6" w14:textId="77777777" w:rsidR="00BC3C43" w:rsidRDefault="00BC3C43" w:rsidP="00BC3C43">
      <w:r>
        <w:t> Pentium-200MHz (equivalent or above).</w:t>
      </w:r>
    </w:p>
    <w:p w14:paraId="46F448BF" w14:textId="77777777" w:rsidR="00BC3C43" w:rsidRDefault="00BC3C43" w:rsidP="00BC3C43">
      <w:r>
        <w:t> 128 MB RAM.</w:t>
      </w:r>
    </w:p>
    <w:p w14:paraId="24979A56" w14:textId="77777777" w:rsidR="00BC3C43" w:rsidRDefault="00BC3C43" w:rsidP="00BC3C43">
      <w:r>
        <w:t> 20MB free hard disk space.</w:t>
      </w:r>
    </w:p>
    <w:p w14:paraId="67088BA3" w14:textId="77777777" w:rsidR="00BC3C43" w:rsidRDefault="00BC3C43" w:rsidP="00BC3C43">
      <w:r>
        <w:t> VGA Monitor.</w:t>
      </w:r>
    </w:p>
    <w:p w14:paraId="4DE1E779" w14:textId="77777777" w:rsidR="00BC3C43" w:rsidRPr="00BC3C43" w:rsidRDefault="00BC3C43" w:rsidP="00BC3C43">
      <w:pPr>
        <w:rPr>
          <w:b/>
          <w:bCs/>
        </w:rPr>
      </w:pPr>
      <w:r w:rsidRPr="00BC3C43">
        <w:rPr>
          <w:b/>
          <w:bCs/>
        </w:rPr>
        <w:t>6.2 Software</w:t>
      </w:r>
    </w:p>
    <w:p w14:paraId="6E79DF13" w14:textId="77777777" w:rsidR="00BC3C43" w:rsidRDefault="00BC3C43" w:rsidP="00BC3C43">
      <w:r>
        <w:t>The basic software required for effective operation shall be:</w:t>
      </w:r>
    </w:p>
    <w:p w14:paraId="546FDF1A" w14:textId="77777777" w:rsidR="00BC3C43" w:rsidRDefault="00BC3C43" w:rsidP="00BC3C43">
      <w:r>
        <w:t> Windows 2000 operating system.</w:t>
      </w:r>
    </w:p>
    <w:p w14:paraId="62CEC461" w14:textId="77777777" w:rsidR="00BC3C43" w:rsidRDefault="00BC3C43" w:rsidP="00BC3C43">
      <w:r>
        <w:t> Java Virtual Machine capable of running Java v1.3.1 applications or above.</w:t>
      </w:r>
    </w:p>
    <w:p w14:paraId="3150B892" w14:textId="77777777" w:rsidR="00BC3C43" w:rsidRPr="00BC3C43" w:rsidRDefault="00BC3C43" w:rsidP="00BC3C43">
      <w:pPr>
        <w:rPr>
          <w:b/>
          <w:bCs/>
        </w:rPr>
      </w:pPr>
      <w:r w:rsidRPr="00BC3C43">
        <w:rPr>
          <w:b/>
          <w:bCs/>
        </w:rPr>
        <w:t>6.3 Printer</w:t>
      </w:r>
    </w:p>
    <w:p w14:paraId="00C59222" w14:textId="77777777" w:rsidR="00BC3C43" w:rsidRDefault="00BC3C43" w:rsidP="00BC3C43">
      <w:r>
        <w:t>The printer must be compatible with the computer system and must be capable of</w:t>
      </w:r>
    </w:p>
    <w:p w14:paraId="3683D4B4" w14:textId="77777777" w:rsidR="00BC3C43" w:rsidRDefault="00BC3C43" w:rsidP="00BC3C43">
      <w:r>
        <w:lastRenderedPageBreak/>
        <w:t>printing text files.</w:t>
      </w:r>
    </w:p>
    <w:p w14:paraId="7A83D9A0" w14:textId="77777777" w:rsidR="00BC3C43" w:rsidRPr="00BC3C43" w:rsidRDefault="00BC3C43" w:rsidP="00BC3C43">
      <w:pPr>
        <w:rPr>
          <w:b/>
          <w:bCs/>
        </w:rPr>
      </w:pPr>
      <w:r w:rsidRPr="00BC3C43">
        <w:rPr>
          <w:b/>
          <w:bCs/>
        </w:rPr>
        <w:t>6.4 External Data Storage</w:t>
      </w:r>
    </w:p>
    <w:p w14:paraId="2F40CB6F" w14:textId="77777777" w:rsidR="00BC3C43" w:rsidRDefault="00BC3C43" w:rsidP="00BC3C43">
      <w:r>
        <w:t>All data that needs to be stored on external storage devices for security and protection</w:t>
      </w:r>
    </w:p>
    <w:p w14:paraId="63C921FC" w14:textId="77777777" w:rsidR="00BC3C43" w:rsidRDefault="00BC3C43" w:rsidP="00BC3C43">
      <w:r>
        <w:t>reasons shall be clearly identified. Descriptions of all data files and methods of access</w:t>
      </w:r>
    </w:p>
    <w:p w14:paraId="3629B762" w14:textId="77777777" w:rsidR="00BC3C43" w:rsidRDefault="00BC3C43" w:rsidP="00BC3C43">
      <w:r>
        <w:t>to archive these data items shall be provided as part of the User Manual. It is</w:t>
      </w:r>
    </w:p>
    <w:p w14:paraId="796D0796" w14:textId="77777777" w:rsidR="00BC3C43" w:rsidRDefault="00BC3C43" w:rsidP="00BC3C43">
      <w:r>
        <w:t>expected that the technical operator of this system shall have the required expertise to</w:t>
      </w:r>
    </w:p>
    <w:p w14:paraId="66C8EF4A" w14:textId="77777777" w:rsidR="00BC3C43" w:rsidRDefault="00BC3C43" w:rsidP="00BC3C43">
      <w:r>
        <w:t>transfer all relevant data files on to an external archive (</w:t>
      </w:r>
      <w:proofErr w:type="gramStart"/>
      <w:r>
        <w:t>e.g.</w:t>
      </w:r>
      <w:proofErr w:type="gramEnd"/>
      <w:r>
        <w:t xml:space="preserve"> Floppy Disk, DAT, CD</w:t>
      </w:r>
    </w:p>
    <w:p w14:paraId="4590D601" w14:textId="77777777" w:rsidR="00BC3C43" w:rsidRDefault="00BC3C43" w:rsidP="00BC3C43">
      <w:r>
        <w:t>and/or ZIP disk).</w:t>
      </w:r>
    </w:p>
    <w:p w14:paraId="606EC252" w14:textId="77777777" w:rsidR="00BC3C43" w:rsidRPr="00BC3C43" w:rsidRDefault="00BC3C43" w:rsidP="00BC3C43">
      <w:pPr>
        <w:rPr>
          <w:b/>
          <w:bCs/>
          <w:sz w:val="28"/>
          <w:szCs w:val="22"/>
        </w:rPr>
      </w:pPr>
      <w:r w:rsidRPr="00BC3C43">
        <w:rPr>
          <w:b/>
          <w:bCs/>
          <w:sz w:val="28"/>
          <w:szCs w:val="22"/>
        </w:rPr>
        <w:t>7. Acceptance Criteria</w:t>
      </w:r>
    </w:p>
    <w:p w14:paraId="27AF6F68" w14:textId="1421BB74" w:rsidR="00293783" w:rsidRDefault="00BC3C43" w:rsidP="00BC3C43">
      <w:r>
        <w:t>The system must be able to, at least</w:t>
      </w:r>
    </w:p>
    <w:p w14:paraId="7B872809" w14:textId="77777777" w:rsidR="00BC3C43" w:rsidRDefault="00BC3C43" w:rsidP="00BC3C43"/>
    <w:p w14:paraId="0B17DBC8" w14:textId="77777777" w:rsidR="00BC3C43" w:rsidRDefault="00BC3C43" w:rsidP="00BC3C43">
      <w:r>
        <w:t>•</w:t>
      </w:r>
      <w:r>
        <w:tab/>
        <w:t>User Authentication:</w:t>
      </w:r>
    </w:p>
    <w:p w14:paraId="2D573A89" w14:textId="77777777" w:rsidR="00BC3C43" w:rsidRDefault="00BC3C43" w:rsidP="00BC3C43"/>
    <w:p w14:paraId="066D5A10" w14:textId="77777777" w:rsidR="00BC3C43" w:rsidRDefault="00BC3C43" w:rsidP="00BC3C43">
      <w:r>
        <w:t>The chat system must provide secure user authentication methods, such as username/password and multi-factor authentication.</w:t>
      </w:r>
    </w:p>
    <w:p w14:paraId="2C24C572" w14:textId="77777777" w:rsidR="00BC3C43" w:rsidRDefault="00BC3C43" w:rsidP="00BC3C43">
      <w:r>
        <w:t>Users should be able to reset their passwords securely in case of a forgotten password.</w:t>
      </w:r>
    </w:p>
    <w:p w14:paraId="19B771A5" w14:textId="77777777" w:rsidR="00BC3C43" w:rsidRDefault="00BC3C43" w:rsidP="00BC3C43"/>
    <w:p w14:paraId="2D8F8881" w14:textId="77777777" w:rsidR="00BC3C43" w:rsidRDefault="00BC3C43" w:rsidP="00BC3C43">
      <w:r>
        <w:t>•</w:t>
      </w:r>
      <w:r>
        <w:tab/>
        <w:t>Chat Features:</w:t>
      </w:r>
    </w:p>
    <w:p w14:paraId="7674943A" w14:textId="77777777" w:rsidR="00BC3C43" w:rsidRDefault="00BC3C43" w:rsidP="00BC3C43"/>
    <w:p w14:paraId="71676D54" w14:textId="77777777" w:rsidR="00BC3C43" w:rsidRDefault="00BC3C43" w:rsidP="00BC3C43">
      <w:r>
        <w:t>Users must be able to create new chat rooms or join existing ones.</w:t>
      </w:r>
    </w:p>
    <w:p w14:paraId="27DA1DE3" w14:textId="77777777" w:rsidR="00BC3C43" w:rsidRDefault="00BC3C43" w:rsidP="00BC3C43">
      <w:r>
        <w:t>The chat system should support one-on-one messaging as well as group messaging.</w:t>
      </w:r>
    </w:p>
    <w:p w14:paraId="75B9565E" w14:textId="77777777" w:rsidR="00BC3C43" w:rsidRDefault="00BC3C43" w:rsidP="00BC3C43">
      <w:r>
        <w:t>Users should be able to send text messages, multimedia files, and emojis in chats.</w:t>
      </w:r>
    </w:p>
    <w:p w14:paraId="62334A3C" w14:textId="77777777" w:rsidR="00BC3C43" w:rsidRDefault="00BC3C43" w:rsidP="00BC3C43">
      <w:r>
        <w:t>The system should provide real-time message delivery and updates.</w:t>
      </w:r>
    </w:p>
    <w:p w14:paraId="64B3C3D3" w14:textId="77777777" w:rsidR="00BC3C43" w:rsidRDefault="00BC3C43" w:rsidP="00BC3C43"/>
    <w:p w14:paraId="5F6C624C" w14:textId="77777777" w:rsidR="00BC3C43" w:rsidRDefault="00BC3C43" w:rsidP="00BC3C43"/>
    <w:p w14:paraId="5C03E5FC" w14:textId="77777777" w:rsidR="00BC3C43" w:rsidRDefault="00BC3C43" w:rsidP="00BC3C43"/>
    <w:p w14:paraId="1C9ACF5D" w14:textId="77777777" w:rsidR="00BC3C43" w:rsidRDefault="00BC3C43" w:rsidP="00BC3C43"/>
    <w:p w14:paraId="7A11DBF4" w14:textId="77777777" w:rsidR="00BC3C43" w:rsidRDefault="00BC3C43" w:rsidP="00BC3C43">
      <w:r>
        <w:t>•</w:t>
      </w:r>
      <w:r>
        <w:tab/>
        <w:t>Security and Privacy:</w:t>
      </w:r>
    </w:p>
    <w:p w14:paraId="1A301030" w14:textId="77777777" w:rsidR="00BC3C43" w:rsidRDefault="00BC3C43" w:rsidP="00BC3C43">
      <w:r>
        <w:t>Messages sent and received in the chat system should be encrypted to ensure data privacy.</w:t>
      </w:r>
    </w:p>
    <w:p w14:paraId="40E9AE52" w14:textId="77777777" w:rsidR="00BC3C43" w:rsidRDefault="00BC3C43" w:rsidP="00BC3C43">
      <w:r>
        <w:t xml:space="preserve">Users should have the option to block/report other users for inappropriate </w:t>
      </w:r>
      <w:proofErr w:type="spellStart"/>
      <w:r>
        <w:t>behavior</w:t>
      </w:r>
      <w:proofErr w:type="spellEnd"/>
      <w:r>
        <w:t>.</w:t>
      </w:r>
    </w:p>
    <w:p w14:paraId="61C2A4EC" w14:textId="5FD1520F" w:rsidR="00BC3C43" w:rsidRPr="00BC3C43" w:rsidRDefault="00BC3C43" w:rsidP="00BC3C43">
      <w:r>
        <w:t>The system should comply with data protection regulations and ensure user privacy.</w:t>
      </w:r>
    </w:p>
    <w:p w14:paraId="770DE0E7" w14:textId="77777777" w:rsidR="00BC3C43" w:rsidRDefault="00BC3C43" w:rsidP="00D84C6F">
      <w:pPr>
        <w:pStyle w:val="Heading1"/>
        <w:numPr>
          <w:ilvl w:val="0"/>
          <w:numId w:val="0"/>
        </w:numPr>
      </w:pPr>
    </w:p>
    <w:p w14:paraId="23B0BA8F" w14:textId="19308809" w:rsidR="00293783" w:rsidRPr="009271A9" w:rsidRDefault="00293783" w:rsidP="00D84C6F">
      <w:pPr>
        <w:pStyle w:val="Heading1"/>
        <w:numPr>
          <w:ilvl w:val="0"/>
          <w:numId w:val="0"/>
        </w:numPr>
      </w:pPr>
      <w:r w:rsidRPr="009271A9">
        <w:br w:type="page"/>
      </w:r>
      <w:bookmarkStart w:id="78" w:name="_Toc415635121"/>
      <w:bookmarkEnd w:id="77"/>
    </w:p>
    <w:p w14:paraId="41B5AE88" w14:textId="77777777" w:rsidR="00293783" w:rsidRPr="009271A9" w:rsidRDefault="00293783">
      <w:pPr>
        <w:pStyle w:val="Heading1"/>
        <w:numPr>
          <w:ilvl w:val="0"/>
          <w:numId w:val="0"/>
        </w:numPr>
      </w:pPr>
      <w:bookmarkStart w:id="79" w:name="_Toc21329137"/>
      <w:bookmarkStart w:id="80" w:name="_Toc415635122"/>
      <w:bookmarkEnd w:id="78"/>
      <w:r w:rsidRPr="009271A9">
        <w:lastRenderedPageBreak/>
        <w:t>Glossary</w:t>
      </w:r>
      <w:bookmarkEnd w:id="79"/>
    </w:p>
    <w:p w14:paraId="09ED6052" w14:textId="47D59507" w:rsidR="008155C2" w:rsidRPr="009271A9" w:rsidRDefault="00B511AA" w:rsidP="008155C2">
      <w:r w:rsidRPr="009271A9">
        <w:t xml:space="preserve"> </w:t>
      </w:r>
    </w:p>
    <w:tbl>
      <w:tblPr>
        <w:tblStyle w:val="TableGrid"/>
        <w:tblW w:w="0" w:type="auto"/>
        <w:tblLook w:val="04A0" w:firstRow="1" w:lastRow="0" w:firstColumn="1" w:lastColumn="0" w:noHBand="0" w:noVBand="1"/>
        <w:tblCaption w:val="Table G1.0 Glossary"/>
        <w:tblDescription w:val="Table G1.0 Glossary"/>
      </w:tblPr>
      <w:tblGrid>
        <w:gridCol w:w="1982"/>
        <w:gridCol w:w="6321"/>
      </w:tblGrid>
      <w:tr w:rsidR="00B511AA" w:rsidRPr="009271A9" w14:paraId="7D2BEA94" w14:textId="77777777" w:rsidTr="008155C2">
        <w:tc>
          <w:tcPr>
            <w:tcW w:w="1982" w:type="dxa"/>
            <w:shd w:val="clear" w:color="auto" w:fill="D9D9D9" w:themeFill="background1" w:themeFillShade="D9"/>
          </w:tcPr>
          <w:p w14:paraId="0D80ECAA" w14:textId="251C1D36" w:rsidR="00B511AA" w:rsidRPr="009271A9" w:rsidRDefault="002E6AEB" w:rsidP="002E6AEB">
            <w:pPr>
              <w:jc w:val="center"/>
              <w:rPr>
                <w:b/>
                <w:bCs/>
              </w:rPr>
            </w:pPr>
            <w:r w:rsidRPr="009271A9">
              <w:rPr>
                <w:b/>
                <w:bCs/>
              </w:rPr>
              <w:t>Term</w:t>
            </w:r>
          </w:p>
        </w:tc>
        <w:tc>
          <w:tcPr>
            <w:tcW w:w="6321" w:type="dxa"/>
            <w:shd w:val="clear" w:color="auto" w:fill="D9D9D9" w:themeFill="background1" w:themeFillShade="D9"/>
          </w:tcPr>
          <w:p w14:paraId="2603DC6C" w14:textId="63910C7F" w:rsidR="00B511AA" w:rsidRPr="009271A9" w:rsidRDefault="002E6AEB" w:rsidP="002E6AEB">
            <w:pPr>
              <w:jc w:val="center"/>
              <w:rPr>
                <w:b/>
                <w:bCs/>
              </w:rPr>
            </w:pPr>
            <w:r w:rsidRPr="009271A9">
              <w:rPr>
                <w:b/>
                <w:bCs/>
              </w:rPr>
              <w:t>Description</w:t>
            </w:r>
          </w:p>
        </w:tc>
      </w:tr>
      <w:tr w:rsidR="00B511AA" w:rsidRPr="009271A9" w14:paraId="3472C054" w14:textId="77777777" w:rsidTr="008155C2">
        <w:tc>
          <w:tcPr>
            <w:tcW w:w="1982" w:type="dxa"/>
          </w:tcPr>
          <w:p w14:paraId="18D33DAF" w14:textId="68B56A1A" w:rsidR="002E6AEB" w:rsidRPr="009271A9" w:rsidRDefault="002E6AEB">
            <w:r w:rsidRPr="009271A9">
              <w:t>User Authentication</w:t>
            </w:r>
          </w:p>
        </w:tc>
        <w:tc>
          <w:tcPr>
            <w:tcW w:w="6321" w:type="dxa"/>
          </w:tcPr>
          <w:p w14:paraId="1560445F" w14:textId="77777777" w:rsidR="002E6AEB" w:rsidRPr="009271A9" w:rsidRDefault="002E6AEB" w:rsidP="002E6AEB">
            <w:r w:rsidRPr="009271A9">
              <w:t>The process by which users confirm their identity before accessing the chat system.</w:t>
            </w:r>
          </w:p>
          <w:p w14:paraId="7AF2173F" w14:textId="77777777" w:rsidR="00B511AA" w:rsidRPr="009271A9" w:rsidRDefault="00B511AA"/>
        </w:tc>
      </w:tr>
      <w:tr w:rsidR="00B511AA" w:rsidRPr="009271A9" w14:paraId="2D91D3FF" w14:textId="77777777" w:rsidTr="008155C2">
        <w:tc>
          <w:tcPr>
            <w:tcW w:w="1982" w:type="dxa"/>
          </w:tcPr>
          <w:p w14:paraId="3149147C" w14:textId="1A796C0A" w:rsidR="00B511AA" w:rsidRPr="009271A9" w:rsidRDefault="002E6AEB">
            <w:r w:rsidRPr="009271A9">
              <w:t>User Registration</w:t>
            </w:r>
          </w:p>
        </w:tc>
        <w:tc>
          <w:tcPr>
            <w:tcW w:w="6321" w:type="dxa"/>
          </w:tcPr>
          <w:p w14:paraId="5BA394D7" w14:textId="6FA887A6" w:rsidR="00B511AA" w:rsidRPr="009271A9" w:rsidRDefault="002E6AEB" w:rsidP="002E6AEB">
            <w:r w:rsidRPr="009271A9">
              <w:t>The process allowing users to create accounts, providing necessary details like username and password.</w:t>
            </w:r>
          </w:p>
        </w:tc>
      </w:tr>
      <w:tr w:rsidR="00B511AA" w:rsidRPr="009271A9" w14:paraId="01E1540F" w14:textId="77777777" w:rsidTr="008155C2">
        <w:tc>
          <w:tcPr>
            <w:tcW w:w="1982" w:type="dxa"/>
          </w:tcPr>
          <w:p w14:paraId="4E7EB9F3" w14:textId="2B8AE415" w:rsidR="00B511AA" w:rsidRPr="009271A9" w:rsidRDefault="002E6AEB">
            <w:r w:rsidRPr="009271A9">
              <w:t>Message Sending</w:t>
            </w:r>
          </w:p>
        </w:tc>
        <w:tc>
          <w:tcPr>
            <w:tcW w:w="6321" w:type="dxa"/>
          </w:tcPr>
          <w:p w14:paraId="6EB070B9" w14:textId="156FDFD0" w:rsidR="00B511AA" w:rsidRPr="009271A9" w:rsidRDefault="002E6AEB">
            <w:r w:rsidRPr="009271A9">
              <w:t>The functionality enabling users to send text, images, or multimedia messages to other users or groups.</w:t>
            </w:r>
          </w:p>
        </w:tc>
      </w:tr>
      <w:tr w:rsidR="00B511AA" w:rsidRPr="009271A9" w14:paraId="7810F3A5" w14:textId="77777777" w:rsidTr="008155C2">
        <w:tc>
          <w:tcPr>
            <w:tcW w:w="1982" w:type="dxa"/>
          </w:tcPr>
          <w:p w14:paraId="3C6277D3" w14:textId="5B118B94" w:rsidR="00B511AA" w:rsidRPr="009271A9" w:rsidRDefault="002E6AEB">
            <w:r w:rsidRPr="009271A9">
              <w:t>Message Reception</w:t>
            </w:r>
          </w:p>
        </w:tc>
        <w:tc>
          <w:tcPr>
            <w:tcW w:w="6321" w:type="dxa"/>
          </w:tcPr>
          <w:p w14:paraId="289BB239" w14:textId="2D28DEC0" w:rsidR="00B511AA" w:rsidRPr="009271A9" w:rsidRDefault="002E6AEB">
            <w:r w:rsidRPr="009271A9">
              <w:t>The system's ability to receive and display messages sent by other users in real-time.</w:t>
            </w:r>
          </w:p>
        </w:tc>
      </w:tr>
      <w:tr w:rsidR="00B511AA" w:rsidRPr="009271A9" w14:paraId="6F424B69" w14:textId="77777777" w:rsidTr="008155C2">
        <w:tc>
          <w:tcPr>
            <w:tcW w:w="1982" w:type="dxa"/>
          </w:tcPr>
          <w:p w14:paraId="3D5FF0F6" w14:textId="30EF58E7" w:rsidR="00B511AA" w:rsidRPr="009271A9" w:rsidRDefault="002E6AEB">
            <w:r w:rsidRPr="009271A9">
              <w:t>User Presence Status</w:t>
            </w:r>
          </w:p>
        </w:tc>
        <w:tc>
          <w:tcPr>
            <w:tcW w:w="6321" w:type="dxa"/>
          </w:tcPr>
          <w:p w14:paraId="24ABD620" w14:textId="229A8C3C" w:rsidR="00B511AA" w:rsidRPr="009271A9" w:rsidRDefault="002E6AEB">
            <w:r w:rsidRPr="009271A9">
              <w:t>Indication of whether a user is online, offline, or away to facilitate communication decisions.</w:t>
            </w:r>
          </w:p>
        </w:tc>
      </w:tr>
      <w:tr w:rsidR="00B511AA" w:rsidRPr="009271A9" w14:paraId="4C9573B5" w14:textId="77777777" w:rsidTr="008155C2">
        <w:tc>
          <w:tcPr>
            <w:tcW w:w="1982" w:type="dxa"/>
          </w:tcPr>
          <w:p w14:paraId="5D53E76A" w14:textId="63799FC8" w:rsidR="00B511AA" w:rsidRPr="009271A9" w:rsidRDefault="002E6AEB">
            <w:r w:rsidRPr="009271A9">
              <w:t>Group Chat Creation</w:t>
            </w:r>
          </w:p>
        </w:tc>
        <w:tc>
          <w:tcPr>
            <w:tcW w:w="6321" w:type="dxa"/>
          </w:tcPr>
          <w:p w14:paraId="76E1B97A" w14:textId="133D9C09" w:rsidR="00B511AA" w:rsidRPr="009271A9" w:rsidRDefault="002E6AEB">
            <w:r w:rsidRPr="009271A9">
              <w:t>Capability for users to create chat groups, adding multiple users for collaborative conversations.</w:t>
            </w:r>
          </w:p>
        </w:tc>
      </w:tr>
      <w:tr w:rsidR="00B511AA" w:rsidRPr="009271A9" w14:paraId="2C8E54A8" w14:textId="77777777" w:rsidTr="008155C2">
        <w:tc>
          <w:tcPr>
            <w:tcW w:w="1982" w:type="dxa"/>
          </w:tcPr>
          <w:p w14:paraId="1C84C04C" w14:textId="01FA4694" w:rsidR="00B511AA" w:rsidRPr="009271A9" w:rsidRDefault="002E6AEB">
            <w:r w:rsidRPr="009271A9">
              <w:t>File Sharing</w:t>
            </w:r>
          </w:p>
        </w:tc>
        <w:tc>
          <w:tcPr>
            <w:tcW w:w="6321" w:type="dxa"/>
          </w:tcPr>
          <w:p w14:paraId="2BD1D969" w14:textId="3063023D" w:rsidR="00B511AA" w:rsidRPr="009271A9" w:rsidRDefault="00D46144">
            <w:r w:rsidRPr="009271A9">
              <w:t>Functionality allowing users to share files (documents, images, videos) within chat conversations.</w:t>
            </w:r>
          </w:p>
        </w:tc>
      </w:tr>
      <w:tr w:rsidR="002E6AEB" w:rsidRPr="009271A9" w14:paraId="2F734043" w14:textId="77777777" w:rsidTr="008155C2">
        <w:tc>
          <w:tcPr>
            <w:tcW w:w="1982" w:type="dxa"/>
          </w:tcPr>
          <w:p w14:paraId="6137B194" w14:textId="7938C3B0" w:rsidR="002E6AEB" w:rsidRPr="009271A9" w:rsidRDefault="00D46144">
            <w:r w:rsidRPr="009271A9">
              <w:t>Notifications</w:t>
            </w:r>
          </w:p>
        </w:tc>
        <w:tc>
          <w:tcPr>
            <w:tcW w:w="6321" w:type="dxa"/>
          </w:tcPr>
          <w:p w14:paraId="30A47041" w14:textId="0DE50D39" w:rsidR="002E6AEB" w:rsidRPr="009271A9" w:rsidRDefault="00D46144">
            <w:r w:rsidRPr="009271A9">
              <w:t>Alerts sent to users for new messages, ensuring users are aware of incoming communications</w:t>
            </w:r>
          </w:p>
        </w:tc>
      </w:tr>
      <w:tr w:rsidR="002E6AEB" w:rsidRPr="009271A9" w14:paraId="40567E37" w14:textId="77777777" w:rsidTr="008155C2">
        <w:tc>
          <w:tcPr>
            <w:tcW w:w="1982" w:type="dxa"/>
          </w:tcPr>
          <w:p w14:paraId="6B3E2D79" w14:textId="245E3416" w:rsidR="002E6AEB" w:rsidRPr="009271A9" w:rsidRDefault="00D46144">
            <w:r w:rsidRPr="009271A9">
              <w:t>User Profile Management</w:t>
            </w:r>
          </w:p>
        </w:tc>
        <w:tc>
          <w:tcPr>
            <w:tcW w:w="6321" w:type="dxa"/>
          </w:tcPr>
          <w:p w14:paraId="4B636CEC" w14:textId="6D07E013" w:rsidR="002E6AEB" w:rsidRPr="009271A9" w:rsidRDefault="00D46144">
            <w:r w:rsidRPr="009271A9">
              <w:t>Users can edit their profiles, change profile pictures, and update personal information.</w:t>
            </w:r>
          </w:p>
        </w:tc>
      </w:tr>
      <w:tr w:rsidR="002E6AEB" w:rsidRPr="009271A9" w14:paraId="73EDC48C" w14:textId="77777777" w:rsidTr="008155C2">
        <w:tc>
          <w:tcPr>
            <w:tcW w:w="1982" w:type="dxa"/>
          </w:tcPr>
          <w:p w14:paraId="1CA5D244" w14:textId="56515E29" w:rsidR="002E6AEB" w:rsidRPr="009271A9" w:rsidRDefault="00D46144">
            <w:r w:rsidRPr="009271A9">
              <w:t>Intuitive User Interface</w:t>
            </w:r>
          </w:p>
        </w:tc>
        <w:tc>
          <w:tcPr>
            <w:tcW w:w="6321" w:type="dxa"/>
          </w:tcPr>
          <w:p w14:paraId="20804542" w14:textId="1C9B887E" w:rsidR="002E6AEB" w:rsidRPr="009271A9" w:rsidRDefault="00D46144">
            <w:r w:rsidRPr="009271A9">
              <w:t>An easy-to-navigate interface ensuring users can quickly access chats, contacts, and features</w:t>
            </w:r>
          </w:p>
        </w:tc>
      </w:tr>
      <w:tr w:rsidR="002E6AEB" w:rsidRPr="009271A9" w14:paraId="3C066A84" w14:textId="77777777" w:rsidTr="008155C2">
        <w:tc>
          <w:tcPr>
            <w:tcW w:w="1982" w:type="dxa"/>
          </w:tcPr>
          <w:p w14:paraId="61D481C6" w14:textId="59D02B6F" w:rsidR="002E6AEB" w:rsidRPr="009271A9" w:rsidRDefault="00D46144">
            <w:r w:rsidRPr="009271A9">
              <w:t>User Help and Support</w:t>
            </w:r>
          </w:p>
        </w:tc>
        <w:tc>
          <w:tcPr>
            <w:tcW w:w="6321" w:type="dxa"/>
          </w:tcPr>
          <w:p w14:paraId="308366AB" w14:textId="5840F581" w:rsidR="002E6AEB" w:rsidRPr="009271A9" w:rsidRDefault="00D46144">
            <w:r w:rsidRPr="009271A9">
              <w:t>Access to help resources, FAQs, and customer support to assist users in case of issues.</w:t>
            </w:r>
          </w:p>
        </w:tc>
      </w:tr>
      <w:tr w:rsidR="00D46144" w:rsidRPr="009271A9" w14:paraId="2BC201E7" w14:textId="77777777" w:rsidTr="008155C2">
        <w:tc>
          <w:tcPr>
            <w:tcW w:w="1982" w:type="dxa"/>
          </w:tcPr>
          <w:p w14:paraId="1CC63580" w14:textId="0EC39740" w:rsidR="00D46144" w:rsidRPr="009271A9" w:rsidRDefault="00BD0360">
            <w:r w:rsidRPr="009271A9">
              <w:t>Emojis and Stickers</w:t>
            </w:r>
          </w:p>
        </w:tc>
        <w:tc>
          <w:tcPr>
            <w:tcW w:w="6321" w:type="dxa"/>
          </w:tcPr>
          <w:p w14:paraId="7AFF35DB" w14:textId="582B750B" w:rsidR="00D46144" w:rsidRPr="009271A9" w:rsidRDefault="00BD0360">
            <w:r w:rsidRPr="009271A9">
              <w:t>Capability to use emojis and stickers to enhance the expression within chat messages.</w:t>
            </w:r>
          </w:p>
        </w:tc>
      </w:tr>
      <w:tr w:rsidR="00D46144" w:rsidRPr="009271A9" w14:paraId="14B96853" w14:textId="77777777" w:rsidTr="008155C2">
        <w:tc>
          <w:tcPr>
            <w:tcW w:w="1982" w:type="dxa"/>
          </w:tcPr>
          <w:p w14:paraId="60D34791" w14:textId="08A1CEDE" w:rsidR="00D46144" w:rsidRPr="009271A9" w:rsidRDefault="00BD0360">
            <w:r w:rsidRPr="009271A9">
              <w:t>Performance</w:t>
            </w:r>
          </w:p>
        </w:tc>
        <w:tc>
          <w:tcPr>
            <w:tcW w:w="6321" w:type="dxa"/>
          </w:tcPr>
          <w:p w14:paraId="246D6B48" w14:textId="6C849F34" w:rsidR="00D46144" w:rsidRPr="009271A9" w:rsidRDefault="00BD0360">
            <w:r w:rsidRPr="009271A9">
              <w:t>The chat system should provide swift message delivery, even under high user loads, ensuring real-time communication</w:t>
            </w:r>
          </w:p>
        </w:tc>
      </w:tr>
      <w:tr w:rsidR="00D46144" w:rsidRPr="009271A9" w14:paraId="636A7463" w14:textId="77777777" w:rsidTr="008155C2">
        <w:tc>
          <w:tcPr>
            <w:tcW w:w="1982" w:type="dxa"/>
          </w:tcPr>
          <w:p w14:paraId="02317A66" w14:textId="2D87B8E7" w:rsidR="00D46144" w:rsidRPr="009271A9" w:rsidRDefault="00BD0360">
            <w:r w:rsidRPr="009271A9">
              <w:t>Scalability</w:t>
            </w:r>
          </w:p>
        </w:tc>
        <w:tc>
          <w:tcPr>
            <w:tcW w:w="6321" w:type="dxa"/>
          </w:tcPr>
          <w:p w14:paraId="3F315A85" w14:textId="2DEFAD72" w:rsidR="00D46144" w:rsidRPr="009271A9" w:rsidRDefault="00BD0360">
            <w:r w:rsidRPr="009271A9">
              <w:t>Ability to handle a growing number of users and messages without compromising performance</w:t>
            </w:r>
          </w:p>
        </w:tc>
      </w:tr>
      <w:tr w:rsidR="00D46144" w:rsidRPr="009271A9" w14:paraId="73F49285" w14:textId="77777777" w:rsidTr="008155C2">
        <w:tc>
          <w:tcPr>
            <w:tcW w:w="1982" w:type="dxa"/>
          </w:tcPr>
          <w:p w14:paraId="4625BB34" w14:textId="6D8DA200" w:rsidR="00D46144" w:rsidRPr="009271A9" w:rsidRDefault="00BD0360">
            <w:r w:rsidRPr="009271A9">
              <w:t>Security</w:t>
            </w:r>
          </w:p>
        </w:tc>
        <w:tc>
          <w:tcPr>
            <w:tcW w:w="6321" w:type="dxa"/>
          </w:tcPr>
          <w:p w14:paraId="308B8831" w14:textId="1ABB7F04" w:rsidR="00D46144" w:rsidRPr="009271A9" w:rsidRDefault="00BD0360">
            <w:r w:rsidRPr="009271A9">
              <w:t>End-to-end encryption ensuring that messages and shared files are secure and private.</w:t>
            </w:r>
          </w:p>
        </w:tc>
      </w:tr>
      <w:tr w:rsidR="00D46144" w:rsidRPr="009271A9" w14:paraId="0E741DED" w14:textId="77777777" w:rsidTr="008155C2">
        <w:tc>
          <w:tcPr>
            <w:tcW w:w="1982" w:type="dxa"/>
          </w:tcPr>
          <w:p w14:paraId="4AD97869" w14:textId="57609217" w:rsidR="00D46144" w:rsidRPr="009271A9" w:rsidRDefault="00BD0360">
            <w:r w:rsidRPr="009271A9">
              <w:t>Reliability</w:t>
            </w:r>
          </w:p>
        </w:tc>
        <w:tc>
          <w:tcPr>
            <w:tcW w:w="6321" w:type="dxa"/>
          </w:tcPr>
          <w:p w14:paraId="13ED376D" w14:textId="11A44204" w:rsidR="00D46144" w:rsidRPr="009271A9" w:rsidRDefault="00BD0360">
            <w:r w:rsidRPr="009271A9">
              <w:t>The system should be stable and available, minimizing downtime and ensuring continuous service</w:t>
            </w:r>
          </w:p>
        </w:tc>
      </w:tr>
      <w:tr w:rsidR="00D46144" w:rsidRPr="009271A9" w14:paraId="1B7BD952" w14:textId="77777777" w:rsidTr="008155C2">
        <w:tc>
          <w:tcPr>
            <w:tcW w:w="1982" w:type="dxa"/>
          </w:tcPr>
          <w:p w14:paraId="73213DEC" w14:textId="3CBC8084" w:rsidR="00D46144" w:rsidRPr="009271A9" w:rsidRDefault="00BD0360">
            <w:r w:rsidRPr="009271A9">
              <w:t>Compatibility</w:t>
            </w:r>
          </w:p>
        </w:tc>
        <w:tc>
          <w:tcPr>
            <w:tcW w:w="6321" w:type="dxa"/>
          </w:tcPr>
          <w:p w14:paraId="5D518583" w14:textId="711B98EE" w:rsidR="00D46144" w:rsidRPr="009271A9" w:rsidRDefault="00BD0360">
            <w:r w:rsidRPr="009271A9">
              <w:t>The chat system should be compatible with various devices (desktop, mobile) and operating systems</w:t>
            </w:r>
          </w:p>
        </w:tc>
      </w:tr>
      <w:tr w:rsidR="00D46144" w:rsidRPr="009271A9" w14:paraId="2CD85CA4" w14:textId="77777777" w:rsidTr="008155C2">
        <w:tc>
          <w:tcPr>
            <w:tcW w:w="1982" w:type="dxa"/>
          </w:tcPr>
          <w:p w14:paraId="753E0CB2" w14:textId="27188A85" w:rsidR="00D46144" w:rsidRPr="009271A9" w:rsidRDefault="00BD0360">
            <w:r w:rsidRPr="009271A9">
              <w:t>Data Backup and Recovery</w:t>
            </w:r>
          </w:p>
        </w:tc>
        <w:tc>
          <w:tcPr>
            <w:tcW w:w="6321" w:type="dxa"/>
          </w:tcPr>
          <w:p w14:paraId="687A09D7" w14:textId="27E293BA" w:rsidR="00D46144" w:rsidRPr="009271A9" w:rsidRDefault="00BD0360">
            <w:r w:rsidRPr="009271A9">
              <w:t>Regular backup of chat data and mechanisms for data recovery in case of system failures</w:t>
            </w:r>
          </w:p>
        </w:tc>
      </w:tr>
      <w:tr w:rsidR="00BD0360" w:rsidRPr="009271A9" w14:paraId="3904C21E" w14:textId="77777777" w:rsidTr="008155C2">
        <w:tc>
          <w:tcPr>
            <w:tcW w:w="1982" w:type="dxa"/>
          </w:tcPr>
          <w:p w14:paraId="2EF1E868" w14:textId="5E4864C3" w:rsidR="00BD0360" w:rsidRPr="009271A9" w:rsidRDefault="00BD0360">
            <w:r w:rsidRPr="009271A9">
              <w:t>Compliance</w:t>
            </w:r>
          </w:p>
        </w:tc>
        <w:tc>
          <w:tcPr>
            <w:tcW w:w="6321" w:type="dxa"/>
          </w:tcPr>
          <w:p w14:paraId="116DB6A6" w14:textId="59BC02F8" w:rsidR="00BD0360" w:rsidRPr="009271A9" w:rsidRDefault="00BD0360">
            <w:r w:rsidRPr="009271A9">
              <w:t>Adherence to data protection laws and regulations ensuring user privacy and legal compliance</w:t>
            </w:r>
          </w:p>
        </w:tc>
      </w:tr>
    </w:tbl>
    <w:p w14:paraId="23ED4672" w14:textId="55712237" w:rsidR="008155C2" w:rsidRPr="009271A9" w:rsidRDefault="008155C2">
      <w:pPr>
        <w:pStyle w:val="Caption"/>
        <w:rPr>
          <w:i w:val="0"/>
          <w:iCs w:val="0"/>
        </w:rPr>
      </w:pPr>
      <w:bookmarkStart w:id="81" w:name="_Toc415635126"/>
      <w:bookmarkEnd w:id="80"/>
      <w:r w:rsidRPr="009271A9">
        <w:rPr>
          <w:i w:val="0"/>
          <w:iCs w:val="0"/>
        </w:rPr>
        <w:t>Table G1.0 Glossary</w:t>
      </w:r>
    </w:p>
    <w:p w14:paraId="4CF7F3B2" w14:textId="4D34389A" w:rsidR="00293783" w:rsidRPr="009271A9" w:rsidRDefault="00293783">
      <w:pPr>
        <w:pStyle w:val="Heading1"/>
        <w:numPr>
          <w:ilvl w:val="0"/>
          <w:numId w:val="0"/>
        </w:numPr>
      </w:pPr>
      <w:r w:rsidRPr="009271A9">
        <w:br w:type="page"/>
      </w:r>
      <w:bookmarkStart w:id="82" w:name="_Toc459797219"/>
      <w:bookmarkStart w:id="83" w:name="_Toc489689140"/>
      <w:bookmarkStart w:id="84" w:name="_Toc21329140"/>
      <w:r w:rsidRPr="009271A9">
        <w:lastRenderedPageBreak/>
        <w:t>Appendix A: External Context Model</w:t>
      </w:r>
      <w:bookmarkEnd w:id="82"/>
      <w:bookmarkEnd w:id="83"/>
      <w:bookmarkEnd w:id="84"/>
    </w:p>
    <w:p w14:paraId="54D3F4AE" w14:textId="77777777" w:rsidR="00EE2436" w:rsidRPr="009271A9" w:rsidRDefault="00220D0E" w:rsidP="00EE2436">
      <w:pPr>
        <w:keepNext/>
        <w:jc w:val="center"/>
      </w:pPr>
      <w:r w:rsidRPr="009271A9">
        <w:rPr>
          <w:noProof/>
        </w:rPr>
        <w:drawing>
          <wp:inline distT="0" distB="0" distL="0" distR="0" wp14:anchorId="0007DA5A" wp14:editId="7624FFBC">
            <wp:extent cx="5278755" cy="3822700"/>
            <wp:effectExtent l="0" t="0" r="0" b="6350"/>
            <wp:docPr id="1482855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755" cy="3822700"/>
                    </a:xfrm>
                    <a:prstGeom prst="rect">
                      <a:avLst/>
                    </a:prstGeom>
                    <a:noFill/>
                    <a:ln>
                      <a:noFill/>
                    </a:ln>
                  </pic:spPr>
                </pic:pic>
              </a:graphicData>
            </a:graphic>
          </wp:inline>
        </w:drawing>
      </w:r>
    </w:p>
    <w:p w14:paraId="2DF1B933" w14:textId="6D6351F2" w:rsidR="00CE2E7E" w:rsidRPr="009271A9" w:rsidRDefault="00EE2436" w:rsidP="00EE2436">
      <w:pPr>
        <w:pStyle w:val="Caption"/>
        <w:jc w:val="center"/>
        <w:rPr>
          <w:i w:val="0"/>
          <w:iCs w:val="0"/>
        </w:rPr>
      </w:pPr>
      <w:r w:rsidRPr="009271A9">
        <w:rPr>
          <w:i w:val="0"/>
          <w:iCs w:val="0"/>
        </w:rPr>
        <w:t xml:space="preserve">Figure </w:t>
      </w:r>
      <w:r w:rsidRPr="009271A9">
        <w:rPr>
          <w:i w:val="0"/>
          <w:iCs w:val="0"/>
        </w:rPr>
        <w:fldChar w:fldCharType="begin"/>
      </w:r>
      <w:r w:rsidRPr="009271A9">
        <w:rPr>
          <w:i w:val="0"/>
          <w:iCs w:val="0"/>
        </w:rPr>
        <w:instrText xml:space="preserve"> SEQ Figure \* ARABIC </w:instrText>
      </w:r>
      <w:r w:rsidRPr="009271A9">
        <w:rPr>
          <w:i w:val="0"/>
          <w:iCs w:val="0"/>
        </w:rPr>
        <w:fldChar w:fldCharType="separate"/>
      </w:r>
      <w:r w:rsidRPr="009271A9">
        <w:rPr>
          <w:i w:val="0"/>
          <w:iCs w:val="0"/>
          <w:noProof/>
        </w:rPr>
        <w:t>1</w:t>
      </w:r>
      <w:r w:rsidRPr="009271A9">
        <w:rPr>
          <w:i w:val="0"/>
          <w:iCs w:val="0"/>
        </w:rPr>
        <w:fldChar w:fldCharType="end"/>
      </w:r>
      <w:r w:rsidRPr="009271A9">
        <w:rPr>
          <w:i w:val="0"/>
          <w:iCs w:val="0"/>
        </w:rPr>
        <w:t>.0 External Context Model</w:t>
      </w:r>
    </w:p>
    <w:p w14:paraId="20636050" w14:textId="77777777" w:rsidR="00293783" w:rsidRPr="009271A9" w:rsidRDefault="00293783">
      <w:pPr>
        <w:pStyle w:val="Heading1"/>
        <w:numPr>
          <w:ilvl w:val="0"/>
          <w:numId w:val="0"/>
        </w:numPr>
      </w:pPr>
      <w:bookmarkStart w:id="85" w:name="_Toc459797220"/>
      <w:bookmarkStart w:id="86" w:name="_Toc489689141"/>
      <w:bookmarkStart w:id="87" w:name="_Toc21329141"/>
      <w:r w:rsidRPr="009271A9">
        <w:t>Appendix B: Internal Context Model</w:t>
      </w:r>
      <w:bookmarkEnd w:id="81"/>
      <w:bookmarkEnd w:id="85"/>
      <w:bookmarkEnd w:id="86"/>
      <w:bookmarkEnd w:id="87"/>
    </w:p>
    <w:p w14:paraId="16ED33F0" w14:textId="77777777" w:rsidR="00EE2436" w:rsidRPr="009271A9" w:rsidRDefault="00220D0E" w:rsidP="00EE2436">
      <w:pPr>
        <w:keepNext/>
        <w:jc w:val="center"/>
      </w:pPr>
      <w:r w:rsidRPr="009271A9">
        <w:rPr>
          <w:noProof/>
        </w:rPr>
        <w:drawing>
          <wp:inline distT="0" distB="0" distL="0" distR="0" wp14:anchorId="0F15CF18" wp14:editId="27312D25">
            <wp:extent cx="5278755" cy="2647315"/>
            <wp:effectExtent l="0" t="0" r="0" b="635"/>
            <wp:docPr id="1626699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8755" cy="2647315"/>
                    </a:xfrm>
                    <a:prstGeom prst="rect">
                      <a:avLst/>
                    </a:prstGeom>
                    <a:noFill/>
                    <a:ln>
                      <a:noFill/>
                    </a:ln>
                  </pic:spPr>
                </pic:pic>
              </a:graphicData>
            </a:graphic>
          </wp:inline>
        </w:drawing>
      </w:r>
    </w:p>
    <w:p w14:paraId="67DB4B0A" w14:textId="72B4ABDC" w:rsidR="00220D0E" w:rsidRPr="009271A9" w:rsidRDefault="00EE2436" w:rsidP="00EE2436">
      <w:pPr>
        <w:pStyle w:val="Caption"/>
        <w:jc w:val="center"/>
        <w:rPr>
          <w:i w:val="0"/>
          <w:iCs w:val="0"/>
        </w:rPr>
      </w:pPr>
      <w:r w:rsidRPr="009271A9">
        <w:rPr>
          <w:i w:val="0"/>
          <w:iCs w:val="0"/>
        </w:rPr>
        <w:t xml:space="preserve">Figure </w:t>
      </w:r>
      <w:r w:rsidRPr="009271A9">
        <w:rPr>
          <w:i w:val="0"/>
          <w:iCs w:val="0"/>
        </w:rPr>
        <w:fldChar w:fldCharType="begin"/>
      </w:r>
      <w:r w:rsidRPr="009271A9">
        <w:rPr>
          <w:i w:val="0"/>
          <w:iCs w:val="0"/>
        </w:rPr>
        <w:instrText xml:space="preserve"> SEQ Figure \* ARABIC </w:instrText>
      </w:r>
      <w:r w:rsidRPr="009271A9">
        <w:rPr>
          <w:i w:val="0"/>
          <w:iCs w:val="0"/>
        </w:rPr>
        <w:fldChar w:fldCharType="separate"/>
      </w:r>
      <w:r w:rsidRPr="009271A9">
        <w:rPr>
          <w:i w:val="0"/>
          <w:iCs w:val="0"/>
          <w:noProof/>
        </w:rPr>
        <w:t>2</w:t>
      </w:r>
      <w:r w:rsidRPr="009271A9">
        <w:rPr>
          <w:i w:val="0"/>
          <w:iCs w:val="0"/>
        </w:rPr>
        <w:fldChar w:fldCharType="end"/>
      </w:r>
      <w:r w:rsidRPr="009271A9">
        <w:rPr>
          <w:i w:val="0"/>
          <w:iCs w:val="0"/>
        </w:rPr>
        <w:t>.0 Internal Context Diagram</w:t>
      </w:r>
    </w:p>
    <w:p w14:paraId="3591EFCD" w14:textId="19768F2F" w:rsidR="00293783" w:rsidRPr="009271A9" w:rsidRDefault="00293783" w:rsidP="00CE2E7E">
      <w:pPr>
        <w:pStyle w:val="Heading1"/>
        <w:numPr>
          <w:ilvl w:val="0"/>
          <w:numId w:val="0"/>
        </w:numPr>
      </w:pPr>
      <w:bookmarkStart w:id="88" w:name="_Toc415635127"/>
      <w:bookmarkStart w:id="89" w:name="_Toc459797221"/>
      <w:bookmarkStart w:id="90" w:name="_Toc489689142"/>
      <w:bookmarkStart w:id="91" w:name="_Toc21329142"/>
      <w:r w:rsidRPr="009271A9">
        <w:t xml:space="preserve">Appendix C: </w:t>
      </w:r>
      <w:bookmarkEnd w:id="88"/>
      <w:r w:rsidRPr="009271A9">
        <w:t>Use Case Analysis Notes</w:t>
      </w:r>
      <w:bookmarkEnd w:id="89"/>
      <w:bookmarkEnd w:id="90"/>
      <w:bookmarkEnd w:id="91"/>
    </w:p>
    <w:p w14:paraId="772F8014" w14:textId="77777777" w:rsidR="00CE2E7E" w:rsidRPr="009271A9" w:rsidRDefault="00CE2E7E" w:rsidP="00CE2E7E">
      <w:pPr>
        <w:jc w:val="both"/>
        <w:rPr>
          <w:b/>
          <w:sz w:val="28"/>
          <w:lang w:val="en-US"/>
        </w:rPr>
      </w:pPr>
      <w:r w:rsidRPr="009271A9">
        <w:rPr>
          <w:b/>
          <w:lang w:val="en-US"/>
        </w:rPr>
        <w:t>Use Case: User Registration and Login</w:t>
      </w:r>
    </w:p>
    <w:p w14:paraId="74517294" w14:textId="77777777" w:rsidR="00CE2E7E" w:rsidRPr="009271A9" w:rsidRDefault="00CE2E7E" w:rsidP="00CE2E7E">
      <w:pPr>
        <w:jc w:val="both"/>
        <w:rPr>
          <w:lang w:val="en-US"/>
        </w:rPr>
      </w:pPr>
      <w:r w:rsidRPr="009271A9">
        <w:rPr>
          <w:b/>
          <w:lang w:val="en-US"/>
        </w:rPr>
        <w:t xml:space="preserve">Actor: </w:t>
      </w:r>
      <w:r w:rsidRPr="009271A9">
        <w:rPr>
          <w:lang w:val="en-US"/>
        </w:rPr>
        <w:t>Unregistered User</w:t>
      </w:r>
    </w:p>
    <w:p w14:paraId="73A58695" w14:textId="77777777" w:rsidR="00CE2E7E" w:rsidRPr="009271A9" w:rsidRDefault="00CE2E7E" w:rsidP="00CE2E7E">
      <w:pPr>
        <w:jc w:val="both"/>
        <w:rPr>
          <w:lang w:val="en-US"/>
        </w:rPr>
      </w:pPr>
      <w:r w:rsidRPr="009271A9">
        <w:rPr>
          <w:b/>
          <w:lang w:val="en-US"/>
        </w:rPr>
        <w:t xml:space="preserve">Description: </w:t>
      </w:r>
      <w:r w:rsidRPr="009271A9">
        <w:rPr>
          <w:lang w:val="en-US"/>
        </w:rPr>
        <w:t>Unregistered users can create an account (registration) and log in to access the system.</w:t>
      </w:r>
    </w:p>
    <w:p w14:paraId="3028F4D8" w14:textId="77777777" w:rsidR="00CE2E7E" w:rsidRPr="009271A9" w:rsidRDefault="00CE2E7E" w:rsidP="00CE2E7E">
      <w:pPr>
        <w:jc w:val="both"/>
        <w:rPr>
          <w:b/>
          <w:lang w:val="en-US"/>
        </w:rPr>
      </w:pPr>
      <w:r w:rsidRPr="009271A9">
        <w:rPr>
          <w:b/>
          <w:lang w:val="en-US"/>
        </w:rPr>
        <w:lastRenderedPageBreak/>
        <w:t xml:space="preserve">Preconditions: </w:t>
      </w:r>
      <w:r w:rsidRPr="009271A9">
        <w:rPr>
          <w:lang w:val="en-US"/>
        </w:rPr>
        <w:t>The user is not registered.</w:t>
      </w:r>
    </w:p>
    <w:p w14:paraId="2E45DFE8" w14:textId="77777777" w:rsidR="00CE2E7E" w:rsidRPr="009271A9" w:rsidRDefault="00CE2E7E" w:rsidP="00CE2E7E">
      <w:pPr>
        <w:jc w:val="both"/>
        <w:rPr>
          <w:b/>
          <w:lang w:val="en-US"/>
        </w:rPr>
      </w:pPr>
      <w:r w:rsidRPr="009271A9">
        <w:rPr>
          <w:b/>
          <w:lang w:val="en-US"/>
        </w:rPr>
        <w:t>Basic Flow:</w:t>
      </w:r>
    </w:p>
    <w:p w14:paraId="49AB8E2A" w14:textId="77777777" w:rsidR="00CE2E7E" w:rsidRPr="009271A9" w:rsidRDefault="00CE2E7E" w:rsidP="00CE2E7E">
      <w:pPr>
        <w:pStyle w:val="ListParagraph"/>
        <w:numPr>
          <w:ilvl w:val="0"/>
          <w:numId w:val="155"/>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 selects the "Register" option.</w:t>
      </w:r>
    </w:p>
    <w:p w14:paraId="5579B4A7" w14:textId="77777777" w:rsidR="00CE2E7E" w:rsidRPr="009271A9" w:rsidRDefault="00CE2E7E" w:rsidP="00CE2E7E">
      <w:pPr>
        <w:pStyle w:val="ListParagraph"/>
        <w:numPr>
          <w:ilvl w:val="0"/>
          <w:numId w:val="155"/>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 provides a unique username and password.</w:t>
      </w:r>
    </w:p>
    <w:p w14:paraId="39144AE0" w14:textId="77777777" w:rsidR="00CE2E7E" w:rsidRPr="009271A9" w:rsidRDefault="00CE2E7E" w:rsidP="00CE2E7E">
      <w:pPr>
        <w:pStyle w:val="ListParagraph"/>
        <w:numPr>
          <w:ilvl w:val="0"/>
          <w:numId w:val="155"/>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 submits the registration form.</w:t>
      </w:r>
    </w:p>
    <w:p w14:paraId="5A8955E8" w14:textId="77777777" w:rsidR="00CE2E7E" w:rsidRPr="009271A9" w:rsidRDefault="00CE2E7E" w:rsidP="00CE2E7E">
      <w:pPr>
        <w:pStyle w:val="ListParagraph"/>
        <w:numPr>
          <w:ilvl w:val="0"/>
          <w:numId w:val="155"/>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The system validates the information and creates a new user account.</w:t>
      </w:r>
    </w:p>
    <w:p w14:paraId="61B179A6" w14:textId="77777777" w:rsidR="00CE2E7E" w:rsidRPr="009271A9" w:rsidRDefault="00CE2E7E" w:rsidP="00CE2E7E">
      <w:pPr>
        <w:pStyle w:val="ListParagraph"/>
        <w:numPr>
          <w:ilvl w:val="0"/>
          <w:numId w:val="155"/>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 logs in with the newly created credentials.</w:t>
      </w:r>
    </w:p>
    <w:p w14:paraId="7094C35F" w14:textId="77777777" w:rsidR="00CE2E7E" w:rsidRPr="009271A9" w:rsidRDefault="00CE2E7E" w:rsidP="00CE2E7E">
      <w:pPr>
        <w:jc w:val="both"/>
        <w:rPr>
          <w:b/>
          <w:lang w:val="en-US"/>
        </w:rPr>
      </w:pPr>
      <w:r w:rsidRPr="009271A9">
        <w:rPr>
          <w:b/>
          <w:lang w:val="en-US"/>
        </w:rPr>
        <w:t>Alternate Flows:</w:t>
      </w:r>
    </w:p>
    <w:p w14:paraId="16180D33" w14:textId="77777777" w:rsidR="00CE2E7E" w:rsidRPr="009271A9" w:rsidRDefault="00CE2E7E" w:rsidP="00CE2E7E">
      <w:pPr>
        <w:pStyle w:val="ListParagraph"/>
        <w:numPr>
          <w:ilvl w:val="0"/>
          <w:numId w:val="156"/>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If the chosen username is already taken, the system prompts the user to select a different one.</w:t>
      </w:r>
    </w:p>
    <w:p w14:paraId="33BF1068" w14:textId="77777777" w:rsidR="00CE2E7E" w:rsidRPr="009271A9" w:rsidRDefault="00CE2E7E" w:rsidP="00CE2E7E">
      <w:pPr>
        <w:jc w:val="both"/>
        <w:rPr>
          <w:b/>
          <w:lang w:val="en-US"/>
        </w:rPr>
      </w:pPr>
      <w:r w:rsidRPr="009271A9">
        <w:rPr>
          <w:b/>
          <w:lang w:val="en-US"/>
        </w:rPr>
        <w:t>Use Case: Dashboard</w:t>
      </w:r>
    </w:p>
    <w:p w14:paraId="43E52612" w14:textId="77777777" w:rsidR="00CE2E7E" w:rsidRPr="009271A9" w:rsidRDefault="00CE2E7E" w:rsidP="00CE2E7E">
      <w:pPr>
        <w:jc w:val="both"/>
        <w:rPr>
          <w:lang w:val="en-US"/>
        </w:rPr>
      </w:pPr>
      <w:r w:rsidRPr="009271A9">
        <w:rPr>
          <w:b/>
          <w:lang w:val="en-US"/>
        </w:rPr>
        <w:t xml:space="preserve">Actor: </w:t>
      </w:r>
      <w:r w:rsidRPr="009271A9">
        <w:rPr>
          <w:lang w:val="en-US"/>
        </w:rPr>
        <w:t>Registered User</w:t>
      </w:r>
    </w:p>
    <w:p w14:paraId="48F25489" w14:textId="77777777" w:rsidR="00CE2E7E" w:rsidRPr="009271A9" w:rsidRDefault="00CE2E7E" w:rsidP="00CE2E7E">
      <w:pPr>
        <w:jc w:val="both"/>
        <w:rPr>
          <w:lang w:val="en-US"/>
        </w:rPr>
      </w:pPr>
      <w:r w:rsidRPr="009271A9">
        <w:rPr>
          <w:b/>
          <w:lang w:val="en-US"/>
        </w:rPr>
        <w:t xml:space="preserve">Description: </w:t>
      </w:r>
      <w:r w:rsidRPr="009271A9">
        <w:rPr>
          <w:lang w:val="en-US"/>
        </w:rPr>
        <w:t>After logging in, users are presented with a dashboard displaying their discussion groups and account management options.</w:t>
      </w:r>
    </w:p>
    <w:p w14:paraId="13A1D700" w14:textId="77777777" w:rsidR="00CE2E7E" w:rsidRPr="009271A9" w:rsidRDefault="00CE2E7E" w:rsidP="00CE2E7E">
      <w:pPr>
        <w:jc w:val="both"/>
        <w:rPr>
          <w:lang w:val="en-US"/>
        </w:rPr>
      </w:pPr>
      <w:r w:rsidRPr="009271A9">
        <w:rPr>
          <w:b/>
          <w:lang w:val="en-US"/>
        </w:rPr>
        <w:t xml:space="preserve">Preconditions: </w:t>
      </w:r>
      <w:r w:rsidRPr="009271A9">
        <w:rPr>
          <w:lang w:val="en-US"/>
        </w:rPr>
        <w:t>The user is logged in.</w:t>
      </w:r>
    </w:p>
    <w:p w14:paraId="42C1DC90" w14:textId="77777777" w:rsidR="00CE2E7E" w:rsidRPr="009271A9" w:rsidRDefault="00CE2E7E" w:rsidP="00CE2E7E">
      <w:pPr>
        <w:jc w:val="both"/>
        <w:rPr>
          <w:b/>
          <w:lang w:val="en-US"/>
        </w:rPr>
      </w:pPr>
      <w:r w:rsidRPr="009271A9">
        <w:rPr>
          <w:b/>
          <w:lang w:val="en-US"/>
        </w:rPr>
        <w:t>Basic Flow:</w:t>
      </w:r>
    </w:p>
    <w:p w14:paraId="223757AE" w14:textId="77777777" w:rsidR="00CE2E7E" w:rsidRPr="009271A9" w:rsidRDefault="00CE2E7E" w:rsidP="00CE2E7E">
      <w:pPr>
        <w:pStyle w:val="ListParagraph"/>
        <w:numPr>
          <w:ilvl w:val="0"/>
          <w:numId w:val="157"/>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 logs in.</w:t>
      </w:r>
    </w:p>
    <w:p w14:paraId="402B801C" w14:textId="77777777" w:rsidR="00CE2E7E" w:rsidRPr="009271A9" w:rsidRDefault="00CE2E7E" w:rsidP="00CE2E7E">
      <w:pPr>
        <w:pStyle w:val="ListParagraph"/>
        <w:numPr>
          <w:ilvl w:val="0"/>
          <w:numId w:val="157"/>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The system presents a dashboard with discussion groups and account options.</w:t>
      </w:r>
    </w:p>
    <w:p w14:paraId="5FDE7A1A" w14:textId="77777777" w:rsidR="00CE2E7E" w:rsidRPr="009271A9" w:rsidRDefault="00CE2E7E" w:rsidP="00CE2E7E">
      <w:pPr>
        <w:pStyle w:val="ListParagraph"/>
        <w:numPr>
          <w:ilvl w:val="0"/>
          <w:numId w:val="157"/>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 can access and interact with their groups or manage their account.</w:t>
      </w:r>
    </w:p>
    <w:p w14:paraId="74FF1FAB" w14:textId="77777777" w:rsidR="00CE2E7E" w:rsidRPr="009271A9" w:rsidRDefault="00CE2E7E" w:rsidP="00CE2E7E">
      <w:pPr>
        <w:jc w:val="both"/>
        <w:rPr>
          <w:b/>
          <w:lang w:val="en-US"/>
        </w:rPr>
      </w:pPr>
      <w:r w:rsidRPr="009271A9">
        <w:rPr>
          <w:b/>
          <w:lang w:val="en-US"/>
        </w:rPr>
        <w:t>Alternate Flows:</w:t>
      </w:r>
    </w:p>
    <w:p w14:paraId="7A6ED65C" w14:textId="77777777" w:rsidR="00CE2E7E" w:rsidRPr="009271A9" w:rsidRDefault="00CE2E7E" w:rsidP="00CE2E7E">
      <w:pPr>
        <w:pStyle w:val="ListParagraph"/>
        <w:numPr>
          <w:ilvl w:val="0"/>
          <w:numId w:val="158"/>
        </w:numPr>
        <w:spacing w:after="200" w:line="276" w:lineRule="auto"/>
        <w:jc w:val="both"/>
        <w:rPr>
          <w:rFonts w:ascii="Times New Roman" w:hAnsi="Times New Roman" w:cs="Times New Roman"/>
          <w:b/>
          <w:sz w:val="24"/>
          <w:lang w:val="en-US"/>
        </w:rPr>
      </w:pPr>
      <w:r w:rsidRPr="009271A9">
        <w:rPr>
          <w:rFonts w:ascii="Times New Roman" w:hAnsi="Times New Roman" w:cs="Times New Roman"/>
          <w:sz w:val="24"/>
          <w:lang w:val="en-US"/>
        </w:rPr>
        <w:t>Users can navigate to discussion groups or settings.</w:t>
      </w:r>
    </w:p>
    <w:p w14:paraId="09226F5A" w14:textId="77777777" w:rsidR="00CE2E7E" w:rsidRPr="009271A9" w:rsidRDefault="00CE2E7E" w:rsidP="00CE2E7E">
      <w:pPr>
        <w:jc w:val="both"/>
        <w:rPr>
          <w:b/>
          <w:lang w:val="en-US"/>
        </w:rPr>
      </w:pPr>
      <w:r w:rsidRPr="009271A9">
        <w:rPr>
          <w:b/>
          <w:lang w:val="en-US"/>
        </w:rPr>
        <w:t>Use Case: Joining/Leaving Groups</w:t>
      </w:r>
    </w:p>
    <w:p w14:paraId="091680C7" w14:textId="77777777" w:rsidR="00CE2E7E" w:rsidRPr="009271A9" w:rsidRDefault="00CE2E7E" w:rsidP="00CE2E7E">
      <w:pPr>
        <w:jc w:val="both"/>
        <w:rPr>
          <w:lang w:val="en-US"/>
        </w:rPr>
      </w:pPr>
      <w:r w:rsidRPr="009271A9">
        <w:rPr>
          <w:b/>
          <w:lang w:val="en-US"/>
        </w:rPr>
        <w:t xml:space="preserve">Actor: </w:t>
      </w:r>
      <w:r w:rsidRPr="009271A9">
        <w:rPr>
          <w:lang w:val="en-US"/>
        </w:rPr>
        <w:t>Registered User</w:t>
      </w:r>
    </w:p>
    <w:p w14:paraId="3F5704CC" w14:textId="77777777" w:rsidR="00CE2E7E" w:rsidRPr="009271A9" w:rsidRDefault="00CE2E7E" w:rsidP="00CE2E7E">
      <w:pPr>
        <w:jc w:val="both"/>
        <w:rPr>
          <w:lang w:val="en-US"/>
        </w:rPr>
      </w:pPr>
      <w:r w:rsidRPr="009271A9">
        <w:rPr>
          <w:b/>
          <w:lang w:val="en-US"/>
        </w:rPr>
        <w:t xml:space="preserve">Description: </w:t>
      </w:r>
      <w:r w:rsidRPr="009271A9">
        <w:rPr>
          <w:lang w:val="en-US"/>
        </w:rPr>
        <w:t>Users can join or leave discussion groups.</w:t>
      </w:r>
    </w:p>
    <w:p w14:paraId="085FC9EC" w14:textId="77777777" w:rsidR="00CE2E7E" w:rsidRPr="009271A9" w:rsidRDefault="00CE2E7E" w:rsidP="00CE2E7E">
      <w:pPr>
        <w:jc w:val="both"/>
        <w:rPr>
          <w:lang w:val="en-US"/>
        </w:rPr>
      </w:pPr>
      <w:r w:rsidRPr="009271A9">
        <w:rPr>
          <w:b/>
          <w:lang w:val="en-US"/>
        </w:rPr>
        <w:t xml:space="preserve">Preconditions: </w:t>
      </w:r>
      <w:r w:rsidRPr="009271A9">
        <w:rPr>
          <w:lang w:val="en-US"/>
        </w:rPr>
        <w:t>The user is logged in.</w:t>
      </w:r>
    </w:p>
    <w:p w14:paraId="5DD224F8" w14:textId="77777777" w:rsidR="00CE2E7E" w:rsidRPr="009271A9" w:rsidRDefault="00CE2E7E" w:rsidP="00CE2E7E">
      <w:pPr>
        <w:jc w:val="both"/>
        <w:rPr>
          <w:b/>
          <w:lang w:val="en-US"/>
        </w:rPr>
      </w:pPr>
      <w:r w:rsidRPr="009271A9">
        <w:rPr>
          <w:b/>
          <w:lang w:val="en-US"/>
        </w:rPr>
        <w:t>Basic Flow:</w:t>
      </w:r>
    </w:p>
    <w:p w14:paraId="61E12DCF" w14:textId="77777777" w:rsidR="00CE2E7E" w:rsidRPr="009271A9" w:rsidRDefault="00CE2E7E" w:rsidP="00CE2E7E">
      <w:pPr>
        <w:pStyle w:val="ListParagraph"/>
        <w:numPr>
          <w:ilvl w:val="0"/>
          <w:numId w:val="159"/>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 navigates to the group they want to join/leave.</w:t>
      </w:r>
    </w:p>
    <w:p w14:paraId="16A757BC" w14:textId="77777777" w:rsidR="00CE2E7E" w:rsidRPr="009271A9" w:rsidRDefault="00CE2E7E" w:rsidP="00CE2E7E">
      <w:pPr>
        <w:pStyle w:val="ListParagraph"/>
        <w:numPr>
          <w:ilvl w:val="0"/>
          <w:numId w:val="159"/>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 selects the "Join" or "Leave" option.</w:t>
      </w:r>
    </w:p>
    <w:p w14:paraId="2CDD929A" w14:textId="77777777" w:rsidR="00CE2E7E" w:rsidRPr="009271A9" w:rsidRDefault="00CE2E7E" w:rsidP="00CE2E7E">
      <w:pPr>
        <w:pStyle w:val="ListParagraph"/>
        <w:numPr>
          <w:ilvl w:val="0"/>
          <w:numId w:val="159"/>
        </w:numPr>
        <w:spacing w:after="200" w:line="276" w:lineRule="auto"/>
        <w:jc w:val="both"/>
        <w:rPr>
          <w:rFonts w:ascii="Times New Roman" w:hAnsi="Times New Roman" w:cs="Times New Roman"/>
          <w:b/>
          <w:sz w:val="24"/>
          <w:lang w:val="en-US"/>
        </w:rPr>
      </w:pPr>
      <w:r w:rsidRPr="009271A9">
        <w:rPr>
          <w:rFonts w:ascii="Times New Roman" w:hAnsi="Times New Roman" w:cs="Times New Roman"/>
          <w:sz w:val="24"/>
          <w:lang w:val="en-US"/>
        </w:rPr>
        <w:t>The system updates the user's group membership accordingly</w:t>
      </w:r>
      <w:r w:rsidRPr="009271A9">
        <w:rPr>
          <w:rFonts w:ascii="Times New Roman" w:hAnsi="Times New Roman" w:cs="Times New Roman"/>
          <w:b/>
          <w:sz w:val="24"/>
          <w:lang w:val="en-US"/>
        </w:rPr>
        <w:t>.</w:t>
      </w:r>
    </w:p>
    <w:p w14:paraId="4B4DE67A" w14:textId="77777777" w:rsidR="00CE2E7E" w:rsidRPr="009271A9" w:rsidRDefault="00CE2E7E" w:rsidP="00CE2E7E">
      <w:pPr>
        <w:jc w:val="both"/>
        <w:rPr>
          <w:b/>
          <w:lang w:val="en-US"/>
        </w:rPr>
      </w:pPr>
      <w:r w:rsidRPr="009271A9">
        <w:rPr>
          <w:b/>
          <w:lang w:val="en-US"/>
        </w:rPr>
        <w:t>Alternate Flows:</w:t>
      </w:r>
    </w:p>
    <w:p w14:paraId="068FA992" w14:textId="77777777" w:rsidR="00CE2E7E" w:rsidRPr="009271A9" w:rsidRDefault="00CE2E7E" w:rsidP="00CE2E7E">
      <w:pPr>
        <w:pStyle w:val="ListParagraph"/>
        <w:numPr>
          <w:ilvl w:val="0"/>
          <w:numId w:val="160"/>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Users can be prompted to confirm their choice if leaving a group to prevent accidental exits.</w:t>
      </w:r>
    </w:p>
    <w:p w14:paraId="5068F1F2" w14:textId="77777777" w:rsidR="00CE2E7E" w:rsidRPr="009271A9" w:rsidRDefault="00CE2E7E" w:rsidP="00CE2E7E">
      <w:pPr>
        <w:jc w:val="both"/>
        <w:rPr>
          <w:b/>
          <w:lang w:val="en-US"/>
        </w:rPr>
      </w:pPr>
      <w:r w:rsidRPr="009271A9">
        <w:rPr>
          <w:b/>
          <w:lang w:val="en-US"/>
        </w:rPr>
        <w:t>Use Case: Discussion Group Interface</w:t>
      </w:r>
    </w:p>
    <w:p w14:paraId="6516BBAF" w14:textId="77777777" w:rsidR="00CE2E7E" w:rsidRPr="009271A9" w:rsidRDefault="00CE2E7E" w:rsidP="00CE2E7E">
      <w:pPr>
        <w:jc w:val="both"/>
        <w:rPr>
          <w:lang w:val="en-US"/>
        </w:rPr>
      </w:pPr>
      <w:r w:rsidRPr="009271A9">
        <w:rPr>
          <w:b/>
          <w:lang w:val="en-US"/>
        </w:rPr>
        <w:t xml:space="preserve">Actor: </w:t>
      </w:r>
      <w:r w:rsidRPr="009271A9">
        <w:rPr>
          <w:lang w:val="en-US"/>
        </w:rPr>
        <w:t>Registered User</w:t>
      </w:r>
    </w:p>
    <w:p w14:paraId="342B228F" w14:textId="77777777" w:rsidR="00CE2E7E" w:rsidRPr="009271A9" w:rsidRDefault="00CE2E7E" w:rsidP="00CE2E7E">
      <w:pPr>
        <w:jc w:val="both"/>
        <w:rPr>
          <w:b/>
          <w:lang w:val="en-US"/>
        </w:rPr>
      </w:pPr>
      <w:r w:rsidRPr="009271A9">
        <w:rPr>
          <w:b/>
          <w:lang w:val="en-US"/>
        </w:rPr>
        <w:t xml:space="preserve">Description: </w:t>
      </w:r>
      <w:r w:rsidRPr="009271A9">
        <w:rPr>
          <w:lang w:val="en-US"/>
        </w:rPr>
        <w:t>Users can access discussion groups, view messages, and post messages.</w:t>
      </w:r>
    </w:p>
    <w:p w14:paraId="75D996B2" w14:textId="77777777" w:rsidR="00CE2E7E" w:rsidRPr="009271A9" w:rsidRDefault="00CE2E7E" w:rsidP="00CE2E7E">
      <w:pPr>
        <w:jc w:val="both"/>
        <w:rPr>
          <w:lang w:val="en-US"/>
        </w:rPr>
      </w:pPr>
      <w:r w:rsidRPr="009271A9">
        <w:rPr>
          <w:b/>
          <w:lang w:val="en-US"/>
        </w:rPr>
        <w:t xml:space="preserve">Preconditions: </w:t>
      </w:r>
      <w:r w:rsidRPr="009271A9">
        <w:rPr>
          <w:lang w:val="en-US"/>
        </w:rPr>
        <w:t>The user is logged in and part of the group.</w:t>
      </w:r>
    </w:p>
    <w:p w14:paraId="37772732" w14:textId="77777777" w:rsidR="00CE2E7E" w:rsidRPr="009271A9" w:rsidRDefault="00CE2E7E" w:rsidP="00CE2E7E">
      <w:pPr>
        <w:pStyle w:val="ListParagraph"/>
        <w:numPr>
          <w:ilvl w:val="0"/>
          <w:numId w:val="161"/>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Basic Flow:</w:t>
      </w:r>
    </w:p>
    <w:p w14:paraId="71277ECE" w14:textId="77777777" w:rsidR="00CE2E7E" w:rsidRPr="009271A9" w:rsidRDefault="00CE2E7E" w:rsidP="00CE2E7E">
      <w:pPr>
        <w:pStyle w:val="ListParagraph"/>
        <w:numPr>
          <w:ilvl w:val="0"/>
          <w:numId w:val="161"/>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 selects a discussion group.</w:t>
      </w:r>
    </w:p>
    <w:p w14:paraId="13389648" w14:textId="77777777" w:rsidR="00CE2E7E" w:rsidRPr="009271A9" w:rsidRDefault="00CE2E7E" w:rsidP="00CE2E7E">
      <w:pPr>
        <w:pStyle w:val="ListParagraph"/>
        <w:numPr>
          <w:ilvl w:val="0"/>
          <w:numId w:val="161"/>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The system presents the discussion group interface.</w:t>
      </w:r>
    </w:p>
    <w:p w14:paraId="7CE9FBEE" w14:textId="77777777" w:rsidR="00CE2E7E" w:rsidRPr="009271A9" w:rsidRDefault="00CE2E7E" w:rsidP="00CE2E7E">
      <w:pPr>
        <w:pStyle w:val="ListParagraph"/>
        <w:numPr>
          <w:ilvl w:val="0"/>
          <w:numId w:val="161"/>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 can view group messages, member list, and post messages.</w:t>
      </w:r>
    </w:p>
    <w:p w14:paraId="3772C702" w14:textId="77777777" w:rsidR="00CE2E7E" w:rsidRPr="009271A9" w:rsidRDefault="00CE2E7E" w:rsidP="00CE2E7E">
      <w:pPr>
        <w:jc w:val="both"/>
        <w:rPr>
          <w:b/>
          <w:lang w:val="en-US"/>
        </w:rPr>
      </w:pPr>
      <w:r w:rsidRPr="009271A9">
        <w:rPr>
          <w:b/>
          <w:lang w:val="en-US"/>
        </w:rPr>
        <w:t>Alternate Flows:</w:t>
      </w:r>
    </w:p>
    <w:p w14:paraId="494960C8" w14:textId="77777777" w:rsidR="00CE2E7E" w:rsidRPr="009271A9" w:rsidRDefault="00CE2E7E" w:rsidP="00CE2E7E">
      <w:pPr>
        <w:pStyle w:val="ListParagraph"/>
        <w:numPr>
          <w:ilvl w:val="0"/>
          <w:numId w:val="162"/>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Users can interact with messages, such as liking, replying, or reporting.</w:t>
      </w:r>
    </w:p>
    <w:p w14:paraId="1F12B652" w14:textId="77777777" w:rsidR="00CE2E7E" w:rsidRPr="009271A9" w:rsidRDefault="00CE2E7E" w:rsidP="00CE2E7E">
      <w:pPr>
        <w:pStyle w:val="ListParagraph"/>
        <w:numPr>
          <w:ilvl w:val="0"/>
          <w:numId w:val="162"/>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lastRenderedPageBreak/>
        <w:t>Users can send private messages to other group members.</w:t>
      </w:r>
    </w:p>
    <w:p w14:paraId="2BE91D37" w14:textId="77777777" w:rsidR="00CE2E7E" w:rsidRPr="009271A9" w:rsidRDefault="00CE2E7E" w:rsidP="00CE2E7E">
      <w:pPr>
        <w:jc w:val="both"/>
        <w:rPr>
          <w:b/>
          <w:lang w:val="en-US"/>
        </w:rPr>
      </w:pPr>
      <w:r w:rsidRPr="009271A9">
        <w:rPr>
          <w:b/>
          <w:lang w:val="en-US"/>
        </w:rPr>
        <w:t>Use Case: Message Posting</w:t>
      </w:r>
    </w:p>
    <w:p w14:paraId="29128E04" w14:textId="77777777" w:rsidR="00CE2E7E" w:rsidRPr="009271A9" w:rsidRDefault="00CE2E7E" w:rsidP="00CE2E7E">
      <w:pPr>
        <w:jc w:val="both"/>
        <w:rPr>
          <w:lang w:val="en-US"/>
        </w:rPr>
      </w:pPr>
      <w:r w:rsidRPr="009271A9">
        <w:rPr>
          <w:b/>
          <w:lang w:val="en-US"/>
        </w:rPr>
        <w:t xml:space="preserve">Actor: </w:t>
      </w:r>
      <w:r w:rsidRPr="009271A9">
        <w:rPr>
          <w:lang w:val="en-US"/>
        </w:rPr>
        <w:t>Registered User</w:t>
      </w:r>
    </w:p>
    <w:p w14:paraId="47DEEA6C" w14:textId="77777777" w:rsidR="00CE2E7E" w:rsidRPr="009271A9" w:rsidRDefault="00CE2E7E" w:rsidP="00CE2E7E">
      <w:pPr>
        <w:jc w:val="both"/>
        <w:rPr>
          <w:lang w:val="en-US"/>
        </w:rPr>
      </w:pPr>
      <w:r w:rsidRPr="009271A9">
        <w:rPr>
          <w:b/>
          <w:lang w:val="en-US"/>
        </w:rPr>
        <w:t xml:space="preserve">Description: </w:t>
      </w:r>
      <w:r w:rsidRPr="009271A9">
        <w:rPr>
          <w:lang w:val="en-US"/>
        </w:rPr>
        <w:t>Users can compose and send messages within a discussion group.</w:t>
      </w:r>
    </w:p>
    <w:p w14:paraId="4DD40933" w14:textId="77777777" w:rsidR="00CE2E7E" w:rsidRPr="009271A9" w:rsidRDefault="00CE2E7E" w:rsidP="00CE2E7E">
      <w:pPr>
        <w:jc w:val="both"/>
        <w:rPr>
          <w:lang w:val="en-US"/>
        </w:rPr>
      </w:pPr>
      <w:r w:rsidRPr="009271A9">
        <w:rPr>
          <w:b/>
          <w:lang w:val="en-US"/>
        </w:rPr>
        <w:t xml:space="preserve">Preconditions: </w:t>
      </w:r>
      <w:r w:rsidRPr="009271A9">
        <w:rPr>
          <w:lang w:val="en-US"/>
        </w:rPr>
        <w:t>The user is logged in and is in a discussion group.</w:t>
      </w:r>
    </w:p>
    <w:p w14:paraId="5A71CCCE" w14:textId="77777777" w:rsidR="00CE2E7E" w:rsidRPr="009271A9" w:rsidRDefault="00CE2E7E" w:rsidP="00CE2E7E">
      <w:pPr>
        <w:jc w:val="both"/>
        <w:rPr>
          <w:b/>
          <w:lang w:val="en-US"/>
        </w:rPr>
      </w:pPr>
      <w:r w:rsidRPr="009271A9">
        <w:rPr>
          <w:b/>
          <w:lang w:val="en-US"/>
        </w:rPr>
        <w:t>Basic Flow:</w:t>
      </w:r>
    </w:p>
    <w:p w14:paraId="5ACAEE86" w14:textId="77777777" w:rsidR="00CE2E7E" w:rsidRPr="009271A9" w:rsidRDefault="00CE2E7E" w:rsidP="00CE2E7E">
      <w:pPr>
        <w:pStyle w:val="ListParagraph"/>
        <w:numPr>
          <w:ilvl w:val="0"/>
          <w:numId w:val="163"/>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 navigates to the discussion group interface.</w:t>
      </w:r>
    </w:p>
    <w:p w14:paraId="362D75E7" w14:textId="77777777" w:rsidR="00CE2E7E" w:rsidRPr="009271A9" w:rsidRDefault="00CE2E7E" w:rsidP="00CE2E7E">
      <w:pPr>
        <w:pStyle w:val="ListParagraph"/>
        <w:numPr>
          <w:ilvl w:val="0"/>
          <w:numId w:val="163"/>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 types a message in the text input field.</w:t>
      </w:r>
    </w:p>
    <w:p w14:paraId="0910F5FD" w14:textId="77777777" w:rsidR="00CE2E7E" w:rsidRPr="009271A9" w:rsidRDefault="00CE2E7E" w:rsidP="00CE2E7E">
      <w:pPr>
        <w:pStyle w:val="ListParagraph"/>
        <w:numPr>
          <w:ilvl w:val="0"/>
          <w:numId w:val="163"/>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 can format the message (e.g., add attachments).</w:t>
      </w:r>
    </w:p>
    <w:p w14:paraId="6AB9A0EE" w14:textId="77777777" w:rsidR="00CE2E7E" w:rsidRPr="009271A9" w:rsidRDefault="00CE2E7E" w:rsidP="00CE2E7E">
      <w:pPr>
        <w:pStyle w:val="ListParagraph"/>
        <w:numPr>
          <w:ilvl w:val="0"/>
          <w:numId w:val="163"/>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 previews the message (optional).</w:t>
      </w:r>
    </w:p>
    <w:p w14:paraId="6E5FC93D" w14:textId="77777777" w:rsidR="00CE2E7E" w:rsidRPr="009271A9" w:rsidRDefault="00CE2E7E" w:rsidP="00CE2E7E">
      <w:pPr>
        <w:pStyle w:val="ListParagraph"/>
        <w:numPr>
          <w:ilvl w:val="0"/>
          <w:numId w:val="163"/>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 posts the message.</w:t>
      </w:r>
    </w:p>
    <w:p w14:paraId="6BB80FE2" w14:textId="77777777" w:rsidR="00CE2E7E" w:rsidRPr="009271A9" w:rsidRDefault="00CE2E7E" w:rsidP="00CE2E7E">
      <w:pPr>
        <w:jc w:val="both"/>
        <w:rPr>
          <w:b/>
          <w:lang w:val="en-US"/>
        </w:rPr>
      </w:pPr>
      <w:r w:rsidRPr="009271A9">
        <w:rPr>
          <w:b/>
          <w:lang w:val="en-US"/>
        </w:rPr>
        <w:t>Alternate Flows:</w:t>
      </w:r>
    </w:p>
    <w:p w14:paraId="0F465282" w14:textId="77777777" w:rsidR="00CE2E7E" w:rsidRPr="009271A9" w:rsidRDefault="00CE2E7E" w:rsidP="00CE2E7E">
      <w:pPr>
        <w:pStyle w:val="ListParagraph"/>
        <w:numPr>
          <w:ilvl w:val="0"/>
          <w:numId w:val="164"/>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Users can attach files, images, or links to messages.</w:t>
      </w:r>
    </w:p>
    <w:p w14:paraId="17D7ED04" w14:textId="77777777" w:rsidR="00CE2E7E" w:rsidRPr="009271A9" w:rsidRDefault="00CE2E7E" w:rsidP="00CE2E7E">
      <w:pPr>
        <w:pStyle w:val="ListParagraph"/>
        <w:numPr>
          <w:ilvl w:val="0"/>
          <w:numId w:val="164"/>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There may be character limits for messages.</w:t>
      </w:r>
    </w:p>
    <w:p w14:paraId="51AC773D" w14:textId="77777777" w:rsidR="00CE2E7E" w:rsidRPr="009271A9" w:rsidRDefault="00CE2E7E" w:rsidP="00CE2E7E">
      <w:pPr>
        <w:jc w:val="both"/>
        <w:rPr>
          <w:b/>
          <w:lang w:val="en-US"/>
        </w:rPr>
      </w:pPr>
      <w:r w:rsidRPr="009271A9">
        <w:rPr>
          <w:b/>
          <w:lang w:val="en-US"/>
        </w:rPr>
        <w:t>Use Case: Notifications</w:t>
      </w:r>
    </w:p>
    <w:p w14:paraId="60672F42" w14:textId="77777777" w:rsidR="00CE2E7E" w:rsidRPr="009271A9" w:rsidRDefault="00CE2E7E" w:rsidP="00CE2E7E">
      <w:pPr>
        <w:jc w:val="both"/>
        <w:rPr>
          <w:lang w:val="en-US"/>
        </w:rPr>
      </w:pPr>
      <w:r w:rsidRPr="009271A9">
        <w:rPr>
          <w:b/>
          <w:lang w:val="en-US"/>
        </w:rPr>
        <w:t xml:space="preserve">Actor: </w:t>
      </w:r>
      <w:r w:rsidRPr="009271A9">
        <w:rPr>
          <w:lang w:val="en-US"/>
        </w:rPr>
        <w:t>Registered User</w:t>
      </w:r>
    </w:p>
    <w:p w14:paraId="718CD77B" w14:textId="77777777" w:rsidR="00CE2E7E" w:rsidRPr="009271A9" w:rsidRDefault="00CE2E7E" w:rsidP="00CE2E7E">
      <w:pPr>
        <w:jc w:val="both"/>
        <w:rPr>
          <w:lang w:val="en-US"/>
        </w:rPr>
      </w:pPr>
      <w:r w:rsidRPr="009271A9">
        <w:rPr>
          <w:b/>
          <w:lang w:val="en-US"/>
        </w:rPr>
        <w:t xml:space="preserve">Description: </w:t>
      </w:r>
      <w:r w:rsidRPr="009271A9">
        <w:rPr>
          <w:lang w:val="en-US"/>
        </w:rPr>
        <w:t>Users receive notifications for new messages and can customize their notification preferences.</w:t>
      </w:r>
    </w:p>
    <w:p w14:paraId="43338816" w14:textId="77777777" w:rsidR="00CE2E7E" w:rsidRPr="009271A9" w:rsidRDefault="00CE2E7E" w:rsidP="00CE2E7E">
      <w:pPr>
        <w:jc w:val="both"/>
        <w:rPr>
          <w:lang w:val="en-US"/>
        </w:rPr>
      </w:pPr>
      <w:r w:rsidRPr="009271A9">
        <w:rPr>
          <w:b/>
          <w:lang w:val="en-US"/>
        </w:rPr>
        <w:t xml:space="preserve">Preconditions: </w:t>
      </w:r>
      <w:r w:rsidRPr="009271A9">
        <w:rPr>
          <w:lang w:val="en-US"/>
        </w:rPr>
        <w:t>The user is logged in.</w:t>
      </w:r>
    </w:p>
    <w:p w14:paraId="2AF89E51" w14:textId="77777777" w:rsidR="00CE2E7E" w:rsidRPr="009271A9" w:rsidRDefault="00CE2E7E" w:rsidP="00CE2E7E">
      <w:pPr>
        <w:jc w:val="both"/>
        <w:rPr>
          <w:b/>
          <w:lang w:val="en-US"/>
        </w:rPr>
      </w:pPr>
      <w:r w:rsidRPr="009271A9">
        <w:rPr>
          <w:b/>
          <w:lang w:val="en-US"/>
        </w:rPr>
        <w:t>Basic Flow:</w:t>
      </w:r>
    </w:p>
    <w:p w14:paraId="1EDE599A" w14:textId="77777777" w:rsidR="00CE2E7E" w:rsidRPr="009271A9" w:rsidRDefault="00CE2E7E" w:rsidP="00CE2E7E">
      <w:pPr>
        <w:pStyle w:val="ListParagraph"/>
        <w:numPr>
          <w:ilvl w:val="0"/>
          <w:numId w:val="165"/>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 receives notifications for new messages in their groups.</w:t>
      </w:r>
    </w:p>
    <w:p w14:paraId="53202A0F" w14:textId="77777777" w:rsidR="00CE2E7E" w:rsidRPr="009271A9" w:rsidRDefault="00CE2E7E" w:rsidP="00CE2E7E">
      <w:pPr>
        <w:pStyle w:val="ListParagraph"/>
        <w:numPr>
          <w:ilvl w:val="0"/>
          <w:numId w:val="165"/>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 can access notification settings and customize notification preferences (e.g., email, in-app, push notifications).</w:t>
      </w:r>
    </w:p>
    <w:p w14:paraId="13FA555F" w14:textId="77777777" w:rsidR="00CE2E7E" w:rsidRPr="009271A9" w:rsidRDefault="00CE2E7E" w:rsidP="00CE2E7E">
      <w:pPr>
        <w:jc w:val="both"/>
        <w:rPr>
          <w:b/>
          <w:lang w:val="en-US"/>
        </w:rPr>
      </w:pPr>
      <w:r w:rsidRPr="009271A9">
        <w:rPr>
          <w:b/>
          <w:lang w:val="en-US"/>
        </w:rPr>
        <w:t>Use Case: Profile Management</w:t>
      </w:r>
    </w:p>
    <w:p w14:paraId="05A9E1C6" w14:textId="77777777" w:rsidR="00CE2E7E" w:rsidRPr="009271A9" w:rsidRDefault="00CE2E7E" w:rsidP="00CE2E7E">
      <w:pPr>
        <w:jc w:val="both"/>
        <w:rPr>
          <w:lang w:val="en-US"/>
        </w:rPr>
      </w:pPr>
      <w:r w:rsidRPr="009271A9">
        <w:rPr>
          <w:b/>
          <w:lang w:val="en-US"/>
        </w:rPr>
        <w:t xml:space="preserve">Actor: </w:t>
      </w:r>
      <w:r w:rsidRPr="009271A9">
        <w:rPr>
          <w:lang w:val="en-US"/>
        </w:rPr>
        <w:t>Registered User</w:t>
      </w:r>
    </w:p>
    <w:p w14:paraId="61472E9C" w14:textId="77777777" w:rsidR="00CE2E7E" w:rsidRPr="009271A9" w:rsidRDefault="00CE2E7E" w:rsidP="00CE2E7E">
      <w:pPr>
        <w:jc w:val="both"/>
        <w:rPr>
          <w:b/>
          <w:lang w:val="en-US"/>
        </w:rPr>
      </w:pPr>
      <w:r w:rsidRPr="009271A9">
        <w:rPr>
          <w:b/>
          <w:lang w:val="en-US"/>
        </w:rPr>
        <w:t xml:space="preserve">Description: </w:t>
      </w:r>
      <w:r w:rsidRPr="009271A9">
        <w:rPr>
          <w:lang w:val="en-US"/>
        </w:rPr>
        <w:t>Users can view and edit their profile information.</w:t>
      </w:r>
    </w:p>
    <w:p w14:paraId="02D41408" w14:textId="77777777" w:rsidR="00CE2E7E" w:rsidRPr="009271A9" w:rsidRDefault="00CE2E7E" w:rsidP="00CE2E7E">
      <w:pPr>
        <w:jc w:val="both"/>
        <w:rPr>
          <w:lang w:val="en-US"/>
        </w:rPr>
      </w:pPr>
      <w:r w:rsidRPr="009271A9">
        <w:rPr>
          <w:b/>
          <w:lang w:val="en-US"/>
        </w:rPr>
        <w:t xml:space="preserve">Preconditions: </w:t>
      </w:r>
      <w:r w:rsidRPr="009271A9">
        <w:rPr>
          <w:lang w:val="en-US"/>
        </w:rPr>
        <w:t>The user is logged in.</w:t>
      </w:r>
    </w:p>
    <w:p w14:paraId="1D1125F7" w14:textId="77777777" w:rsidR="00CE2E7E" w:rsidRPr="009271A9" w:rsidRDefault="00CE2E7E" w:rsidP="00CE2E7E">
      <w:pPr>
        <w:jc w:val="both"/>
        <w:rPr>
          <w:b/>
          <w:lang w:val="en-US"/>
        </w:rPr>
      </w:pPr>
      <w:r w:rsidRPr="009271A9">
        <w:rPr>
          <w:b/>
          <w:lang w:val="en-US"/>
        </w:rPr>
        <w:t>Basic Flow:</w:t>
      </w:r>
    </w:p>
    <w:p w14:paraId="35EA2AE8" w14:textId="77777777" w:rsidR="00CE2E7E" w:rsidRPr="009271A9" w:rsidRDefault="00CE2E7E" w:rsidP="00CE2E7E">
      <w:pPr>
        <w:pStyle w:val="ListParagraph"/>
        <w:numPr>
          <w:ilvl w:val="0"/>
          <w:numId w:val="166"/>
        </w:numPr>
        <w:spacing w:after="200" w:line="276" w:lineRule="auto"/>
        <w:jc w:val="both"/>
        <w:rPr>
          <w:rFonts w:ascii="Times New Roman" w:hAnsi="Times New Roman" w:cs="Times New Roman"/>
          <w:sz w:val="24"/>
          <w:lang w:val="en-US"/>
        </w:rPr>
      </w:pPr>
      <w:r w:rsidRPr="009271A9">
        <w:rPr>
          <w:rFonts w:ascii="Times New Roman" w:hAnsi="Times New Roman" w:cs="Times New Roman"/>
          <w:sz w:val="24"/>
          <w:lang w:val="en-US"/>
        </w:rPr>
        <w:t>User accesses their profile.</w:t>
      </w:r>
    </w:p>
    <w:p w14:paraId="085C7F8A" w14:textId="737CDD45" w:rsidR="00CE2E7E" w:rsidRPr="009271A9" w:rsidRDefault="00CE2E7E" w:rsidP="00CE2E7E">
      <w:pPr>
        <w:rPr>
          <w:bCs/>
        </w:rPr>
      </w:pPr>
      <w:r w:rsidRPr="009271A9">
        <w:rPr>
          <w:lang w:val="en-US"/>
        </w:rPr>
        <w:t>User can view and edit profile details, including profile picture and status message</w:t>
      </w:r>
    </w:p>
    <w:p w14:paraId="05C9CA74" w14:textId="58C5E888" w:rsidR="00293783" w:rsidRPr="009271A9" w:rsidRDefault="00293783" w:rsidP="00927937">
      <w:pPr>
        <w:pStyle w:val="Heading1"/>
        <w:numPr>
          <w:ilvl w:val="0"/>
          <w:numId w:val="0"/>
        </w:numPr>
      </w:pPr>
      <w:bookmarkStart w:id="92" w:name="_Toc373069956"/>
      <w:bookmarkStart w:id="93" w:name="_Toc415635082"/>
      <w:bookmarkStart w:id="94" w:name="_Toc459797222"/>
      <w:bookmarkStart w:id="95" w:name="_Toc489689143"/>
      <w:bookmarkStart w:id="96" w:name="_Toc21329143"/>
      <w:r w:rsidRPr="009271A9">
        <w:t xml:space="preserve">Appendix D: </w:t>
      </w:r>
      <w:bookmarkEnd w:id="92"/>
      <w:bookmarkEnd w:id="93"/>
      <w:bookmarkEnd w:id="94"/>
      <w:bookmarkEnd w:id="95"/>
      <w:r w:rsidRPr="009271A9">
        <w:t>Development Process</w:t>
      </w:r>
      <w:bookmarkStart w:id="97" w:name="_Toc459797195"/>
      <w:bookmarkStart w:id="98" w:name="_Toc489689087"/>
      <w:bookmarkEnd w:id="96"/>
    </w:p>
    <w:p w14:paraId="296877C5" w14:textId="77777777" w:rsidR="00293783" w:rsidRPr="009271A9" w:rsidRDefault="00293783">
      <w:pPr>
        <w:pStyle w:val="BodyText3"/>
        <w:rPr>
          <w:i w:val="0"/>
        </w:rPr>
      </w:pPr>
      <w:r w:rsidRPr="009271A9">
        <w:rPr>
          <w:i w:val="0"/>
        </w:rPr>
        <w:t>Tasks Undertaken</w:t>
      </w:r>
      <w:bookmarkEnd w:id="97"/>
      <w:bookmarkEnd w:id="98"/>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870"/>
        <w:gridCol w:w="2700"/>
      </w:tblGrid>
      <w:tr w:rsidR="00293783" w:rsidRPr="009271A9" w14:paraId="16C0376E" w14:textId="77777777" w:rsidTr="004B0A73">
        <w:tc>
          <w:tcPr>
            <w:tcW w:w="2448" w:type="dxa"/>
            <w:shd w:val="pct15" w:color="auto" w:fill="auto"/>
          </w:tcPr>
          <w:p w14:paraId="27C779D0" w14:textId="77777777" w:rsidR="00293783" w:rsidRPr="009271A9" w:rsidRDefault="00293783">
            <w:pPr>
              <w:pStyle w:val="BodyText"/>
              <w:rPr>
                <w:b/>
                <w:i w:val="0"/>
              </w:rPr>
            </w:pPr>
            <w:r w:rsidRPr="009271A9">
              <w:rPr>
                <w:b/>
                <w:i w:val="0"/>
              </w:rPr>
              <w:t>Task Name</w:t>
            </w:r>
          </w:p>
        </w:tc>
        <w:tc>
          <w:tcPr>
            <w:tcW w:w="3870" w:type="dxa"/>
            <w:shd w:val="pct15" w:color="auto" w:fill="auto"/>
          </w:tcPr>
          <w:p w14:paraId="2A98F1B6" w14:textId="77777777" w:rsidR="00293783" w:rsidRPr="009271A9" w:rsidRDefault="00293783">
            <w:pPr>
              <w:pStyle w:val="BodyText"/>
              <w:rPr>
                <w:b/>
                <w:i w:val="0"/>
              </w:rPr>
            </w:pPr>
            <w:r w:rsidRPr="009271A9">
              <w:rPr>
                <w:b/>
                <w:i w:val="0"/>
              </w:rPr>
              <w:t>Description</w:t>
            </w:r>
          </w:p>
        </w:tc>
        <w:tc>
          <w:tcPr>
            <w:tcW w:w="2700" w:type="dxa"/>
            <w:shd w:val="pct15" w:color="auto" w:fill="auto"/>
          </w:tcPr>
          <w:p w14:paraId="487DA217" w14:textId="77777777" w:rsidR="00293783" w:rsidRPr="009271A9" w:rsidRDefault="00293783">
            <w:pPr>
              <w:pStyle w:val="BodyText"/>
              <w:rPr>
                <w:b/>
                <w:i w:val="0"/>
              </w:rPr>
            </w:pPr>
            <w:r w:rsidRPr="009271A9">
              <w:rPr>
                <w:b/>
                <w:i w:val="0"/>
              </w:rPr>
              <w:t>Technique(s) Used</w:t>
            </w:r>
          </w:p>
        </w:tc>
      </w:tr>
      <w:tr w:rsidR="00293783" w:rsidRPr="009271A9" w14:paraId="06531A64" w14:textId="77777777" w:rsidTr="004B0A73">
        <w:tc>
          <w:tcPr>
            <w:tcW w:w="2448" w:type="dxa"/>
          </w:tcPr>
          <w:p w14:paraId="671B4017" w14:textId="33D09A5F" w:rsidR="00293783" w:rsidRPr="009271A9" w:rsidRDefault="00AE2C90">
            <w:pPr>
              <w:pStyle w:val="BodyText"/>
              <w:rPr>
                <w:i w:val="0"/>
              </w:rPr>
            </w:pPr>
            <w:r w:rsidRPr="009271A9">
              <w:rPr>
                <w:bCs/>
                <w:i w:val="0"/>
              </w:rPr>
              <w:t>Problem Investigation</w:t>
            </w:r>
          </w:p>
        </w:tc>
        <w:tc>
          <w:tcPr>
            <w:tcW w:w="3870" w:type="dxa"/>
          </w:tcPr>
          <w:p w14:paraId="1B7696FD" w14:textId="6137D8DA" w:rsidR="00293783" w:rsidRPr="009271A9" w:rsidRDefault="00B707C7">
            <w:pPr>
              <w:pStyle w:val="BodyText"/>
              <w:rPr>
                <w:i w:val="0"/>
              </w:rPr>
            </w:pPr>
            <w:r w:rsidRPr="009271A9">
              <w:rPr>
                <w:i w:val="0"/>
              </w:rPr>
              <w:t>Understand the project goal</w:t>
            </w:r>
          </w:p>
        </w:tc>
        <w:tc>
          <w:tcPr>
            <w:tcW w:w="2700" w:type="dxa"/>
          </w:tcPr>
          <w:p w14:paraId="2F8B1937" w14:textId="75C63C7F" w:rsidR="00293783" w:rsidRPr="009271A9" w:rsidRDefault="00B707C7">
            <w:pPr>
              <w:pStyle w:val="BodyText"/>
              <w:rPr>
                <w:i w:val="0"/>
              </w:rPr>
            </w:pPr>
            <w:r w:rsidRPr="009271A9">
              <w:rPr>
                <w:i w:val="0"/>
              </w:rPr>
              <w:t>User interviews, Requirement Documents</w:t>
            </w:r>
          </w:p>
        </w:tc>
      </w:tr>
      <w:tr w:rsidR="00293783" w:rsidRPr="009271A9" w14:paraId="15F56F60" w14:textId="77777777" w:rsidTr="004B0A73">
        <w:tc>
          <w:tcPr>
            <w:tcW w:w="2448" w:type="dxa"/>
          </w:tcPr>
          <w:p w14:paraId="3D2825C7" w14:textId="1FE5F77C" w:rsidR="00293783" w:rsidRPr="009271A9" w:rsidRDefault="00AE2C90">
            <w:pPr>
              <w:pStyle w:val="BodyText"/>
              <w:rPr>
                <w:i w:val="0"/>
              </w:rPr>
            </w:pPr>
            <w:r w:rsidRPr="009271A9">
              <w:rPr>
                <w:bCs/>
                <w:i w:val="0"/>
              </w:rPr>
              <w:t>Problem Analysis</w:t>
            </w:r>
          </w:p>
        </w:tc>
        <w:tc>
          <w:tcPr>
            <w:tcW w:w="3870" w:type="dxa"/>
          </w:tcPr>
          <w:p w14:paraId="483E06A7" w14:textId="41DB01C2" w:rsidR="00293783" w:rsidRPr="009271A9" w:rsidRDefault="00F57871">
            <w:pPr>
              <w:pStyle w:val="BodyText"/>
              <w:rPr>
                <w:i w:val="0"/>
              </w:rPr>
            </w:pPr>
            <w:r w:rsidRPr="009271A9">
              <w:rPr>
                <w:i w:val="0"/>
              </w:rPr>
              <w:t>Defining Scope, resources of the project</w:t>
            </w:r>
          </w:p>
        </w:tc>
        <w:tc>
          <w:tcPr>
            <w:tcW w:w="2700" w:type="dxa"/>
          </w:tcPr>
          <w:p w14:paraId="0E9219D3" w14:textId="386F3601" w:rsidR="00293783" w:rsidRPr="009271A9" w:rsidRDefault="00F57871">
            <w:pPr>
              <w:pStyle w:val="BodyText"/>
              <w:rPr>
                <w:i w:val="0"/>
              </w:rPr>
            </w:pPr>
            <w:r w:rsidRPr="009271A9">
              <w:rPr>
                <w:i w:val="0"/>
              </w:rPr>
              <w:t>Project plan, Team splitting</w:t>
            </w:r>
          </w:p>
        </w:tc>
      </w:tr>
      <w:tr w:rsidR="00293783" w:rsidRPr="009271A9" w14:paraId="2FE8523B" w14:textId="77777777" w:rsidTr="004B0A73">
        <w:tc>
          <w:tcPr>
            <w:tcW w:w="2448" w:type="dxa"/>
          </w:tcPr>
          <w:p w14:paraId="03BE6070" w14:textId="35EA4EE2" w:rsidR="00293783" w:rsidRPr="009271A9" w:rsidRDefault="00AE2C90">
            <w:pPr>
              <w:pStyle w:val="BodyText"/>
              <w:rPr>
                <w:i w:val="0"/>
              </w:rPr>
            </w:pPr>
            <w:r w:rsidRPr="009271A9">
              <w:rPr>
                <w:bCs/>
                <w:i w:val="0"/>
              </w:rPr>
              <w:t>Use Case Mode</w:t>
            </w:r>
            <w:r w:rsidR="00F57871" w:rsidRPr="009271A9">
              <w:rPr>
                <w:bCs/>
                <w:i w:val="0"/>
              </w:rPr>
              <w:t>l</w:t>
            </w:r>
            <w:r w:rsidRPr="009271A9">
              <w:rPr>
                <w:bCs/>
                <w:i w:val="0"/>
              </w:rPr>
              <w:t>ling</w:t>
            </w:r>
          </w:p>
        </w:tc>
        <w:tc>
          <w:tcPr>
            <w:tcW w:w="3870" w:type="dxa"/>
          </w:tcPr>
          <w:p w14:paraId="398662C2" w14:textId="3CE33764" w:rsidR="00293783" w:rsidRPr="009271A9" w:rsidRDefault="00F57871">
            <w:pPr>
              <w:pStyle w:val="BodyText"/>
              <w:rPr>
                <w:i w:val="0"/>
              </w:rPr>
            </w:pPr>
            <w:r w:rsidRPr="009271A9">
              <w:rPr>
                <w:i w:val="0"/>
              </w:rPr>
              <w:t>System architecture creation</w:t>
            </w:r>
          </w:p>
        </w:tc>
        <w:tc>
          <w:tcPr>
            <w:tcW w:w="2700" w:type="dxa"/>
          </w:tcPr>
          <w:p w14:paraId="73877D8C" w14:textId="093900BF" w:rsidR="00293783" w:rsidRPr="009271A9" w:rsidRDefault="00F57871">
            <w:pPr>
              <w:pStyle w:val="BodyText"/>
              <w:rPr>
                <w:i w:val="0"/>
              </w:rPr>
            </w:pPr>
            <w:r w:rsidRPr="009271A9">
              <w:rPr>
                <w:i w:val="0"/>
              </w:rPr>
              <w:t>DBMS, UI</w:t>
            </w:r>
          </w:p>
        </w:tc>
      </w:tr>
      <w:tr w:rsidR="00293783" w:rsidRPr="009271A9" w14:paraId="21148638" w14:textId="77777777" w:rsidTr="004B0A73">
        <w:tc>
          <w:tcPr>
            <w:tcW w:w="2448" w:type="dxa"/>
          </w:tcPr>
          <w:p w14:paraId="7EA76A56" w14:textId="21077398" w:rsidR="00293783" w:rsidRPr="009271A9" w:rsidRDefault="00AE2C90">
            <w:pPr>
              <w:pStyle w:val="BodyText"/>
              <w:rPr>
                <w:i w:val="0"/>
              </w:rPr>
            </w:pPr>
            <w:r w:rsidRPr="009271A9">
              <w:rPr>
                <w:bCs/>
                <w:i w:val="0"/>
              </w:rPr>
              <w:t>D</w:t>
            </w:r>
            <w:r w:rsidR="00F57871" w:rsidRPr="009271A9">
              <w:rPr>
                <w:bCs/>
                <w:i w:val="0"/>
              </w:rPr>
              <w:t>eployment</w:t>
            </w:r>
          </w:p>
        </w:tc>
        <w:tc>
          <w:tcPr>
            <w:tcW w:w="3870" w:type="dxa"/>
          </w:tcPr>
          <w:p w14:paraId="77A75B53" w14:textId="1909F32E" w:rsidR="00293783" w:rsidRPr="009271A9" w:rsidRDefault="00F57871">
            <w:pPr>
              <w:pStyle w:val="BodyText"/>
              <w:rPr>
                <w:i w:val="0"/>
              </w:rPr>
            </w:pPr>
            <w:r w:rsidRPr="009271A9">
              <w:rPr>
                <w:i w:val="0"/>
              </w:rPr>
              <w:t>Deploying the system to users</w:t>
            </w:r>
          </w:p>
        </w:tc>
        <w:tc>
          <w:tcPr>
            <w:tcW w:w="2700" w:type="dxa"/>
          </w:tcPr>
          <w:p w14:paraId="6A67898B" w14:textId="3B1FB64A" w:rsidR="00293783" w:rsidRPr="009271A9" w:rsidRDefault="00F57871">
            <w:pPr>
              <w:pStyle w:val="BodyText"/>
              <w:rPr>
                <w:i w:val="0"/>
              </w:rPr>
            </w:pPr>
            <w:r w:rsidRPr="009271A9">
              <w:rPr>
                <w:i w:val="0"/>
              </w:rPr>
              <w:t>Apps, DBMS (servers)</w:t>
            </w:r>
          </w:p>
        </w:tc>
      </w:tr>
      <w:tr w:rsidR="00293783" w:rsidRPr="009271A9" w14:paraId="088212E6" w14:textId="77777777" w:rsidTr="004B0A73">
        <w:tc>
          <w:tcPr>
            <w:tcW w:w="2448" w:type="dxa"/>
          </w:tcPr>
          <w:p w14:paraId="2B6DDB53" w14:textId="76CE5FD6" w:rsidR="00293783" w:rsidRPr="009271A9" w:rsidRDefault="00AE2C90">
            <w:pPr>
              <w:pStyle w:val="BodyText"/>
              <w:rPr>
                <w:i w:val="0"/>
              </w:rPr>
            </w:pPr>
            <w:r w:rsidRPr="009271A9">
              <w:rPr>
                <w:bCs/>
                <w:i w:val="0"/>
              </w:rPr>
              <w:t>Requirements Review</w:t>
            </w:r>
          </w:p>
        </w:tc>
        <w:tc>
          <w:tcPr>
            <w:tcW w:w="3870" w:type="dxa"/>
          </w:tcPr>
          <w:p w14:paraId="3083D5D8" w14:textId="165AF34B" w:rsidR="00293783" w:rsidRPr="009271A9" w:rsidRDefault="004B0A73">
            <w:pPr>
              <w:pStyle w:val="BodyText"/>
              <w:rPr>
                <w:i w:val="0"/>
              </w:rPr>
            </w:pPr>
            <w:r w:rsidRPr="009271A9">
              <w:rPr>
                <w:i w:val="0"/>
              </w:rPr>
              <w:t>Users testing the system</w:t>
            </w:r>
          </w:p>
        </w:tc>
        <w:tc>
          <w:tcPr>
            <w:tcW w:w="2700" w:type="dxa"/>
          </w:tcPr>
          <w:p w14:paraId="4CAF9F60" w14:textId="433C5172" w:rsidR="00293783" w:rsidRPr="009271A9" w:rsidRDefault="004B0A73">
            <w:pPr>
              <w:pStyle w:val="BodyText"/>
              <w:rPr>
                <w:i w:val="0"/>
              </w:rPr>
            </w:pPr>
            <w:r w:rsidRPr="009271A9">
              <w:rPr>
                <w:i w:val="0"/>
              </w:rPr>
              <w:t>Feedbacks, Corrections</w:t>
            </w:r>
          </w:p>
        </w:tc>
      </w:tr>
      <w:tr w:rsidR="00AE2C90" w:rsidRPr="009271A9" w14:paraId="5D8D8A8E" w14:textId="77777777" w:rsidTr="004B0A73">
        <w:trPr>
          <w:trHeight w:val="296"/>
        </w:trPr>
        <w:tc>
          <w:tcPr>
            <w:tcW w:w="2448" w:type="dxa"/>
          </w:tcPr>
          <w:p w14:paraId="31ACB82C" w14:textId="051E398B" w:rsidR="00AE2C90" w:rsidRPr="009271A9" w:rsidRDefault="004B0A73">
            <w:pPr>
              <w:pStyle w:val="BodyText"/>
              <w:rPr>
                <w:bCs/>
                <w:i w:val="0"/>
              </w:rPr>
            </w:pPr>
            <w:r w:rsidRPr="009271A9">
              <w:rPr>
                <w:bCs/>
                <w:i w:val="0"/>
              </w:rPr>
              <w:t>Documentation</w:t>
            </w:r>
          </w:p>
        </w:tc>
        <w:tc>
          <w:tcPr>
            <w:tcW w:w="3870" w:type="dxa"/>
          </w:tcPr>
          <w:p w14:paraId="4A2245B4" w14:textId="74CBD494" w:rsidR="00AE2C90" w:rsidRPr="009271A9" w:rsidRDefault="004B0A73">
            <w:pPr>
              <w:pStyle w:val="BodyText"/>
              <w:rPr>
                <w:i w:val="0"/>
              </w:rPr>
            </w:pPr>
            <w:r w:rsidRPr="009271A9">
              <w:rPr>
                <w:i w:val="0"/>
              </w:rPr>
              <w:t>Document system features and uses</w:t>
            </w:r>
          </w:p>
        </w:tc>
        <w:tc>
          <w:tcPr>
            <w:tcW w:w="2700" w:type="dxa"/>
          </w:tcPr>
          <w:p w14:paraId="1FD8DC70" w14:textId="1335010F" w:rsidR="00AE2C90" w:rsidRPr="009271A9" w:rsidRDefault="004B0A73">
            <w:pPr>
              <w:pStyle w:val="BodyText"/>
              <w:rPr>
                <w:i w:val="0"/>
              </w:rPr>
            </w:pPr>
            <w:r w:rsidRPr="009271A9">
              <w:rPr>
                <w:i w:val="0"/>
              </w:rPr>
              <w:t>Creating User manuals</w:t>
            </w:r>
          </w:p>
        </w:tc>
      </w:tr>
    </w:tbl>
    <w:p w14:paraId="450B6364" w14:textId="1C105258" w:rsidR="00927937" w:rsidRPr="009271A9" w:rsidRDefault="00293783" w:rsidP="00927937">
      <w:pPr>
        <w:pStyle w:val="BodyText"/>
        <w:rPr>
          <w:i w:val="0"/>
          <w:sz w:val="20"/>
        </w:rPr>
      </w:pPr>
      <w:r w:rsidRPr="009271A9">
        <w:rPr>
          <w:i w:val="0"/>
          <w:sz w:val="20"/>
        </w:rPr>
        <w:t xml:space="preserve">Table </w:t>
      </w:r>
      <w:r w:rsidR="004B0A73" w:rsidRPr="009271A9">
        <w:rPr>
          <w:i w:val="0"/>
          <w:sz w:val="20"/>
        </w:rPr>
        <w:t>D</w:t>
      </w:r>
      <w:r w:rsidRPr="009271A9">
        <w:rPr>
          <w:i w:val="0"/>
          <w:sz w:val="20"/>
        </w:rPr>
        <w:t xml:space="preserve">1.0 Tasks undertaken in the development of this </w:t>
      </w:r>
      <w:r w:rsidR="00AE2C90" w:rsidRPr="009271A9">
        <w:rPr>
          <w:i w:val="0"/>
          <w:sz w:val="20"/>
        </w:rPr>
        <w:t>document</w:t>
      </w:r>
    </w:p>
    <w:p w14:paraId="72943A65" w14:textId="77777777" w:rsidR="00AE2C90" w:rsidRPr="009271A9" w:rsidRDefault="00AE2C90" w:rsidP="00927937">
      <w:pPr>
        <w:pStyle w:val="BodyText"/>
        <w:rPr>
          <w:i w:val="0"/>
          <w:sz w:val="20"/>
        </w:rPr>
      </w:pPr>
    </w:p>
    <w:p w14:paraId="01023B34" w14:textId="77777777" w:rsidR="00AE2C90" w:rsidRPr="009271A9" w:rsidRDefault="00AE2C90" w:rsidP="00927937">
      <w:pPr>
        <w:pStyle w:val="BodyText"/>
        <w:rPr>
          <w:i w:val="0"/>
          <w:sz w:val="20"/>
        </w:rPr>
      </w:pPr>
    </w:p>
    <w:p w14:paraId="60F0CC6B" w14:textId="40A77C97" w:rsidR="00927937" w:rsidRPr="009271A9" w:rsidRDefault="00927937" w:rsidP="00927937">
      <w:pPr>
        <w:pStyle w:val="BodyText"/>
        <w:rPr>
          <w:bCs/>
          <w:i w:val="0"/>
        </w:rPr>
      </w:pPr>
      <w:r w:rsidRPr="009271A9">
        <w:rPr>
          <w:b/>
          <w:i w:val="0"/>
        </w:rPr>
        <w:t>Task Name:</w:t>
      </w:r>
      <w:r w:rsidR="00AE2C90" w:rsidRPr="009271A9">
        <w:rPr>
          <w:bCs/>
          <w:i w:val="0"/>
        </w:rPr>
        <w:t xml:space="preserve"> Problem Investigation</w:t>
      </w:r>
    </w:p>
    <w:p w14:paraId="10DEFD97" w14:textId="77777777" w:rsidR="00927937" w:rsidRPr="009271A9" w:rsidRDefault="00927937" w:rsidP="00927937">
      <w:pPr>
        <w:pStyle w:val="BodyText"/>
        <w:rPr>
          <w:bCs/>
          <w:i w:val="0"/>
        </w:rPr>
      </w:pPr>
      <w:r w:rsidRPr="009271A9">
        <w:rPr>
          <w:b/>
          <w:i w:val="0"/>
        </w:rPr>
        <w:t>Description:</w:t>
      </w:r>
      <w:r w:rsidRPr="009271A9">
        <w:rPr>
          <w:bCs/>
          <w:i w:val="0"/>
        </w:rPr>
        <w:t xml:space="preserve"> Understand the project goals and user needs.</w:t>
      </w:r>
    </w:p>
    <w:p w14:paraId="55B33FBA" w14:textId="77777777" w:rsidR="00927937" w:rsidRPr="009271A9" w:rsidRDefault="00927937" w:rsidP="00927937">
      <w:pPr>
        <w:pStyle w:val="BodyText"/>
        <w:rPr>
          <w:bCs/>
          <w:i w:val="0"/>
        </w:rPr>
      </w:pPr>
      <w:r w:rsidRPr="009271A9">
        <w:rPr>
          <w:b/>
          <w:i w:val="0"/>
        </w:rPr>
        <w:t>Techniques Used:</w:t>
      </w:r>
      <w:r w:rsidRPr="009271A9">
        <w:rPr>
          <w:bCs/>
          <w:i w:val="0"/>
        </w:rPr>
        <w:t xml:space="preserve"> Conduct user interviews and surveys, Create a requirements document.</w:t>
      </w:r>
    </w:p>
    <w:p w14:paraId="280FB21D" w14:textId="77777777" w:rsidR="00927937" w:rsidRPr="009271A9" w:rsidRDefault="00927937" w:rsidP="00927937">
      <w:pPr>
        <w:pStyle w:val="BodyText"/>
        <w:rPr>
          <w:bCs/>
          <w:i w:val="0"/>
        </w:rPr>
      </w:pPr>
    </w:p>
    <w:p w14:paraId="22340AD4" w14:textId="71632BFA" w:rsidR="00AE2C90" w:rsidRPr="009271A9" w:rsidRDefault="00927937" w:rsidP="00AE2C90">
      <w:pPr>
        <w:pStyle w:val="BodyText"/>
        <w:rPr>
          <w:bCs/>
          <w:i w:val="0"/>
        </w:rPr>
      </w:pPr>
      <w:r w:rsidRPr="009271A9">
        <w:rPr>
          <w:b/>
          <w:i w:val="0"/>
        </w:rPr>
        <w:t>Task Name:</w:t>
      </w:r>
      <w:r w:rsidR="00AE2C90" w:rsidRPr="009271A9">
        <w:rPr>
          <w:bCs/>
          <w:i w:val="0"/>
        </w:rPr>
        <w:t xml:space="preserve"> Problem Analysis</w:t>
      </w:r>
    </w:p>
    <w:p w14:paraId="56917FE6" w14:textId="41903A90" w:rsidR="00927937" w:rsidRPr="009271A9" w:rsidRDefault="00927937" w:rsidP="00927937">
      <w:pPr>
        <w:pStyle w:val="BodyText"/>
        <w:rPr>
          <w:bCs/>
          <w:i w:val="0"/>
        </w:rPr>
      </w:pPr>
      <w:r w:rsidRPr="009271A9">
        <w:rPr>
          <w:b/>
          <w:i w:val="0"/>
        </w:rPr>
        <w:t>Description:</w:t>
      </w:r>
      <w:r w:rsidRPr="009271A9">
        <w:rPr>
          <w:bCs/>
          <w:i w:val="0"/>
        </w:rPr>
        <w:t xml:space="preserve"> Define project scope, schedule, and resources.</w:t>
      </w:r>
    </w:p>
    <w:p w14:paraId="26E485C7" w14:textId="77777777" w:rsidR="00927937" w:rsidRPr="009271A9" w:rsidRDefault="00927937" w:rsidP="00927937">
      <w:pPr>
        <w:pStyle w:val="BodyText"/>
        <w:rPr>
          <w:bCs/>
          <w:i w:val="0"/>
        </w:rPr>
      </w:pPr>
      <w:r w:rsidRPr="009271A9">
        <w:rPr>
          <w:b/>
          <w:i w:val="0"/>
        </w:rPr>
        <w:t>Techniques Used:</w:t>
      </w:r>
      <w:r w:rsidRPr="009271A9">
        <w:rPr>
          <w:bCs/>
          <w:i w:val="0"/>
        </w:rPr>
        <w:t xml:space="preserve"> Create a project plan, </w:t>
      </w:r>
      <w:proofErr w:type="gramStart"/>
      <w:r w:rsidRPr="009271A9">
        <w:rPr>
          <w:bCs/>
          <w:i w:val="0"/>
        </w:rPr>
        <w:t>Identify</w:t>
      </w:r>
      <w:proofErr w:type="gramEnd"/>
      <w:r w:rsidRPr="009271A9">
        <w:rPr>
          <w:bCs/>
          <w:i w:val="0"/>
        </w:rPr>
        <w:t xml:space="preserve"> team members and roles, Allocate resources.</w:t>
      </w:r>
    </w:p>
    <w:p w14:paraId="494D77CF" w14:textId="77777777" w:rsidR="00927937" w:rsidRPr="009271A9" w:rsidRDefault="00927937" w:rsidP="00927937">
      <w:pPr>
        <w:pStyle w:val="BodyText"/>
        <w:rPr>
          <w:bCs/>
          <w:i w:val="0"/>
        </w:rPr>
      </w:pPr>
    </w:p>
    <w:p w14:paraId="3BFA189D" w14:textId="78E10492" w:rsidR="00927937" w:rsidRPr="009271A9" w:rsidRDefault="00927937" w:rsidP="00927937">
      <w:pPr>
        <w:pStyle w:val="BodyText"/>
        <w:rPr>
          <w:bCs/>
          <w:i w:val="0"/>
        </w:rPr>
      </w:pPr>
      <w:r w:rsidRPr="009271A9">
        <w:rPr>
          <w:b/>
          <w:i w:val="0"/>
        </w:rPr>
        <w:t xml:space="preserve">Task Name: </w:t>
      </w:r>
      <w:r w:rsidR="00AE2C90" w:rsidRPr="009271A9">
        <w:rPr>
          <w:bCs/>
          <w:i w:val="0"/>
        </w:rPr>
        <w:t>Use Case Mode</w:t>
      </w:r>
      <w:r w:rsidR="00F57871" w:rsidRPr="009271A9">
        <w:rPr>
          <w:bCs/>
          <w:i w:val="0"/>
        </w:rPr>
        <w:t>l</w:t>
      </w:r>
      <w:r w:rsidR="00AE2C90" w:rsidRPr="009271A9">
        <w:rPr>
          <w:bCs/>
          <w:i w:val="0"/>
        </w:rPr>
        <w:t>ling</w:t>
      </w:r>
    </w:p>
    <w:p w14:paraId="048F25C4" w14:textId="77777777" w:rsidR="00927937" w:rsidRPr="009271A9" w:rsidRDefault="00927937" w:rsidP="00927937">
      <w:pPr>
        <w:pStyle w:val="BodyText"/>
        <w:rPr>
          <w:bCs/>
          <w:i w:val="0"/>
        </w:rPr>
      </w:pPr>
      <w:r w:rsidRPr="009271A9">
        <w:rPr>
          <w:b/>
          <w:i w:val="0"/>
        </w:rPr>
        <w:t>Description:</w:t>
      </w:r>
      <w:r w:rsidRPr="009271A9">
        <w:rPr>
          <w:bCs/>
          <w:i w:val="0"/>
        </w:rPr>
        <w:t xml:space="preserve"> Create the system's architecture and user interface.</w:t>
      </w:r>
    </w:p>
    <w:p w14:paraId="02A884CF" w14:textId="77777777" w:rsidR="00927937" w:rsidRPr="009271A9" w:rsidRDefault="00927937" w:rsidP="00927937">
      <w:pPr>
        <w:pStyle w:val="BodyText"/>
        <w:rPr>
          <w:bCs/>
          <w:i w:val="0"/>
        </w:rPr>
      </w:pPr>
      <w:r w:rsidRPr="009271A9">
        <w:rPr>
          <w:b/>
          <w:i w:val="0"/>
        </w:rPr>
        <w:t>Techniques Used:</w:t>
      </w:r>
      <w:r w:rsidRPr="009271A9">
        <w:rPr>
          <w:bCs/>
          <w:i w:val="0"/>
        </w:rPr>
        <w:t xml:space="preserve"> Design the database schema, Design the user interface (UI/UX).</w:t>
      </w:r>
    </w:p>
    <w:p w14:paraId="704D9ADA" w14:textId="4AC00BE9" w:rsidR="00927937" w:rsidRPr="009271A9" w:rsidRDefault="00927937" w:rsidP="00927937">
      <w:pPr>
        <w:pStyle w:val="BodyText"/>
        <w:rPr>
          <w:bCs/>
          <w:i w:val="0"/>
        </w:rPr>
      </w:pPr>
    </w:p>
    <w:p w14:paraId="6C3A880A" w14:textId="3B11044A" w:rsidR="00927937" w:rsidRPr="009271A9" w:rsidRDefault="00927937" w:rsidP="00927937">
      <w:pPr>
        <w:pStyle w:val="BodyText"/>
        <w:rPr>
          <w:bCs/>
          <w:i w:val="0"/>
        </w:rPr>
      </w:pPr>
      <w:r w:rsidRPr="009271A9">
        <w:rPr>
          <w:b/>
          <w:i w:val="0"/>
        </w:rPr>
        <w:t>Task Name:</w:t>
      </w:r>
      <w:r w:rsidRPr="009271A9">
        <w:rPr>
          <w:bCs/>
          <w:i w:val="0"/>
        </w:rPr>
        <w:t xml:space="preserve"> </w:t>
      </w:r>
      <w:r w:rsidR="00487D70" w:rsidRPr="009271A9">
        <w:rPr>
          <w:bCs/>
          <w:i w:val="0"/>
        </w:rPr>
        <w:t>D</w:t>
      </w:r>
      <w:r w:rsidR="00F57871" w:rsidRPr="009271A9">
        <w:rPr>
          <w:bCs/>
          <w:i w:val="0"/>
        </w:rPr>
        <w:t>eployment</w:t>
      </w:r>
    </w:p>
    <w:p w14:paraId="1C81E8BD" w14:textId="77777777" w:rsidR="00927937" w:rsidRPr="009271A9" w:rsidRDefault="00927937" w:rsidP="00927937">
      <w:pPr>
        <w:pStyle w:val="BodyText"/>
        <w:rPr>
          <w:bCs/>
          <w:i w:val="0"/>
        </w:rPr>
      </w:pPr>
      <w:r w:rsidRPr="009271A9">
        <w:rPr>
          <w:b/>
          <w:i w:val="0"/>
        </w:rPr>
        <w:t>Description:</w:t>
      </w:r>
      <w:r w:rsidRPr="009271A9">
        <w:rPr>
          <w:bCs/>
          <w:i w:val="0"/>
        </w:rPr>
        <w:t xml:space="preserve"> Make the system available to users.</w:t>
      </w:r>
    </w:p>
    <w:p w14:paraId="3ECA4CF0" w14:textId="77777777" w:rsidR="00927937" w:rsidRPr="009271A9" w:rsidRDefault="00927937" w:rsidP="00927937">
      <w:pPr>
        <w:pStyle w:val="BodyText"/>
        <w:rPr>
          <w:bCs/>
          <w:i w:val="0"/>
        </w:rPr>
      </w:pPr>
      <w:r w:rsidRPr="009271A9">
        <w:rPr>
          <w:b/>
          <w:i w:val="0"/>
        </w:rPr>
        <w:t>Techniques Used:</w:t>
      </w:r>
      <w:r w:rsidRPr="009271A9">
        <w:rPr>
          <w:bCs/>
          <w:i w:val="0"/>
        </w:rPr>
        <w:t xml:space="preserve"> Deploy the application on servers, Configure databases and server environments.</w:t>
      </w:r>
    </w:p>
    <w:p w14:paraId="15121F1B" w14:textId="77777777" w:rsidR="00927937" w:rsidRPr="009271A9" w:rsidRDefault="00927937" w:rsidP="00927937">
      <w:pPr>
        <w:pStyle w:val="BodyText"/>
        <w:rPr>
          <w:bCs/>
          <w:i w:val="0"/>
        </w:rPr>
      </w:pPr>
    </w:p>
    <w:p w14:paraId="7340171D" w14:textId="2B63ED4A" w:rsidR="00927937" w:rsidRPr="009271A9" w:rsidRDefault="00927937" w:rsidP="00927937">
      <w:pPr>
        <w:pStyle w:val="BodyText"/>
        <w:rPr>
          <w:bCs/>
          <w:i w:val="0"/>
        </w:rPr>
      </w:pPr>
      <w:r w:rsidRPr="009271A9">
        <w:rPr>
          <w:b/>
          <w:i w:val="0"/>
        </w:rPr>
        <w:t>Task Name:</w:t>
      </w:r>
      <w:r w:rsidRPr="009271A9">
        <w:rPr>
          <w:bCs/>
          <w:i w:val="0"/>
        </w:rPr>
        <w:t xml:space="preserve"> </w:t>
      </w:r>
      <w:r w:rsidR="00487D70" w:rsidRPr="009271A9">
        <w:rPr>
          <w:bCs/>
          <w:i w:val="0"/>
        </w:rPr>
        <w:t>Requirements Review</w:t>
      </w:r>
    </w:p>
    <w:p w14:paraId="7CC3983C" w14:textId="77777777" w:rsidR="00927937" w:rsidRPr="009271A9" w:rsidRDefault="00927937" w:rsidP="00927937">
      <w:pPr>
        <w:pStyle w:val="BodyText"/>
        <w:rPr>
          <w:bCs/>
          <w:i w:val="0"/>
        </w:rPr>
      </w:pPr>
      <w:r w:rsidRPr="009271A9">
        <w:rPr>
          <w:b/>
          <w:i w:val="0"/>
        </w:rPr>
        <w:t>Description:</w:t>
      </w:r>
      <w:r w:rsidRPr="009271A9">
        <w:rPr>
          <w:bCs/>
          <w:i w:val="0"/>
        </w:rPr>
        <w:t xml:space="preserve"> Let a group of users test the system.</w:t>
      </w:r>
    </w:p>
    <w:p w14:paraId="76B43ACB" w14:textId="77777777" w:rsidR="00927937" w:rsidRPr="009271A9" w:rsidRDefault="00927937" w:rsidP="00927937">
      <w:pPr>
        <w:pStyle w:val="BodyText"/>
        <w:rPr>
          <w:bCs/>
          <w:i w:val="0"/>
        </w:rPr>
      </w:pPr>
      <w:r w:rsidRPr="009271A9">
        <w:rPr>
          <w:b/>
          <w:i w:val="0"/>
        </w:rPr>
        <w:t>Techniques Used:</w:t>
      </w:r>
      <w:r w:rsidRPr="009271A9">
        <w:rPr>
          <w:bCs/>
          <w:i w:val="0"/>
        </w:rPr>
        <w:t xml:space="preserve"> Gather user feedback, Identify areas for improvement.</w:t>
      </w:r>
    </w:p>
    <w:p w14:paraId="70CE4BD2" w14:textId="77777777" w:rsidR="00927937" w:rsidRPr="009271A9" w:rsidRDefault="00927937" w:rsidP="00927937">
      <w:pPr>
        <w:pStyle w:val="BodyText"/>
        <w:rPr>
          <w:bCs/>
          <w:i w:val="0"/>
        </w:rPr>
      </w:pPr>
    </w:p>
    <w:p w14:paraId="1EF413CB" w14:textId="3E22D50E" w:rsidR="00293783" w:rsidRPr="009271A9" w:rsidRDefault="00927937" w:rsidP="004B0A73">
      <w:pPr>
        <w:pStyle w:val="BodyText"/>
        <w:rPr>
          <w:bCs/>
          <w:i w:val="0"/>
        </w:rPr>
      </w:pPr>
      <w:r w:rsidRPr="009271A9">
        <w:rPr>
          <w:b/>
          <w:i w:val="0"/>
        </w:rPr>
        <w:t>Task Name:</w:t>
      </w:r>
      <w:r w:rsidRPr="009271A9">
        <w:rPr>
          <w:bCs/>
          <w:i w:val="0"/>
        </w:rPr>
        <w:t xml:space="preserve"> </w:t>
      </w:r>
      <w:r w:rsidR="004B0A73" w:rsidRPr="009271A9">
        <w:rPr>
          <w:bCs/>
          <w:i w:val="0"/>
        </w:rPr>
        <w:t>Documentation</w:t>
      </w:r>
    </w:p>
    <w:p w14:paraId="1756BB38" w14:textId="77777777" w:rsidR="004B0A73" w:rsidRPr="009271A9" w:rsidRDefault="004B0A73" w:rsidP="004B0A73">
      <w:pPr>
        <w:pStyle w:val="BodyText"/>
        <w:rPr>
          <w:bCs/>
          <w:i w:val="0"/>
        </w:rPr>
      </w:pPr>
      <w:r w:rsidRPr="009271A9">
        <w:rPr>
          <w:b/>
          <w:i w:val="0"/>
        </w:rPr>
        <w:t xml:space="preserve">Description: </w:t>
      </w:r>
      <w:r w:rsidRPr="009271A9">
        <w:rPr>
          <w:bCs/>
          <w:i w:val="0"/>
        </w:rPr>
        <w:t>Document system features and usage.</w:t>
      </w:r>
    </w:p>
    <w:p w14:paraId="12E53F9E" w14:textId="629BEE71" w:rsidR="004B0A73" w:rsidRPr="009271A9" w:rsidRDefault="004B0A73" w:rsidP="004B0A73">
      <w:pPr>
        <w:pStyle w:val="BodyText"/>
        <w:rPr>
          <w:bCs/>
          <w:i w:val="0"/>
        </w:rPr>
      </w:pPr>
      <w:r w:rsidRPr="009271A9">
        <w:rPr>
          <w:b/>
          <w:i w:val="0"/>
        </w:rPr>
        <w:t xml:space="preserve">Techniques Used: </w:t>
      </w:r>
      <w:r w:rsidRPr="009271A9">
        <w:rPr>
          <w:bCs/>
          <w:i w:val="0"/>
        </w:rPr>
        <w:t>Create user manuals and help documentation, Develop system documentation for maintenance</w:t>
      </w:r>
    </w:p>
    <w:p w14:paraId="14A822DA" w14:textId="77777777" w:rsidR="00293783" w:rsidRPr="009271A9" w:rsidRDefault="00293783">
      <w:pPr>
        <w:pStyle w:val="BodyText3"/>
        <w:rPr>
          <w:i w:val="0"/>
        </w:rPr>
      </w:pPr>
      <w:bookmarkStart w:id="99" w:name="_Toc459797196"/>
      <w:bookmarkStart w:id="100" w:name="_Toc489689088"/>
      <w:r w:rsidRPr="009271A9">
        <w:rPr>
          <w:i w:val="0"/>
        </w:rPr>
        <w:t>Task Outputs</w:t>
      </w:r>
      <w:bookmarkEnd w:id="99"/>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1"/>
        <w:gridCol w:w="2897"/>
      </w:tblGrid>
      <w:tr w:rsidR="00293783" w:rsidRPr="009271A9" w14:paraId="2C27DF84" w14:textId="77777777" w:rsidTr="00064E9E">
        <w:tc>
          <w:tcPr>
            <w:tcW w:w="1704" w:type="dxa"/>
            <w:shd w:val="pct15" w:color="auto" w:fill="auto"/>
          </w:tcPr>
          <w:p w14:paraId="114DAFFC" w14:textId="77777777" w:rsidR="00293783" w:rsidRPr="009271A9" w:rsidRDefault="00293783">
            <w:pPr>
              <w:pStyle w:val="BodyText"/>
              <w:rPr>
                <w:b/>
                <w:i w:val="0"/>
              </w:rPr>
            </w:pPr>
            <w:r w:rsidRPr="009271A9">
              <w:rPr>
                <w:b/>
                <w:i w:val="0"/>
              </w:rPr>
              <w:t>Task Name</w:t>
            </w:r>
          </w:p>
        </w:tc>
        <w:tc>
          <w:tcPr>
            <w:tcW w:w="1801" w:type="dxa"/>
            <w:shd w:val="pct15" w:color="auto" w:fill="auto"/>
          </w:tcPr>
          <w:p w14:paraId="6C64FF28" w14:textId="77777777" w:rsidR="00293783" w:rsidRPr="009271A9" w:rsidRDefault="00293783">
            <w:pPr>
              <w:pStyle w:val="BodyText"/>
              <w:rPr>
                <w:b/>
                <w:i w:val="0"/>
              </w:rPr>
            </w:pPr>
            <w:r w:rsidRPr="009271A9">
              <w:rPr>
                <w:b/>
                <w:i w:val="0"/>
              </w:rPr>
              <w:t>Outputs</w:t>
            </w:r>
          </w:p>
        </w:tc>
        <w:tc>
          <w:tcPr>
            <w:tcW w:w="2897" w:type="dxa"/>
            <w:shd w:val="pct15" w:color="auto" w:fill="auto"/>
          </w:tcPr>
          <w:p w14:paraId="799D8C9A" w14:textId="77777777" w:rsidR="00293783" w:rsidRPr="009271A9" w:rsidRDefault="00293783">
            <w:pPr>
              <w:pStyle w:val="BodyText"/>
              <w:rPr>
                <w:b/>
                <w:i w:val="0"/>
              </w:rPr>
            </w:pPr>
            <w:r w:rsidRPr="009271A9">
              <w:rPr>
                <w:b/>
                <w:i w:val="0"/>
              </w:rPr>
              <w:t>Section(s)</w:t>
            </w:r>
          </w:p>
        </w:tc>
      </w:tr>
      <w:tr w:rsidR="00293783" w:rsidRPr="009271A9" w14:paraId="20919C69" w14:textId="77777777" w:rsidTr="00064E9E">
        <w:tc>
          <w:tcPr>
            <w:tcW w:w="1704" w:type="dxa"/>
          </w:tcPr>
          <w:p w14:paraId="75F203DA" w14:textId="367264D5" w:rsidR="00293783" w:rsidRPr="009271A9" w:rsidRDefault="00064E9E" w:rsidP="00064E9E">
            <w:r w:rsidRPr="009271A9">
              <w:t>Problem Investigation</w:t>
            </w:r>
          </w:p>
        </w:tc>
        <w:tc>
          <w:tcPr>
            <w:tcW w:w="1801" w:type="dxa"/>
          </w:tcPr>
          <w:p w14:paraId="608AB92E" w14:textId="476609FB" w:rsidR="00293783" w:rsidRPr="009271A9" w:rsidRDefault="00064E9E">
            <w:pPr>
              <w:pStyle w:val="BodyText"/>
              <w:rPr>
                <w:i w:val="0"/>
              </w:rPr>
            </w:pPr>
            <w:r w:rsidRPr="009271A9">
              <w:rPr>
                <w:i w:val="0"/>
              </w:rPr>
              <w:t>Understanding of project goals</w:t>
            </w:r>
          </w:p>
        </w:tc>
        <w:tc>
          <w:tcPr>
            <w:tcW w:w="2897" w:type="dxa"/>
          </w:tcPr>
          <w:p w14:paraId="44EF04A2" w14:textId="00BC6601" w:rsidR="00293783" w:rsidRPr="009271A9" w:rsidRDefault="00064E9E">
            <w:pPr>
              <w:pStyle w:val="BodyText"/>
              <w:rPr>
                <w:i w:val="0"/>
              </w:rPr>
            </w:pPr>
            <w:r w:rsidRPr="009271A9">
              <w:rPr>
                <w:i w:val="0"/>
              </w:rPr>
              <w:t>3,4,5</w:t>
            </w:r>
          </w:p>
        </w:tc>
      </w:tr>
      <w:tr w:rsidR="00293783" w:rsidRPr="009271A9" w14:paraId="7B589134" w14:textId="77777777" w:rsidTr="00064E9E">
        <w:tc>
          <w:tcPr>
            <w:tcW w:w="1704" w:type="dxa"/>
          </w:tcPr>
          <w:p w14:paraId="0D2A2EA8" w14:textId="081D0BD9" w:rsidR="00293783" w:rsidRPr="009271A9" w:rsidRDefault="00064E9E" w:rsidP="00064E9E">
            <w:r w:rsidRPr="009271A9">
              <w:t>Problem Analysis</w:t>
            </w:r>
          </w:p>
        </w:tc>
        <w:tc>
          <w:tcPr>
            <w:tcW w:w="1801" w:type="dxa"/>
          </w:tcPr>
          <w:p w14:paraId="264C9396" w14:textId="2957F5F1" w:rsidR="00293783" w:rsidRPr="009271A9" w:rsidRDefault="00064E9E">
            <w:pPr>
              <w:pStyle w:val="BodyText"/>
              <w:rPr>
                <w:i w:val="0"/>
              </w:rPr>
            </w:pPr>
            <w:r w:rsidRPr="009271A9">
              <w:rPr>
                <w:i w:val="0"/>
              </w:rPr>
              <w:t>Defined project scope and allocated resources</w:t>
            </w:r>
          </w:p>
        </w:tc>
        <w:tc>
          <w:tcPr>
            <w:tcW w:w="2897" w:type="dxa"/>
          </w:tcPr>
          <w:p w14:paraId="62C6AFF1" w14:textId="3D3D3F77" w:rsidR="00293783" w:rsidRPr="009271A9" w:rsidRDefault="00064E9E">
            <w:pPr>
              <w:pStyle w:val="BodyText"/>
              <w:rPr>
                <w:i w:val="0"/>
              </w:rPr>
            </w:pPr>
            <w:r w:rsidRPr="009271A9">
              <w:rPr>
                <w:i w:val="0"/>
              </w:rPr>
              <w:t>2,6,7</w:t>
            </w:r>
          </w:p>
        </w:tc>
      </w:tr>
      <w:tr w:rsidR="00064E9E" w:rsidRPr="009271A9" w14:paraId="601B0BE5" w14:textId="77777777" w:rsidTr="00064E9E">
        <w:tc>
          <w:tcPr>
            <w:tcW w:w="1704" w:type="dxa"/>
          </w:tcPr>
          <w:p w14:paraId="41D566FC" w14:textId="4AFB99D6" w:rsidR="00064E9E" w:rsidRPr="009271A9" w:rsidRDefault="00064E9E" w:rsidP="00064E9E">
            <w:r w:rsidRPr="009271A9">
              <w:t>Use Case Modelling</w:t>
            </w:r>
          </w:p>
        </w:tc>
        <w:tc>
          <w:tcPr>
            <w:tcW w:w="1801" w:type="dxa"/>
          </w:tcPr>
          <w:p w14:paraId="32DCA505" w14:textId="6C61EA8C" w:rsidR="00064E9E" w:rsidRPr="009271A9" w:rsidRDefault="00064E9E">
            <w:pPr>
              <w:pStyle w:val="BodyText"/>
              <w:rPr>
                <w:i w:val="0"/>
              </w:rPr>
            </w:pPr>
            <w:r w:rsidRPr="009271A9">
              <w:rPr>
                <w:i w:val="0"/>
              </w:rPr>
              <w:t>Creation of system architecture and use cases</w:t>
            </w:r>
          </w:p>
        </w:tc>
        <w:tc>
          <w:tcPr>
            <w:tcW w:w="2897" w:type="dxa"/>
          </w:tcPr>
          <w:p w14:paraId="55B371A1" w14:textId="208775CF" w:rsidR="00064E9E" w:rsidRPr="009271A9" w:rsidRDefault="00064E9E">
            <w:pPr>
              <w:pStyle w:val="BodyText"/>
              <w:rPr>
                <w:i w:val="0"/>
              </w:rPr>
            </w:pPr>
            <w:r w:rsidRPr="009271A9">
              <w:rPr>
                <w:i w:val="0"/>
              </w:rPr>
              <w:t>3,4,6</w:t>
            </w:r>
          </w:p>
        </w:tc>
      </w:tr>
      <w:tr w:rsidR="00064E9E" w:rsidRPr="009271A9" w14:paraId="1429C77B" w14:textId="77777777" w:rsidTr="00064E9E">
        <w:tc>
          <w:tcPr>
            <w:tcW w:w="1704" w:type="dxa"/>
          </w:tcPr>
          <w:p w14:paraId="7F2B67C8" w14:textId="7035B8BA" w:rsidR="00064E9E" w:rsidRPr="009271A9" w:rsidRDefault="00064E9E" w:rsidP="00064E9E">
            <w:r w:rsidRPr="009271A9">
              <w:t>Deployment</w:t>
            </w:r>
          </w:p>
        </w:tc>
        <w:tc>
          <w:tcPr>
            <w:tcW w:w="1801" w:type="dxa"/>
          </w:tcPr>
          <w:p w14:paraId="3F395F10" w14:textId="7B6F6E15" w:rsidR="00064E9E" w:rsidRPr="009271A9" w:rsidRDefault="00064E9E">
            <w:pPr>
              <w:pStyle w:val="BodyText"/>
              <w:rPr>
                <w:i w:val="0"/>
              </w:rPr>
            </w:pPr>
            <w:r w:rsidRPr="009271A9">
              <w:rPr>
                <w:i w:val="0"/>
              </w:rPr>
              <w:t>System deployed to users for real-world usage</w:t>
            </w:r>
          </w:p>
        </w:tc>
        <w:tc>
          <w:tcPr>
            <w:tcW w:w="2897" w:type="dxa"/>
          </w:tcPr>
          <w:p w14:paraId="1700C8F3" w14:textId="0A8161CE" w:rsidR="00064E9E" w:rsidRPr="009271A9" w:rsidRDefault="00064E9E">
            <w:pPr>
              <w:pStyle w:val="BodyText"/>
              <w:rPr>
                <w:i w:val="0"/>
              </w:rPr>
            </w:pPr>
            <w:r w:rsidRPr="009271A9">
              <w:rPr>
                <w:i w:val="0"/>
              </w:rPr>
              <w:t>5,6,7</w:t>
            </w:r>
          </w:p>
        </w:tc>
      </w:tr>
      <w:tr w:rsidR="00064E9E" w:rsidRPr="009271A9" w14:paraId="6D4C7E78" w14:textId="77777777" w:rsidTr="00064E9E">
        <w:tc>
          <w:tcPr>
            <w:tcW w:w="1704" w:type="dxa"/>
          </w:tcPr>
          <w:p w14:paraId="2E12C1C1" w14:textId="776753D5" w:rsidR="00064E9E" w:rsidRPr="009271A9" w:rsidRDefault="00064E9E" w:rsidP="00064E9E">
            <w:r w:rsidRPr="009271A9">
              <w:t>Requirements Review</w:t>
            </w:r>
          </w:p>
        </w:tc>
        <w:tc>
          <w:tcPr>
            <w:tcW w:w="1801" w:type="dxa"/>
          </w:tcPr>
          <w:p w14:paraId="209FC788" w14:textId="066C45A3" w:rsidR="00064E9E" w:rsidRPr="009271A9" w:rsidRDefault="00064E9E">
            <w:pPr>
              <w:pStyle w:val="BodyText"/>
              <w:rPr>
                <w:i w:val="0"/>
              </w:rPr>
            </w:pPr>
            <w:r w:rsidRPr="009271A9">
              <w:rPr>
                <w:i w:val="0"/>
              </w:rPr>
              <w:t>Refined system based on user feedback and corrections made</w:t>
            </w:r>
          </w:p>
        </w:tc>
        <w:tc>
          <w:tcPr>
            <w:tcW w:w="2897" w:type="dxa"/>
          </w:tcPr>
          <w:p w14:paraId="2CB66BA6" w14:textId="0DD4A443" w:rsidR="00064E9E" w:rsidRPr="009271A9" w:rsidRDefault="00064E9E">
            <w:pPr>
              <w:pStyle w:val="BodyText"/>
              <w:rPr>
                <w:i w:val="0"/>
              </w:rPr>
            </w:pPr>
            <w:r w:rsidRPr="009271A9">
              <w:rPr>
                <w:i w:val="0"/>
              </w:rPr>
              <w:t>3,4,7</w:t>
            </w:r>
          </w:p>
        </w:tc>
      </w:tr>
      <w:tr w:rsidR="00064E9E" w:rsidRPr="009271A9" w14:paraId="22FB4122" w14:textId="77777777" w:rsidTr="00064E9E">
        <w:tc>
          <w:tcPr>
            <w:tcW w:w="1704" w:type="dxa"/>
          </w:tcPr>
          <w:p w14:paraId="017C8D54" w14:textId="42A51CCE" w:rsidR="00064E9E" w:rsidRPr="009271A9" w:rsidRDefault="00064E9E" w:rsidP="00064E9E">
            <w:r w:rsidRPr="009271A9">
              <w:lastRenderedPageBreak/>
              <w:t>Documentation</w:t>
            </w:r>
          </w:p>
        </w:tc>
        <w:tc>
          <w:tcPr>
            <w:tcW w:w="1801" w:type="dxa"/>
          </w:tcPr>
          <w:p w14:paraId="22467DF9" w14:textId="21D1F52F" w:rsidR="00064E9E" w:rsidRPr="009271A9" w:rsidRDefault="00064E9E">
            <w:pPr>
              <w:pStyle w:val="BodyText"/>
              <w:rPr>
                <w:i w:val="0"/>
              </w:rPr>
            </w:pPr>
            <w:r w:rsidRPr="009271A9">
              <w:rPr>
                <w:i w:val="0"/>
              </w:rPr>
              <w:t>Comprehensive user manuals detailing system features and usage</w:t>
            </w:r>
          </w:p>
        </w:tc>
        <w:tc>
          <w:tcPr>
            <w:tcW w:w="2897" w:type="dxa"/>
          </w:tcPr>
          <w:p w14:paraId="055B849D" w14:textId="0A9BD7FD" w:rsidR="00064E9E" w:rsidRPr="009271A9" w:rsidRDefault="00064E9E">
            <w:pPr>
              <w:pStyle w:val="BodyText"/>
              <w:rPr>
                <w:i w:val="0"/>
              </w:rPr>
            </w:pPr>
            <w:r w:rsidRPr="009271A9">
              <w:rPr>
                <w:i w:val="0"/>
              </w:rPr>
              <w:t>3,4,6</w:t>
            </w:r>
          </w:p>
        </w:tc>
      </w:tr>
    </w:tbl>
    <w:p w14:paraId="0FC7843C" w14:textId="77777777" w:rsidR="00293783" w:rsidRPr="009271A9" w:rsidRDefault="00293783">
      <w:pPr>
        <w:pStyle w:val="BodyText"/>
        <w:rPr>
          <w:i w:val="0"/>
          <w:sz w:val="20"/>
        </w:rPr>
      </w:pPr>
      <w:r w:rsidRPr="009271A9">
        <w:rPr>
          <w:i w:val="0"/>
          <w:sz w:val="20"/>
        </w:rPr>
        <w:t>Table 52.0 Sections affected by the various tasks.</w:t>
      </w:r>
    </w:p>
    <w:p w14:paraId="0602A3C5" w14:textId="77777777" w:rsidR="00293783" w:rsidRPr="009271A9" w:rsidRDefault="00293783"/>
    <w:p w14:paraId="42DBB51C" w14:textId="77777777" w:rsidR="00064E9E" w:rsidRPr="009271A9" w:rsidRDefault="00064E9E" w:rsidP="00064E9E">
      <w:r w:rsidRPr="009271A9">
        <w:rPr>
          <w:b/>
          <w:bCs/>
        </w:rPr>
        <w:t xml:space="preserve">a) Task Name: </w:t>
      </w:r>
      <w:r w:rsidRPr="009271A9">
        <w:t>Problem Investigation</w:t>
      </w:r>
    </w:p>
    <w:p w14:paraId="01BFC718" w14:textId="77777777" w:rsidR="00064E9E" w:rsidRPr="009271A9" w:rsidRDefault="00064E9E" w:rsidP="00064E9E">
      <w:r w:rsidRPr="009271A9">
        <w:rPr>
          <w:b/>
          <w:bCs/>
        </w:rPr>
        <w:t>b) Outputs:</w:t>
      </w:r>
      <w:r w:rsidRPr="009271A9">
        <w:t xml:space="preserve"> Understanding of project goals</w:t>
      </w:r>
    </w:p>
    <w:p w14:paraId="3545A7FB" w14:textId="77777777" w:rsidR="00064E9E" w:rsidRPr="009271A9" w:rsidRDefault="00064E9E" w:rsidP="00064E9E">
      <w:pPr>
        <w:rPr>
          <w:b/>
          <w:bCs/>
        </w:rPr>
      </w:pPr>
      <w:r w:rsidRPr="009271A9">
        <w:rPr>
          <w:b/>
          <w:bCs/>
        </w:rPr>
        <w:t>c) Sections:</w:t>
      </w:r>
    </w:p>
    <w:p w14:paraId="4C4A0DDE" w14:textId="77777777" w:rsidR="00064E9E" w:rsidRPr="009271A9" w:rsidRDefault="00064E9E" w:rsidP="00064E9E"/>
    <w:p w14:paraId="5002EBA4" w14:textId="77777777" w:rsidR="00064E9E" w:rsidRPr="009271A9" w:rsidRDefault="00064E9E" w:rsidP="00064E9E">
      <w:r w:rsidRPr="009271A9">
        <w:t>Section 3 (Functional Requirements): Understanding user needs and expectations.</w:t>
      </w:r>
    </w:p>
    <w:p w14:paraId="1B16E54C" w14:textId="77777777" w:rsidR="00064E9E" w:rsidRPr="009271A9" w:rsidRDefault="00064E9E" w:rsidP="00064E9E">
      <w:r w:rsidRPr="009271A9">
        <w:t>Section 4 (User Interface Requirements): Gathering insights on user interaction preferences.</w:t>
      </w:r>
    </w:p>
    <w:p w14:paraId="58674B9B" w14:textId="77777777" w:rsidR="00064E9E" w:rsidRPr="009271A9" w:rsidRDefault="00064E9E" w:rsidP="00064E9E">
      <w:r w:rsidRPr="009271A9">
        <w:t>Section 5 (Non-Functional Requirements): Identifying performance, security, and other non-functional aspects.</w:t>
      </w:r>
    </w:p>
    <w:p w14:paraId="4881E037" w14:textId="77777777" w:rsidR="00064E9E" w:rsidRPr="009271A9" w:rsidRDefault="00064E9E" w:rsidP="00064E9E"/>
    <w:p w14:paraId="05840EDA" w14:textId="77777777" w:rsidR="00064E9E" w:rsidRPr="009271A9" w:rsidRDefault="00064E9E" w:rsidP="00064E9E"/>
    <w:p w14:paraId="747BD501" w14:textId="77777777" w:rsidR="00064E9E" w:rsidRPr="009271A9" w:rsidRDefault="00064E9E" w:rsidP="00064E9E">
      <w:r w:rsidRPr="009271A9">
        <w:rPr>
          <w:b/>
          <w:bCs/>
        </w:rPr>
        <w:t>a) Task Name:</w:t>
      </w:r>
      <w:r w:rsidRPr="009271A9">
        <w:t xml:space="preserve"> Problem Analysis</w:t>
      </w:r>
    </w:p>
    <w:p w14:paraId="4DA78D8F" w14:textId="77777777" w:rsidR="00064E9E" w:rsidRPr="009271A9" w:rsidRDefault="00064E9E" w:rsidP="00064E9E">
      <w:r w:rsidRPr="009271A9">
        <w:rPr>
          <w:b/>
          <w:bCs/>
        </w:rPr>
        <w:t xml:space="preserve">b) Outputs: </w:t>
      </w:r>
      <w:r w:rsidRPr="009271A9">
        <w:t>Defined project scope and allocated resources</w:t>
      </w:r>
    </w:p>
    <w:p w14:paraId="2FEE8D14" w14:textId="77777777" w:rsidR="00064E9E" w:rsidRPr="009271A9" w:rsidRDefault="00064E9E" w:rsidP="00064E9E">
      <w:pPr>
        <w:rPr>
          <w:b/>
          <w:bCs/>
        </w:rPr>
      </w:pPr>
      <w:r w:rsidRPr="009271A9">
        <w:rPr>
          <w:b/>
          <w:bCs/>
        </w:rPr>
        <w:t>c) Sections:</w:t>
      </w:r>
    </w:p>
    <w:p w14:paraId="6DA701D8" w14:textId="77777777" w:rsidR="00064E9E" w:rsidRPr="009271A9" w:rsidRDefault="00064E9E" w:rsidP="00064E9E"/>
    <w:p w14:paraId="3AFEA38B" w14:textId="77777777" w:rsidR="00064E9E" w:rsidRPr="009271A9" w:rsidRDefault="00064E9E" w:rsidP="00064E9E">
      <w:r w:rsidRPr="009271A9">
        <w:t>Section 2 (System Overview): Defining the scope of the system and its overall goals.</w:t>
      </w:r>
    </w:p>
    <w:p w14:paraId="55D4F0E0" w14:textId="77777777" w:rsidR="00064E9E" w:rsidRPr="009271A9" w:rsidRDefault="00064E9E" w:rsidP="00064E9E">
      <w:r w:rsidRPr="009271A9">
        <w:t>Section 6 (Operating Environment): Specifying hardware and software resources required for the project.</w:t>
      </w:r>
    </w:p>
    <w:p w14:paraId="652991FF" w14:textId="77777777" w:rsidR="00064E9E" w:rsidRPr="009271A9" w:rsidRDefault="00064E9E" w:rsidP="00064E9E">
      <w:r w:rsidRPr="009271A9">
        <w:t>Section 7 (Acceptance Criteria): Ensuring alignment with project goals and defining user expectations.</w:t>
      </w:r>
    </w:p>
    <w:p w14:paraId="3703ECB8" w14:textId="77777777" w:rsidR="00064E9E" w:rsidRPr="009271A9" w:rsidRDefault="00064E9E" w:rsidP="00064E9E"/>
    <w:p w14:paraId="235CBCB0" w14:textId="77777777" w:rsidR="00064E9E" w:rsidRPr="009271A9" w:rsidRDefault="00064E9E" w:rsidP="00064E9E"/>
    <w:p w14:paraId="604B2581" w14:textId="3149757E" w:rsidR="00064E9E" w:rsidRPr="009271A9" w:rsidRDefault="00064E9E" w:rsidP="00064E9E">
      <w:r w:rsidRPr="009271A9">
        <w:rPr>
          <w:b/>
          <w:bCs/>
        </w:rPr>
        <w:t>a) Task Name:</w:t>
      </w:r>
      <w:r w:rsidRPr="009271A9">
        <w:t xml:space="preserve"> Use Case Modelling</w:t>
      </w:r>
    </w:p>
    <w:p w14:paraId="3DEAB2BC" w14:textId="77777777" w:rsidR="00064E9E" w:rsidRPr="009271A9" w:rsidRDefault="00064E9E" w:rsidP="00064E9E">
      <w:r w:rsidRPr="009271A9">
        <w:rPr>
          <w:b/>
          <w:bCs/>
        </w:rPr>
        <w:t>b) Outputs:</w:t>
      </w:r>
      <w:r w:rsidRPr="009271A9">
        <w:t xml:space="preserve"> Creation of system architecture and use cases</w:t>
      </w:r>
    </w:p>
    <w:p w14:paraId="6FD7AD36" w14:textId="77777777" w:rsidR="00064E9E" w:rsidRPr="009271A9" w:rsidRDefault="00064E9E" w:rsidP="00064E9E">
      <w:pPr>
        <w:rPr>
          <w:b/>
          <w:bCs/>
        </w:rPr>
      </w:pPr>
      <w:r w:rsidRPr="009271A9">
        <w:rPr>
          <w:b/>
          <w:bCs/>
        </w:rPr>
        <w:t>c) Sections:</w:t>
      </w:r>
    </w:p>
    <w:p w14:paraId="401CE56E" w14:textId="77777777" w:rsidR="00064E9E" w:rsidRPr="009271A9" w:rsidRDefault="00064E9E" w:rsidP="00064E9E"/>
    <w:p w14:paraId="2F9A8DB2" w14:textId="77777777" w:rsidR="00064E9E" w:rsidRPr="009271A9" w:rsidRDefault="00064E9E" w:rsidP="00064E9E">
      <w:r w:rsidRPr="009271A9">
        <w:t>Section 3 (Functional Requirements): Creating detailed functional requirements based on use cases.</w:t>
      </w:r>
    </w:p>
    <w:p w14:paraId="573AAC3F" w14:textId="77777777" w:rsidR="00064E9E" w:rsidRPr="009271A9" w:rsidRDefault="00064E9E" w:rsidP="00064E9E">
      <w:r w:rsidRPr="009271A9">
        <w:t>Section 4 (User Interface Requirements): Designing user interactions and interfaces based on identified use cases.</w:t>
      </w:r>
    </w:p>
    <w:p w14:paraId="49487221" w14:textId="77777777" w:rsidR="00064E9E" w:rsidRPr="009271A9" w:rsidRDefault="00064E9E" w:rsidP="00064E9E">
      <w:r w:rsidRPr="009271A9">
        <w:t>Section 6 (Operating Environment): Considering system architecture and software compatibility for deployment</w:t>
      </w:r>
    </w:p>
    <w:p w14:paraId="2AD3608A" w14:textId="77777777" w:rsidR="00064E9E" w:rsidRPr="009271A9" w:rsidRDefault="00064E9E" w:rsidP="00064E9E"/>
    <w:p w14:paraId="00EECAC7" w14:textId="0A2B5ED6" w:rsidR="00064E9E" w:rsidRPr="009271A9" w:rsidRDefault="00064E9E" w:rsidP="00064E9E"/>
    <w:p w14:paraId="03A63D04" w14:textId="77777777" w:rsidR="00064E9E" w:rsidRPr="009271A9" w:rsidRDefault="00064E9E" w:rsidP="00064E9E">
      <w:r w:rsidRPr="009271A9">
        <w:rPr>
          <w:b/>
          <w:bCs/>
        </w:rPr>
        <w:t>a) Task Name:</w:t>
      </w:r>
      <w:r w:rsidRPr="009271A9">
        <w:t xml:space="preserve"> Deployment</w:t>
      </w:r>
    </w:p>
    <w:p w14:paraId="1B7F63A6" w14:textId="77777777" w:rsidR="00064E9E" w:rsidRPr="009271A9" w:rsidRDefault="00064E9E" w:rsidP="00064E9E">
      <w:r w:rsidRPr="009271A9">
        <w:rPr>
          <w:b/>
          <w:bCs/>
        </w:rPr>
        <w:t xml:space="preserve">b) Outputs: </w:t>
      </w:r>
      <w:r w:rsidRPr="009271A9">
        <w:t>System deployed to users for real-world usage</w:t>
      </w:r>
    </w:p>
    <w:p w14:paraId="011E9CB1" w14:textId="77777777" w:rsidR="00064E9E" w:rsidRPr="009271A9" w:rsidRDefault="00064E9E" w:rsidP="00064E9E">
      <w:pPr>
        <w:rPr>
          <w:b/>
          <w:bCs/>
        </w:rPr>
      </w:pPr>
      <w:r w:rsidRPr="009271A9">
        <w:rPr>
          <w:b/>
          <w:bCs/>
        </w:rPr>
        <w:t>c) Sections:</w:t>
      </w:r>
    </w:p>
    <w:p w14:paraId="0E6DED6C" w14:textId="77777777" w:rsidR="00064E9E" w:rsidRPr="009271A9" w:rsidRDefault="00064E9E" w:rsidP="00064E9E"/>
    <w:p w14:paraId="2A3A07C7" w14:textId="77777777" w:rsidR="00064E9E" w:rsidRPr="009271A9" w:rsidRDefault="00064E9E" w:rsidP="00064E9E">
      <w:r w:rsidRPr="009271A9">
        <w:t>Section 6 (Operating Environment): Ensuring compatibility with specified hardware and software.</w:t>
      </w:r>
    </w:p>
    <w:p w14:paraId="0F491D79" w14:textId="77777777" w:rsidR="00064E9E" w:rsidRPr="009271A9" w:rsidRDefault="00064E9E" w:rsidP="00064E9E">
      <w:r w:rsidRPr="009271A9">
        <w:t>Section 7 (Acceptance Criteria): Validation against user acceptance criteria post-deployment.</w:t>
      </w:r>
    </w:p>
    <w:p w14:paraId="02FC6152" w14:textId="77777777" w:rsidR="00064E9E" w:rsidRPr="009271A9" w:rsidRDefault="00064E9E" w:rsidP="00064E9E">
      <w:r w:rsidRPr="009271A9">
        <w:lastRenderedPageBreak/>
        <w:t>Section 5 (Non-Functional Requirements): Verifying performance, security, and other non-functional aspects during deployment.</w:t>
      </w:r>
    </w:p>
    <w:p w14:paraId="3FE48DB8" w14:textId="77777777" w:rsidR="00064E9E" w:rsidRPr="009271A9" w:rsidRDefault="00064E9E" w:rsidP="00064E9E"/>
    <w:p w14:paraId="0F92BCF8" w14:textId="77777777" w:rsidR="00064E9E" w:rsidRPr="009271A9" w:rsidRDefault="00064E9E" w:rsidP="00064E9E"/>
    <w:p w14:paraId="351A91D2" w14:textId="77777777" w:rsidR="00064E9E" w:rsidRPr="009271A9" w:rsidRDefault="00064E9E" w:rsidP="00064E9E">
      <w:r w:rsidRPr="009271A9">
        <w:rPr>
          <w:b/>
          <w:bCs/>
        </w:rPr>
        <w:t xml:space="preserve">a) Task Name: </w:t>
      </w:r>
      <w:r w:rsidRPr="009271A9">
        <w:t>Requirements Review</w:t>
      </w:r>
    </w:p>
    <w:p w14:paraId="5758F294" w14:textId="77777777" w:rsidR="00064E9E" w:rsidRPr="009271A9" w:rsidRDefault="00064E9E" w:rsidP="00064E9E">
      <w:r w:rsidRPr="009271A9">
        <w:rPr>
          <w:b/>
          <w:bCs/>
        </w:rPr>
        <w:t>b) Outputs:</w:t>
      </w:r>
      <w:r w:rsidRPr="009271A9">
        <w:t xml:space="preserve"> Refined system based on user feedback and corrections made</w:t>
      </w:r>
    </w:p>
    <w:p w14:paraId="0A5EEC53" w14:textId="77777777" w:rsidR="00064E9E" w:rsidRPr="009271A9" w:rsidRDefault="00064E9E" w:rsidP="00064E9E">
      <w:pPr>
        <w:rPr>
          <w:b/>
          <w:bCs/>
        </w:rPr>
      </w:pPr>
      <w:r w:rsidRPr="009271A9">
        <w:rPr>
          <w:b/>
          <w:bCs/>
        </w:rPr>
        <w:t>c) Sections:</w:t>
      </w:r>
    </w:p>
    <w:p w14:paraId="769CF222" w14:textId="77777777" w:rsidR="00064E9E" w:rsidRPr="009271A9" w:rsidRDefault="00064E9E" w:rsidP="00064E9E"/>
    <w:p w14:paraId="7E01F537" w14:textId="77777777" w:rsidR="00064E9E" w:rsidRPr="009271A9" w:rsidRDefault="00064E9E" w:rsidP="00064E9E">
      <w:r w:rsidRPr="009271A9">
        <w:t>Section 3 (Functional Requirements): Adjusting functional requirements based on user testing and feedback.</w:t>
      </w:r>
    </w:p>
    <w:p w14:paraId="2C292A5B" w14:textId="77777777" w:rsidR="00064E9E" w:rsidRPr="009271A9" w:rsidRDefault="00064E9E" w:rsidP="00064E9E">
      <w:r w:rsidRPr="009271A9">
        <w:t>Section 4 (User Interface Requirements): Modifying interface elements and user interactions based on user testing.</w:t>
      </w:r>
    </w:p>
    <w:p w14:paraId="424AA3C6" w14:textId="77777777" w:rsidR="00064E9E" w:rsidRPr="009271A9" w:rsidRDefault="00064E9E" w:rsidP="00064E9E">
      <w:r w:rsidRPr="009271A9">
        <w:t>Section 7 (Acceptance Criteria): Ensuring that the system aligns with user expectations and acceptance criteria.</w:t>
      </w:r>
    </w:p>
    <w:p w14:paraId="796A355F" w14:textId="77777777" w:rsidR="00064E9E" w:rsidRPr="009271A9" w:rsidRDefault="00064E9E" w:rsidP="00064E9E"/>
    <w:p w14:paraId="471ACB92" w14:textId="77777777" w:rsidR="00064E9E" w:rsidRPr="009271A9" w:rsidRDefault="00064E9E" w:rsidP="00064E9E"/>
    <w:p w14:paraId="0D7C810B" w14:textId="77777777" w:rsidR="00064E9E" w:rsidRPr="009271A9" w:rsidRDefault="00064E9E" w:rsidP="00064E9E">
      <w:r w:rsidRPr="009271A9">
        <w:rPr>
          <w:b/>
          <w:bCs/>
        </w:rPr>
        <w:t xml:space="preserve">a) Task Name: </w:t>
      </w:r>
      <w:r w:rsidRPr="009271A9">
        <w:t>Documentation</w:t>
      </w:r>
    </w:p>
    <w:p w14:paraId="7C6F3CB0" w14:textId="77777777" w:rsidR="00064E9E" w:rsidRPr="009271A9" w:rsidRDefault="00064E9E" w:rsidP="00064E9E">
      <w:r w:rsidRPr="009271A9">
        <w:rPr>
          <w:b/>
          <w:bCs/>
        </w:rPr>
        <w:t>b) Outputs:</w:t>
      </w:r>
      <w:r w:rsidRPr="009271A9">
        <w:t xml:space="preserve"> Comprehensive user manuals detailing system features and usage</w:t>
      </w:r>
    </w:p>
    <w:p w14:paraId="527826E5" w14:textId="77777777" w:rsidR="00064E9E" w:rsidRPr="009271A9" w:rsidRDefault="00064E9E" w:rsidP="00064E9E">
      <w:pPr>
        <w:rPr>
          <w:b/>
          <w:bCs/>
        </w:rPr>
      </w:pPr>
      <w:r w:rsidRPr="009271A9">
        <w:rPr>
          <w:b/>
          <w:bCs/>
        </w:rPr>
        <w:t>c) Sections:</w:t>
      </w:r>
    </w:p>
    <w:p w14:paraId="6678FBE0" w14:textId="77777777" w:rsidR="00064E9E" w:rsidRPr="009271A9" w:rsidRDefault="00064E9E" w:rsidP="00064E9E"/>
    <w:p w14:paraId="4A63B4AA" w14:textId="77777777" w:rsidR="00064E9E" w:rsidRPr="009271A9" w:rsidRDefault="00064E9E" w:rsidP="00064E9E">
      <w:r w:rsidRPr="009271A9">
        <w:t>Section 3 (Functional Requirements): Documenting functional aspects and features.</w:t>
      </w:r>
    </w:p>
    <w:p w14:paraId="6E16B3FF" w14:textId="77777777" w:rsidR="00064E9E" w:rsidRPr="009271A9" w:rsidRDefault="00064E9E" w:rsidP="00064E9E">
      <w:r w:rsidRPr="009271A9">
        <w:t>Section 4 (User Interface Requirements): Detailing user interactions and interface elements for users.</w:t>
      </w:r>
    </w:p>
    <w:p w14:paraId="78044075" w14:textId="77777777" w:rsidR="00064E9E" w:rsidRPr="009271A9" w:rsidRDefault="00064E9E" w:rsidP="00064E9E">
      <w:r w:rsidRPr="009271A9">
        <w:t>Section 6 (Operating Environment): Providing technical documentation regarding hardware and software requirements.</w:t>
      </w:r>
    </w:p>
    <w:p w14:paraId="5629CE66" w14:textId="77777777" w:rsidR="00064E9E" w:rsidRPr="009271A9" w:rsidRDefault="00064E9E" w:rsidP="00064E9E"/>
    <w:p w14:paraId="1CE00FAD" w14:textId="77777777" w:rsidR="00064E9E" w:rsidRPr="009271A9" w:rsidRDefault="00064E9E" w:rsidP="00064E9E"/>
    <w:p w14:paraId="2E516315" w14:textId="2FF7D12B" w:rsidR="00293783" w:rsidRPr="009271A9" w:rsidRDefault="00293783"/>
    <w:p w14:paraId="0352DE0C" w14:textId="77777777" w:rsidR="00293783" w:rsidRPr="009271A9" w:rsidRDefault="00293783">
      <w:pPr>
        <w:rPr>
          <w:sz w:val="20"/>
        </w:rPr>
      </w:pPr>
    </w:p>
    <w:p w14:paraId="1D1D156E" w14:textId="77777777" w:rsidR="00293783" w:rsidRPr="009271A9" w:rsidRDefault="00293783">
      <w:pPr>
        <w:pStyle w:val="Heading1"/>
        <w:numPr>
          <w:ilvl w:val="0"/>
          <w:numId w:val="0"/>
        </w:numPr>
      </w:pPr>
      <w:bookmarkStart w:id="101" w:name="_Toc459797223"/>
      <w:bookmarkStart w:id="102" w:name="_Toc489689144"/>
      <w:bookmarkStart w:id="103" w:name="_Toc21329144"/>
      <w:r w:rsidRPr="009271A9">
        <w:t>Appendix E: Contributions</w:t>
      </w:r>
      <w:bookmarkEnd w:id="101"/>
      <w:bookmarkEnd w:id="102"/>
      <w:bookmarkEnd w:id="103"/>
    </w:p>
    <w:p w14:paraId="7FCBD0BC" w14:textId="77777777" w:rsidR="00293783" w:rsidRPr="009271A9" w:rsidRDefault="00293783">
      <w:pPr>
        <w:pStyle w:val="Header"/>
        <w:tabs>
          <w:tab w:val="clear" w:pos="4153"/>
          <w:tab w:val="clear" w:pos="8306"/>
        </w:tabs>
        <w:rPr>
          <w:rFonts w:ascii="Times New Roman" w:hAnsi="Times New Roman"/>
        </w:rPr>
      </w:pPr>
      <w:r w:rsidRPr="009271A9">
        <w:rPr>
          <w:rFonts w:ascii="Times New Roman" w:hAnsi="Times New Roman"/>
        </w:rPr>
        <w:t>This section shall contain the names of all the contributors to this document.  The sections that each contributor has worked on shall be described in the table below.</w:t>
      </w:r>
    </w:p>
    <w:p w14:paraId="4913C0D8" w14:textId="77777777" w:rsidR="00293783" w:rsidRPr="009271A9" w:rsidRDefault="00293783">
      <w:pPr>
        <w:pStyle w:val="Header"/>
        <w:tabs>
          <w:tab w:val="clear" w:pos="4153"/>
          <w:tab w:val="clear" w:pos="8306"/>
        </w:tabs>
        <w:rPr>
          <w:rFonts w:ascii="Times New Roman" w:hAnsi="Times New Roman"/>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3"/>
        <w:gridCol w:w="5725"/>
      </w:tblGrid>
      <w:tr w:rsidR="00293783" w:rsidRPr="009271A9" w14:paraId="39E47FC0" w14:textId="77777777">
        <w:tc>
          <w:tcPr>
            <w:tcW w:w="2843" w:type="dxa"/>
            <w:shd w:val="pct15" w:color="auto" w:fill="auto"/>
          </w:tcPr>
          <w:p w14:paraId="15DA04C0" w14:textId="77777777" w:rsidR="00293783" w:rsidRPr="009271A9" w:rsidRDefault="00293783">
            <w:pPr>
              <w:pStyle w:val="Header"/>
              <w:tabs>
                <w:tab w:val="clear" w:pos="4153"/>
                <w:tab w:val="clear" w:pos="8306"/>
              </w:tabs>
              <w:rPr>
                <w:rFonts w:ascii="Times New Roman" w:hAnsi="Times New Roman"/>
                <w:b/>
              </w:rPr>
            </w:pPr>
            <w:r w:rsidRPr="009271A9">
              <w:rPr>
                <w:rFonts w:ascii="Times New Roman" w:hAnsi="Times New Roman"/>
                <w:b/>
              </w:rPr>
              <w:t>Contributor Name</w:t>
            </w:r>
          </w:p>
        </w:tc>
        <w:tc>
          <w:tcPr>
            <w:tcW w:w="5725" w:type="dxa"/>
            <w:shd w:val="pct15" w:color="auto" w:fill="auto"/>
          </w:tcPr>
          <w:p w14:paraId="67F4EAE7" w14:textId="77777777" w:rsidR="00293783" w:rsidRPr="009271A9" w:rsidRDefault="00293783">
            <w:pPr>
              <w:pStyle w:val="Header"/>
              <w:tabs>
                <w:tab w:val="clear" w:pos="4153"/>
                <w:tab w:val="clear" w:pos="8306"/>
              </w:tabs>
              <w:rPr>
                <w:rFonts w:ascii="Times New Roman" w:hAnsi="Times New Roman"/>
                <w:b/>
              </w:rPr>
            </w:pPr>
            <w:r w:rsidRPr="009271A9">
              <w:rPr>
                <w:rFonts w:ascii="Times New Roman" w:hAnsi="Times New Roman"/>
                <w:b/>
              </w:rPr>
              <w:t>Sections Worked On</w:t>
            </w:r>
          </w:p>
        </w:tc>
      </w:tr>
      <w:tr w:rsidR="00293783" w:rsidRPr="009271A9" w14:paraId="71823C9C" w14:textId="77777777">
        <w:tc>
          <w:tcPr>
            <w:tcW w:w="2843" w:type="dxa"/>
          </w:tcPr>
          <w:p w14:paraId="0E05CECE" w14:textId="74C86B39" w:rsidR="00293783" w:rsidRPr="009271A9" w:rsidRDefault="006C3502">
            <w:pPr>
              <w:pStyle w:val="Header"/>
              <w:tabs>
                <w:tab w:val="clear" w:pos="4153"/>
                <w:tab w:val="clear" w:pos="8306"/>
              </w:tabs>
              <w:rPr>
                <w:rFonts w:ascii="Times New Roman" w:hAnsi="Times New Roman"/>
              </w:rPr>
            </w:pPr>
            <w:r w:rsidRPr="009271A9">
              <w:rPr>
                <w:rFonts w:ascii="Times New Roman" w:hAnsi="Times New Roman"/>
              </w:rPr>
              <w:t>Gokul</w:t>
            </w:r>
          </w:p>
        </w:tc>
        <w:tc>
          <w:tcPr>
            <w:tcW w:w="5725" w:type="dxa"/>
          </w:tcPr>
          <w:p w14:paraId="02F24AAF" w14:textId="7A8F81FD" w:rsidR="00293783" w:rsidRPr="009271A9" w:rsidRDefault="00293783">
            <w:pPr>
              <w:pStyle w:val="Header"/>
              <w:tabs>
                <w:tab w:val="clear" w:pos="4153"/>
                <w:tab w:val="clear" w:pos="8306"/>
              </w:tabs>
              <w:rPr>
                <w:rFonts w:ascii="Times New Roman" w:hAnsi="Times New Roman"/>
              </w:rPr>
            </w:pPr>
            <w:r w:rsidRPr="009271A9">
              <w:rPr>
                <w:rFonts w:ascii="Times New Roman" w:hAnsi="Times New Roman"/>
              </w:rPr>
              <w:t>Document Template Development</w:t>
            </w:r>
            <w:r w:rsidR="00395801" w:rsidRPr="009271A9">
              <w:rPr>
                <w:rFonts w:ascii="Times New Roman" w:hAnsi="Times New Roman"/>
              </w:rPr>
              <w:t xml:space="preserve">, </w:t>
            </w:r>
            <w:proofErr w:type="gramStart"/>
            <w:r w:rsidR="00395801" w:rsidRPr="009271A9">
              <w:rPr>
                <w:rFonts w:ascii="Times New Roman" w:hAnsi="Times New Roman"/>
              </w:rPr>
              <w:t xml:space="preserve">Document </w:t>
            </w:r>
            <w:r w:rsidRPr="009271A9">
              <w:rPr>
                <w:rFonts w:ascii="Times New Roman" w:hAnsi="Times New Roman"/>
              </w:rPr>
              <w:t xml:space="preserve"> </w:t>
            </w:r>
            <w:r w:rsidR="00395801" w:rsidRPr="009271A9">
              <w:rPr>
                <w:rFonts w:ascii="Times New Roman" w:hAnsi="Times New Roman"/>
              </w:rPr>
              <w:t>Preparation</w:t>
            </w:r>
            <w:proofErr w:type="gramEnd"/>
            <w:r w:rsidRPr="009271A9">
              <w:rPr>
                <w:rFonts w:ascii="Times New Roman" w:hAnsi="Times New Roman"/>
              </w:rPr>
              <w:t>(1 – Appendices)</w:t>
            </w:r>
            <w:r w:rsidR="006C3502" w:rsidRPr="009271A9">
              <w:rPr>
                <w:rFonts w:ascii="Times New Roman" w:hAnsi="Times New Roman"/>
              </w:rPr>
              <w:t>,</w:t>
            </w:r>
            <w:r w:rsidR="00C927D8" w:rsidRPr="009271A9">
              <w:rPr>
                <w:rFonts w:ascii="Times New Roman" w:hAnsi="Times New Roman"/>
              </w:rPr>
              <w:t xml:space="preserve"> Formatting all tables,</w:t>
            </w:r>
          </w:p>
          <w:p w14:paraId="0FDB7773" w14:textId="05C2F9BB" w:rsidR="006C3502" w:rsidRPr="009271A9" w:rsidRDefault="00395801">
            <w:pPr>
              <w:pStyle w:val="Header"/>
              <w:tabs>
                <w:tab w:val="clear" w:pos="4153"/>
                <w:tab w:val="clear" w:pos="8306"/>
              </w:tabs>
              <w:rPr>
                <w:rFonts w:ascii="Times New Roman" w:hAnsi="Times New Roman"/>
              </w:rPr>
            </w:pPr>
            <w:r w:rsidRPr="009271A9">
              <w:rPr>
                <w:rFonts w:ascii="Times New Roman" w:hAnsi="Times New Roman"/>
              </w:rPr>
              <w:t>Introduction, Product Overview, Acceptance Criteria, Glossary, Development Process, Task Outputs</w:t>
            </w:r>
          </w:p>
        </w:tc>
      </w:tr>
      <w:tr w:rsidR="006C3502" w:rsidRPr="009271A9" w14:paraId="4E4BB209" w14:textId="77777777">
        <w:tc>
          <w:tcPr>
            <w:tcW w:w="2843" w:type="dxa"/>
          </w:tcPr>
          <w:p w14:paraId="11669E1E" w14:textId="7E986ECD" w:rsidR="006C3502" w:rsidRPr="009271A9" w:rsidRDefault="006C3502">
            <w:pPr>
              <w:pStyle w:val="Header"/>
              <w:tabs>
                <w:tab w:val="clear" w:pos="4153"/>
                <w:tab w:val="clear" w:pos="8306"/>
              </w:tabs>
              <w:rPr>
                <w:rFonts w:ascii="Times New Roman" w:hAnsi="Times New Roman"/>
              </w:rPr>
            </w:pPr>
            <w:r w:rsidRPr="009271A9">
              <w:rPr>
                <w:rFonts w:ascii="Times New Roman" w:hAnsi="Times New Roman"/>
              </w:rPr>
              <w:t>Dinesh Kumar</w:t>
            </w:r>
          </w:p>
        </w:tc>
        <w:tc>
          <w:tcPr>
            <w:tcW w:w="5725" w:type="dxa"/>
          </w:tcPr>
          <w:p w14:paraId="28CCA7BC" w14:textId="76DD7D77" w:rsidR="006C3502" w:rsidRPr="009271A9" w:rsidRDefault="00395801">
            <w:pPr>
              <w:pStyle w:val="Header"/>
              <w:tabs>
                <w:tab w:val="clear" w:pos="4153"/>
                <w:tab w:val="clear" w:pos="8306"/>
              </w:tabs>
              <w:rPr>
                <w:rFonts w:ascii="Times New Roman" w:hAnsi="Times New Roman"/>
              </w:rPr>
            </w:pPr>
            <w:r w:rsidRPr="009271A9">
              <w:rPr>
                <w:rFonts w:ascii="Times New Roman" w:hAnsi="Times New Roman"/>
              </w:rPr>
              <w:t>Functional Requirements</w:t>
            </w:r>
            <w:r w:rsidR="006C3502" w:rsidRPr="009271A9">
              <w:rPr>
                <w:rFonts w:ascii="Times New Roman" w:hAnsi="Times New Roman"/>
              </w:rPr>
              <w:t xml:space="preserve">, </w:t>
            </w:r>
            <w:r w:rsidRPr="009271A9">
              <w:rPr>
                <w:rFonts w:ascii="Times New Roman" w:hAnsi="Times New Roman"/>
              </w:rPr>
              <w:t>External Context Diagram</w:t>
            </w:r>
          </w:p>
        </w:tc>
      </w:tr>
      <w:tr w:rsidR="006C3502" w:rsidRPr="009271A9" w14:paraId="75672726" w14:textId="77777777">
        <w:tc>
          <w:tcPr>
            <w:tcW w:w="2843" w:type="dxa"/>
          </w:tcPr>
          <w:p w14:paraId="4BE463B4" w14:textId="18678A3C" w:rsidR="006C3502" w:rsidRPr="009271A9" w:rsidRDefault="006C3502">
            <w:pPr>
              <w:pStyle w:val="Header"/>
              <w:tabs>
                <w:tab w:val="clear" w:pos="4153"/>
                <w:tab w:val="clear" w:pos="8306"/>
              </w:tabs>
              <w:rPr>
                <w:rFonts w:ascii="Times New Roman" w:hAnsi="Times New Roman"/>
              </w:rPr>
            </w:pPr>
            <w:r w:rsidRPr="009271A9">
              <w:rPr>
                <w:rFonts w:ascii="Times New Roman" w:hAnsi="Times New Roman"/>
              </w:rPr>
              <w:t>Ranjith</w:t>
            </w:r>
          </w:p>
        </w:tc>
        <w:tc>
          <w:tcPr>
            <w:tcW w:w="5725" w:type="dxa"/>
          </w:tcPr>
          <w:p w14:paraId="13D1DF10" w14:textId="0235BCB2" w:rsidR="006C3502" w:rsidRPr="009271A9" w:rsidRDefault="00395801">
            <w:pPr>
              <w:pStyle w:val="Header"/>
              <w:tabs>
                <w:tab w:val="clear" w:pos="4153"/>
                <w:tab w:val="clear" w:pos="8306"/>
              </w:tabs>
              <w:rPr>
                <w:rFonts w:ascii="Times New Roman" w:hAnsi="Times New Roman"/>
              </w:rPr>
            </w:pPr>
            <w:r w:rsidRPr="009271A9">
              <w:rPr>
                <w:rFonts w:ascii="Times New Roman" w:hAnsi="Times New Roman"/>
              </w:rPr>
              <w:t>User – Interface Requirements, Use Case Analysis Notes</w:t>
            </w:r>
          </w:p>
        </w:tc>
      </w:tr>
      <w:tr w:rsidR="006C3502" w:rsidRPr="009271A9" w14:paraId="587677F3" w14:textId="77777777">
        <w:tc>
          <w:tcPr>
            <w:tcW w:w="2843" w:type="dxa"/>
          </w:tcPr>
          <w:p w14:paraId="622A72E0" w14:textId="5F81F12D" w:rsidR="006C3502" w:rsidRPr="009271A9" w:rsidRDefault="006C3502">
            <w:pPr>
              <w:pStyle w:val="Header"/>
              <w:tabs>
                <w:tab w:val="clear" w:pos="4153"/>
                <w:tab w:val="clear" w:pos="8306"/>
              </w:tabs>
              <w:rPr>
                <w:rFonts w:ascii="Times New Roman" w:hAnsi="Times New Roman"/>
              </w:rPr>
            </w:pPr>
            <w:r w:rsidRPr="009271A9">
              <w:rPr>
                <w:rFonts w:ascii="Times New Roman" w:hAnsi="Times New Roman"/>
              </w:rPr>
              <w:t>Velmurugan</w:t>
            </w:r>
          </w:p>
        </w:tc>
        <w:tc>
          <w:tcPr>
            <w:tcW w:w="5725" w:type="dxa"/>
          </w:tcPr>
          <w:p w14:paraId="1185E387" w14:textId="418D943B" w:rsidR="006C3502" w:rsidRPr="009271A9" w:rsidRDefault="00395801">
            <w:pPr>
              <w:pStyle w:val="Header"/>
              <w:tabs>
                <w:tab w:val="clear" w:pos="4153"/>
                <w:tab w:val="clear" w:pos="8306"/>
              </w:tabs>
              <w:rPr>
                <w:rFonts w:ascii="Times New Roman" w:hAnsi="Times New Roman"/>
              </w:rPr>
            </w:pPr>
            <w:r w:rsidRPr="009271A9">
              <w:rPr>
                <w:rFonts w:ascii="Times New Roman" w:hAnsi="Times New Roman"/>
              </w:rPr>
              <w:t>Non – functional requirements, Internal Context Diagram</w:t>
            </w:r>
          </w:p>
        </w:tc>
      </w:tr>
      <w:tr w:rsidR="00293783" w:rsidRPr="009271A9" w14:paraId="4659786B" w14:textId="77777777">
        <w:tc>
          <w:tcPr>
            <w:tcW w:w="2843" w:type="dxa"/>
          </w:tcPr>
          <w:p w14:paraId="2C5C119A" w14:textId="03675E0F" w:rsidR="00293783" w:rsidRPr="009271A9" w:rsidRDefault="006C3502">
            <w:pPr>
              <w:pStyle w:val="Header"/>
              <w:tabs>
                <w:tab w:val="clear" w:pos="4153"/>
                <w:tab w:val="clear" w:pos="8306"/>
              </w:tabs>
              <w:rPr>
                <w:rFonts w:ascii="Times New Roman" w:hAnsi="Times New Roman"/>
              </w:rPr>
            </w:pPr>
            <w:r w:rsidRPr="009271A9">
              <w:rPr>
                <w:rFonts w:ascii="Times New Roman" w:hAnsi="Times New Roman"/>
              </w:rPr>
              <w:t>Ranjith</w:t>
            </w:r>
          </w:p>
        </w:tc>
        <w:tc>
          <w:tcPr>
            <w:tcW w:w="5725" w:type="dxa"/>
          </w:tcPr>
          <w:p w14:paraId="631C0E32" w14:textId="77777777" w:rsidR="00293783" w:rsidRPr="009271A9" w:rsidRDefault="00293783">
            <w:pPr>
              <w:pStyle w:val="Header"/>
              <w:tabs>
                <w:tab w:val="clear" w:pos="4153"/>
                <w:tab w:val="clear" w:pos="8306"/>
              </w:tabs>
              <w:rPr>
                <w:rFonts w:ascii="Times New Roman" w:hAnsi="Times New Roman"/>
              </w:rPr>
            </w:pPr>
            <w:r w:rsidRPr="009271A9">
              <w:rPr>
                <w:rFonts w:ascii="Times New Roman" w:hAnsi="Times New Roman"/>
              </w:rPr>
              <w:t>Document Review (1 – Appendices)</w:t>
            </w:r>
          </w:p>
        </w:tc>
      </w:tr>
      <w:tr w:rsidR="00CA76E1" w:rsidRPr="009271A9" w14:paraId="151FB5CF" w14:textId="77777777">
        <w:tc>
          <w:tcPr>
            <w:tcW w:w="2843" w:type="dxa"/>
          </w:tcPr>
          <w:p w14:paraId="716D7C0E" w14:textId="7A1CFF12" w:rsidR="00CA76E1" w:rsidRPr="009271A9" w:rsidRDefault="006C3502">
            <w:pPr>
              <w:pStyle w:val="Header"/>
              <w:tabs>
                <w:tab w:val="clear" w:pos="4153"/>
                <w:tab w:val="clear" w:pos="8306"/>
              </w:tabs>
              <w:rPr>
                <w:rFonts w:ascii="Times New Roman" w:hAnsi="Times New Roman"/>
              </w:rPr>
            </w:pPr>
            <w:r w:rsidRPr="009271A9">
              <w:rPr>
                <w:rFonts w:ascii="Times New Roman" w:hAnsi="Times New Roman"/>
              </w:rPr>
              <w:t>Dinesh Kumar</w:t>
            </w:r>
          </w:p>
        </w:tc>
        <w:tc>
          <w:tcPr>
            <w:tcW w:w="5725" w:type="dxa"/>
          </w:tcPr>
          <w:p w14:paraId="103D2777" w14:textId="77777777" w:rsidR="00CA76E1" w:rsidRPr="009271A9" w:rsidRDefault="00CA76E1" w:rsidP="00CA76E1">
            <w:pPr>
              <w:pStyle w:val="Header"/>
              <w:tabs>
                <w:tab w:val="clear" w:pos="4153"/>
                <w:tab w:val="clear" w:pos="8306"/>
              </w:tabs>
              <w:rPr>
                <w:rFonts w:ascii="Times New Roman" w:hAnsi="Times New Roman"/>
              </w:rPr>
            </w:pPr>
            <w:r w:rsidRPr="009271A9">
              <w:rPr>
                <w:rFonts w:ascii="Times New Roman" w:hAnsi="Times New Roman"/>
              </w:rPr>
              <w:t>Document Review (1 – Appendices)</w:t>
            </w:r>
          </w:p>
        </w:tc>
      </w:tr>
      <w:tr w:rsidR="00CA76E1" w:rsidRPr="009271A9" w14:paraId="7AB8EBE2" w14:textId="77777777" w:rsidTr="006C3502">
        <w:trPr>
          <w:trHeight w:val="50"/>
        </w:trPr>
        <w:tc>
          <w:tcPr>
            <w:tcW w:w="2843" w:type="dxa"/>
          </w:tcPr>
          <w:p w14:paraId="7C8E74CD" w14:textId="7A412035" w:rsidR="00CA76E1" w:rsidRPr="009271A9" w:rsidRDefault="006C3502">
            <w:pPr>
              <w:pStyle w:val="Header"/>
              <w:tabs>
                <w:tab w:val="clear" w:pos="4153"/>
                <w:tab w:val="clear" w:pos="8306"/>
              </w:tabs>
              <w:rPr>
                <w:rFonts w:ascii="Times New Roman" w:hAnsi="Times New Roman"/>
              </w:rPr>
            </w:pPr>
            <w:r w:rsidRPr="009271A9">
              <w:rPr>
                <w:rFonts w:ascii="Times New Roman" w:hAnsi="Times New Roman"/>
              </w:rPr>
              <w:t>Velmurugan</w:t>
            </w:r>
          </w:p>
        </w:tc>
        <w:tc>
          <w:tcPr>
            <w:tcW w:w="5725" w:type="dxa"/>
          </w:tcPr>
          <w:p w14:paraId="0023DBEE" w14:textId="4633AA76" w:rsidR="00CA76E1" w:rsidRPr="009271A9" w:rsidRDefault="006C3502">
            <w:pPr>
              <w:pStyle w:val="Header"/>
              <w:tabs>
                <w:tab w:val="clear" w:pos="4153"/>
                <w:tab w:val="clear" w:pos="8306"/>
              </w:tabs>
              <w:rPr>
                <w:rFonts w:ascii="Times New Roman" w:hAnsi="Times New Roman"/>
              </w:rPr>
            </w:pPr>
            <w:r w:rsidRPr="009271A9">
              <w:rPr>
                <w:rFonts w:ascii="Times New Roman" w:hAnsi="Times New Roman"/>
              </w:rPr>
              <w:t>Document Review (1 – Appendices)</w:t>
            </w:r>
          </w:p>
        </w:tc>
      </w:tr>
    </w:tbl>
    <w:p w14:paraId="16106636" w14:textId="77777777" w:rsidR="00293783" w:rsidRPr="009271A9" w:rsidRDefault="00293783">
      <w:pPr>
        <w:pStyle w:val="Header"/>
        <w:tabs>
          <w:tab w:val="clear" w:pos="4153"/>
          <w:tab w:val="clear" w:pos="8306"/>
        </w:tabs>
        <w:rPr>
          <w:rFonts w:ascii="Times New Roman" w:hAnsi="Times New Roman"/>
          <w:sz w:val="20"/>
        </w:rPr>
      </w:pPr>
      <w:r w:rsidRPr="009271A9">
        <w:rPr>
          <w:rFonts w:ascii="Times New Roman" w:hAnsi="Times New Roman"/>
          <w:sz w:val="20"/>
        </w:rPr>
        <w:t>Table 52.0 Document Contributions</w:t>
      </w:r>
    </w:p>
    <w:p w14:paraId="774E9826" w14:textId="77777777" w:rsidR="00293783" w:rsidRPr="009271A9" w:rsidRDefault="00293783">
      <w:pPr>
        <w:pStyle w:val="Header"/>
        <w:tabs>
          <w:tab w:val="clear" w:pos="4153"/>
          <w:tab w:val="clear" w:pos="8306"/>
        </w:tabs>
        <w:rPr>
          <w:rFonts w:ascii="Times New Roman" w:hAnsi="Times New Roman"/>
        </w:rPr>
      </w:pPr>
    </w:p>
    <w:p w14:paraId="1D2FEB49" w14:textId="77777777" w:rsidR="00293783" w:rsidRPr="009271A9" w:rsidRDefault="00293783">
      <w:pPr>
        <w:pStyle w:val="Heading1"/>
        <w:numPr>
          <w:ilvl w:val="0"/>
          <w:numId w:val="0"/>
        </w:numPr>
      </w:pPr>
      <w:bookmarkStart w:id="104" w:name="_Toc459797224"/>
      <w:bookmarkStart w:id="105" w:name="_Toc489689145"/>
      <w:bookmarkStart w:id="106" w:name="_Toc21329145"/>
      <w:r w:rsidRPr="009271A9">
        <w:lastRenderedPageBreak/>
        <w:t>Appendix F: Meeting Agendas/Minutes</w:t>
      </w:r>
      <w:bookmarkEnd w:id="104"/>
      <w:bookmarkEnd w:id="105"/>
      <w:bookmarkEnd w:id="106"/>
    </w:p>
    <w:p w14:paraId="5261FE33" w14:textId="77777777" w:rsidR="00293783" w:rsidRPr="009271A9" w:rsidRDefault="00293783">
      <w:pPr>
        <w:pStyle w:val="Header"/>
        <w:tabs>
          <w:tab w:val="clear" w:pos="4153"/>
          <w:tab w:val="clear" w:pos="8306"/>
        </w:tabs>
        <w:rPr>
          <w:rFonts w:ascii="Times New Roman" w:hAnsi="Times New Roman"/>
        </w:rPr>
      </w:pPr>
      <w:r w:rsidRPr="009271A9">
        <w:rPr>
          <w:rFonts w:ascii="Times New Roman" w:hAnsi="Times New Roman"/>
        </w:rPr>
        <w:t>This section shall include agendas and minutes from all the various meetings that team members have attended as part of this project.</w:t>
      </w:r>
    </w:p>
    <w:p w14:paraId="1461CA97" w14:textId="77777777" w:rsidR="00293783" w:rsidRPr="009271A9" w:rsidRDefault="00293783">
      <w:pPr>
        <w:pStyle w:val="Header"/>
        <w:tabs>
          <w:tab w:val="clear" w:pos="4153"/>
          <w:tab w:val="clear" w:pos="8306"/>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3"/>
        <w:gridCol w:w="5207"/>
        <w:gridCol w:w="2839"/>
      </w:tblGrid>
      <w:tr w:rsidR="00293783" w:rsidRPr="009271A9" w14:paraId="4B0D4511" w14:textId="77777777">
        <w:tc>
          <w:tcPr>
            <w:tcW w:w="483" w:type="dxa"/>
            <w:shd w:val="pct15" w:color="auto" w:fill="auto"/>
          </w:tcPr>
          <w:p w14:paraId="06A5B117" w14:textId="77777777" w:rsidR="00293783" w:rsidRPr="009271A9" w:rsidRDefault="00293783">
            <w:pPr>
              <w:pStyle w:val="Header"/>
              <w:tabs>
                <w:tab w:val="clear" w:pos="4153"/>
                <w:tab w:val="clear" w:pos="8306"/>
              </w:tabs>
              <w:rPr>
                <w:rFonts w:ascii="Times New Roman" w:hAnsi="Times New Roman"/>
                <w:b/>
              </w:rPr>
            </w:pPr>
            <w:r w:rsidRPr="009271A9">
              <w:rPr>
                <w:rFonts w:ascii="Times New Roman" w:hAnsi="Times New Roman"/>
                <w:b/>
              </w:rPr>
              <w:t>ID</w:t>
            </w:r>
          </w:p>
        </w:tc>
        <w:tc>
          <w:tcPr>
            <w:tcW w:w="5207" w:type="dxa"/>
            <w:shd w:val="pct15" w:color="auto" w:fill="auto"/>
          </w:tcPr>
          <w:p w14:paraId="1D87759B" w14:textId="77777777" w:rsidR="00293783" w:rsidRPr="009271A9" w:rsidRDefault="00293783">
            <w:pPr>
              <w:pStyle w:val="Header"/>
              <w:tabs>
                <w:tab w:val="clear" w:pos="4153"/>
                <w:tab w:val="clear" w:pos="8306"/>
              </w:tabs>
              <w:rPr>
                <w:rFonts w:ascii="Times New Roman" w:hAnsi="Times New Roman"/>
                <w:b/>
              </w:rPr>
            </w:pPr>
            <w:r w:rsidRPr="009271A9">
              <w:rPr>
                <w:rFonts w:ascii="Times New Roman" w:hAnsi="Times New Roman"/>
                <w:b/>
              </w:rPr>
              <w:t>Meeting Date/Time</w:t>
            </w:r>
          </w:p>
        </w:tc>
        <w:tc>
          <w:tcPr>
            <w:tcW w:w="2839" w:type="dxa"/>
            <w:shd w:val="pct15" w:color="auto" w:fill="auto"/>
          </w:tcPr>
          <w:p w14:paraId="70B78243" w14:textId="77777777" w:rsidR="00293783" w:rsidRPr="009271A9" w:rsidRDefault="00293783">
            <w:pPr>
              <w:pStyle w:val="Header"/>
              <w:tabs>
                <w:tab w:val="clear" w:pos="4153"/>
                <w:tab w:val="clear" w:pos="8306"/>
              </w:tabs>
              <w:rPr>
                <w:rFonts w:ascii="Times New Roman" w:hAnsi="Times New Roman"/>
                <w:b/>
              </w:rPr>
            </w:pPr>
            <w:r w:rsidRPr="009271A9">
              <w:rPr>
                <w:rFonts w:ascii="Times New Roman" w:hAnsi="Times New Roman"/>
                <w:b/>
              </w:rPr>
              <w:t>Apologies</w:t>
            </w:r>
          </w:p>
        </w:tc>
      </w:tr>
      <w:tr w:rsidR="00293783" w:rsidRPr="009271A9" w14:paraId="509BB53E" w14:textId="77777777">
        <w:tc>
          <w:tcPr>
            <w:tcW w:w="483" w:type="dxa"/>
          </w:tcPr>
          <w:p w14:paraId="571F7969" w14:textId="77777777" w:rsidR="00293783" w:rsidRPr="009271A9" w:rsidRDefault="0063451C">
            <w:pPr>
              <w:pStyle w:val="Header"/>
              <w:tabs>
                <w:tab w:val="clear" w:pos="4153"/>
                <w:tab w:val="clear" w:pos="8306"/>
              </w:tabs>
              <w:rPr>
                <w:rFonts w:ascii="Times New Roman" w:hAnsi="Times New Roman"/>
              </w:rPr>
            </w:pPr>
            <w:r w:rsidRPr="009271A9">
              <w:rPr>
                <w:rFonts w:ascii="Times New Roman" w:hAnsi="Times New Roman"/>
              </w:rPr>
              <w:t>1</w:t>
            </w:r>
          </w:p>
        </w:tc>
        <w:tc>
          <w:tcPr>
            <w:tcW w:w="5207" w:type="dxa"/>
          </w:tcPr>
          <w:p w14:paraId="6D81A1FC" w14:textId="4FA9B4A5" w:rsidR="00293783" w:rsidRPr="009271A9" w:rsidRDefault="009271A9">
            <w:pPr>
              <w:pStyle w:val="Header"/>
              <w:tabs>
                <w:tab w:val="clear" w:pos="4153"/>
                <w:tab w:val="clear" w:pos="8306"/>
              </w:tabs>
              <w:rPr>
                <w:rFonts w:ascii="Times New Roman" w:hAnsi="Times New Roman"/>
              </w:rPr>
            </w:pPr>
            <w:r w:rsidRPr="009271A9">
              <w:rPr>
                <w:rFonts w:ascii="Times New Roman" w:hAnsi="Times New Roman"/>
              </w:rPr>
              <w:t>October</w:t>
            </w:r>
            <w:r w:rsidR="00293783" w:rsidRPr="009271A9">
              <w:rPr>
                <w:rFonts w:ascii="Times New Roman" w:hAnsi="Times New Roman"/>
              </w:rPr>
              <w:t xml:space="preserve"> 2</w:t>
            </w:r>
            <w:r w:rsidRPr="009271A9">
              <w:rPr>
                <w:rFonts w:ascii="Times New Roman" w:hAnsi="Times New Roman"/>
              </w:rPr>
              <w:t>0</w:t>
            </w:r>
            <w:r w:rsidR="00293783" w:rsidRPr="009271A9">
              <w:rPr>
                <w:rFonts w:ascii="Times New Roman" w:hAnsi="Times New Roman"/>
                <w:vertAlign w:val="superscript"/>
              </w:rPr>
              <w:t>th</w:t>
            </w:r>
            <w:r w:rsidR="00293783" w:rsidRPr="009271A9">
              <w:rPr>
                <w:rFonts w:ascii="Times New Roman" w:hAnsi="Times New Roman"/>
              </w:rPr>
              <w:t xml:space="preserve"> 20</w:t>
            </w:r>
            <w:r w:rsidRPr="009271A9">
              <w:rPr>
                <w:rFonts w:ascii="Times New Roman" w:hAnsi="Times New Roman"/>
              </w:rPr>
              <w:t>23</w:t>
            </w:r>
            <w:r w:rsidR="0063451C" w:rsidRPr="009271A9">
              <w:rPr>
                <w:rFonts w:ascii="Times New Roman" w:hAnsi="Times New Roman"/>
              </w:rPr>
              <w:t xml:space="preserve">, 2:30 – </w:t>
            </w:r>
            <w:smartTag w:uri="urn:schemas-microsoft-com:office:smarttags" w:element="time">
              <w:smartTagPr>
                <w:attr w:name="Hour" w:val="17"/>
                <w:attr w:name="Minute" w:val="30"/>
              </w:smartTagPr>
              <w:r w:rsidR="0063451C" w:rsidRPr="009271A9">
                <w:rPr>
                  <w:rFonts w:ascii="Times New Roman" w:hAnsi="Times New Roman"/>
                </w:rPr>
                <w:t>5:30 pm</w:t>
              </w:r>
            </w:smartTag>
          </w:p>
        </w:tc>
        <w:tc>
          <w:tcPr>
            <w:tcW w:w="2839" w:type="dxa"/>
          </w:tcPr>
          <w:p w14:paraId="21302F85" w14:textId="0C01648B" w:rsidR="00293783" w:rsidRPr="009271A9" w:rsidRDefault="009271A9">
            <w:pPr>
              <w:pStyle w:val="Header"/>
              <w:tabs>
                <w:tab w:val="clear" w:pos="4153"/>
                <w:tab w:val="clear" w:pos="8306"/>
              </w:tabs>
              <w:rPr>
                <w:rFonts w:ascii="Times New Roman" w:hAnsi="Times New Roman"/>
              </w:rPr>
            </w:pPr>
            <w:r w:rsidRPr="009271A9">
              <w:rPr>
                <w:rFonts w:ascii="Times New Roman" w:hAnsi="Times New Roman"/>
              </w:rPr>
              <w:t>For not finishing tables</w:t>
            </w:r>
          </w:p>
        </w:tc>
      </w:tr>
      <w:tr w:rsidR="00293783" w:rsidRPr="009271A9" w14:paraId="43D5AD24" w14:textId="77777777">
        <w:tc>
          <w:tcPr>
            <w:tcW w:w="483" w:type="dxa"/>
          </w:tcPr>
          <w:p w14:paraId="0084E0A5" w14:textId="77777777" w:rsidR="00293783" w:rsidRPr="009271A9" w:rsidRDefault="0063451C">
            <w:pPr>
              <w:pStyle w:val="Header"/>
              <w:tabs>
                <w:tab w:val="clear" w:pos="4153"/>
                <w:tab w:val="clear" w:pos="8306"/>
              </w:tabs>
              <w:rPr>
                <w:rFonts w:ascii="Times New Roman" w:hAnsi="Times New Roman"/>
              </w:rPr>
            </w:pPr>
            <w:r w:rsidRPr="009271A9">
              <w:rPr>
                <w:rFonts w:ascii="Times New Roman" w:hAnsi="Times New Roman"/>
              </w:rPr>
              <w:t>2</w:t>
            </w:r>
          </w:p>
        </w:tc>
        <w:tc>
          <w:tcPr>
            <w:tcW w:w="5207" w:type="dxa"/>
          </w:tcPr>
          <w:p w14:paraId="04AADA9C" w14:textId="233CD632" w:rsidR="00293783" w:rsidRPr="009271A9" w:rsidRDefault="009271A9" w:rsidP="009271A9">
            <w:pPr>
              <w:pStyle w:val="Header"/>
              <w:tabs>
                <w:tab w:val="clear" w:pos="4153"/>
                <w:tab w:val="clear" w:pos="8306"/>
                <w:tab w:val="left" w:pos="4020"/>
              </w:tabs>
              <w:rPr>
                <w:rFonts w:ascii="Times New Roman" w:hAnsi="Times New Roman"/>
              </w:rPr>
            </w:pPr>
            <w:r w:rsidRPr="009271A9">
              <w:rPr>
                <w:rFonts w:ascii="Times New Roman" w:hAnsi="Times New Roman"/>
              </w:rPr>
              <w:t>October 21</w:t>
            </w:r>
            <w:r w:rsidRPr="009271A9">
              <w:rPr>
                <w:rFonts w:ascii="Times New Roman" w:hAnsi="Times New Roman"/>
                <w:vertAlign w:val="superscript"/>
              </w:rPr>
              <w:t>st</w:t>
            </w:r>
            <w:r w:rsidRPr="009271A9">
              <w:rPr>
                <w:rFonts w:ascii="Times New Roman" w:hAnsi="Times New Roman"/>
              </w:rPr>
              <w:t xml:space="preserve"> 2023, 3:00 – 6:00 pm</w:t>
            </w:r>
          </w:p>
        </w:tc>
        <w:tc>
          <w:tcPr>
            <w:tcW w:w="2839" w:type="dxa"/>
          </w:tcPr>
          <w:p w14:paraId="29913CC9" w14:textId="1419D00C" w:rsidR="00293783" w:rsidRPr="009271A9" w:rsidRDefault="009271A9">
            <w:pPr>
              <w:pStyle w:val="Header"/>
              <w:tabs>
                <w:tab w:val="clear" w:pos="4153"/>
                <w:tab w:val="clear" w:pos="8306"/>
              </w:tabs>
              <w:rPr>
                <w:rFonts w:ascii="Times New Roman" w:hAnsi="Times New Roman"/>
              </w:rPr>
            </w:pPr>
            <w:r w:rsidRPr="009271A9">
              <w:rPr>
                <w:rFonts w:ascii="Times New Roman" w:hAnsi="Times New Roman"/>
              </w:rPr>
              <w:t>For not finishing footers</w:t>
            </w:r>
          </w:p>
        </w:tc>
      </w:tr>
      <w:tr w:rsidR="00293783" w:rsidRPr="009271A9" w14:paraId="5B8E7451" w14:textId="77777777">
        <w:tc>
          <w:tcPr>
            <w:tcW w:w="483" w:type="dxa"/>
          </w:tcPr>
          <w:p w14:paraId="77600884" w14:textId="77777777" w:rsidR="00293783" w:rsidRPr="009271A9" w:rsidRDefault="0063451C">
            <w:pPr>
              <w:pStyle w:val="Header"/>
              <w:tabs>
                <w:tab w:val="clear" w:pos="4153"/>
                <w:tab w:val="clear" w:pos="8306"/>
              </w:tabs>
              <w:rPr>
                <w:rFonts w:ascii="Times New Roman" w:hAnsi="Times New Roman"/>
              </w:rPr>
            </w:pPr>
            <w:r w:rsidRPr="009271A9">
              <w:rPr>
                <w:rFonts w:ascii="Times New Roman" w:hAnsi="Times New Roman"/>
              </w:rPr>
              <w:t>3</w:t>
            </w:r>
          </w:p>
        </w:tc>
        <w:tc>
          <w:tcPr>
            <w:tcW w:w="5207" w:type="dxa"/>
          </w:tcPr>
          <w:p w14:paraId="3A33AE95" w14:textId="2A2FFE16" w:rsidR="00293783" w:rsidRPr="009271A9" w:rsidRDefault="009271A9">
            <w:pPr>
              <w:pStyle w:val="Header"/>
              <w:tabs>
                <w:tab w:val="clear" w:pos="4153"/>
                <w:tab w:val="clear" w:pos="8306"/>
              </w:tabs>
              <w:rPr>
                <w:rFonts w:ascii="Times New Roman" w:hAnsi="Times New Roman"/>
              </w:rPr>
            </w:pPr>
            <w:r w:rsidRPr="009271A9">
              <w:rPr>
                <w:rFonts w:ascii="Times New Roman" w:hAnsi="Times New Roman"/>
              </w:rPr>
              <w:t>Oct6ober 22</w:t>
            </w:r>
            <w:r w:rsidRPr="009271A9">
              <w:rPr>
                <w:rFonts w:ascii="Times New Roman" w:hAnsi="Times New Roman"/>
                <w:vertAlign w:val="superscript"/>
              </w:rPr>
              <w:t>nd</w:t>
            </w:r>
            <w:r w:rsidRPr="009271A9">
              <w:rPr>
                <w:rFonts w:ascii="Times New Roman" w:hAnsi="Times New Roman"/>
              </w:rPr>
              <w:t xml:space="preserve"> 2023, 5:00 – 7:30 pm</w:t>
            </w:r>
          </w:p>
        </w:tc>
        <w:tc>
          <w:tcPr>
            <w:tcW w:w="2839" w:type="dxa"/>
          </w:tcPr>
          <w:p w14:paraId="6BBD6311" w14:textId="5796E40C" w:rsidR="00293783" w:rsidRPr="009271A9" w:rsidRDefault="009271A9">
            <w:pPr>
              <w:pStyle w:val="Header"/>
              <w:tabs>
                <w:tab w:val="clear" w:pos="4153"/>
                <w:tab w:val="clear" w:pos="8306"/>
              </w:tabs>
              <w:rPr>
                <w:rFonts w:ascii="Times New Roman" w:hAnsi="Times New Roman"/>
              </w:rPr>
            </w:pPr>
            <w:r w:rsidRPr="009271A9">
              <w:rPr>
                <w:rFonts w:ascii="Times New Roman" w:hAnsi="Times New Roman"/>
              </w:rPr>
              <w:t>-None-</w:t>
            </w:r>
          </w:p>
        </w:tc>
      </w:tr>
    </w:tbl>
    <w:p w14:paraId="03112C0F" w14:textId="77777777" w:rsidR="00293783" w:rsidRPr="009271A9" w:rsidRDefault="00293783">
      <w:pPr>
        <w:pStyle w:val="Header"/>
        <w:tabs>
          <w:tab w:val="clear" w:pos="4153"/>
          <w:tab w:val="clear" w:pos="8306"/>
        </w:tabs>
        <w:rPr>
          <w:rFonts w:ascii="Times New Roman" w:hAnsi="Times New Roman"/>
          <w:sz w:val="20"/>
        </w:rPr>
      </w:pPr>
      <w:r w:rsidRPr="009271A9">
        <w:rPr>
          <w:rFonts w:ascii="Times New Roman" w:hAnsi="Times New Roman"/>
          <w:sz w:val="20"/>
        </w:rPr>
        <w:t>Table 53.0 Meeting dates/times</w:t>
      </w:r>
    </w:p>
    <w:p w14:paraId="20D44FEC" w14:textId="4CDC2961" w:rsidR="00293783" w:rsidRPr="009271A9" w:rsidRDefault="00293783" w:rsidP="009271A9">
      <w:pPr>
        <w:pStyle w:val="Header"/>
        <w:tabs>
          <w:tab w:val="clear" w:pos="4153"/>
          <w:tab w:val="clear" w:pos="8306"/>
        </w:tabs>
        <w:rPr>
          <w:rFonts w:ascii="Times New Roman" w:hAnsi="Times New Roman"/>
        </w:rPr>
      </w:pPr>
    </w:p>
    <w:p w14:paraId="7986B5D1" w14:textId="5C17119F" w:rsidR="009271A9" w:rsidRPr="009271A9" w:rsidRDefault="00293783" w:rsidP="009271A9">
      <w:pPr>
        <w:pStyle w:val="Heading1"/>
        <w:numPr>
          <w:ilvl w:val="0"/>
          <w:numId w:val="0"/>
        </w:numPr>
      </w:pPr>
      <w:bookmarkStart w:id="107" w:name="_Toc459797225"/>
      <w:bookmarkStart w:id="108" w:name="_Toc489689146"/>
      <w:bookmarkStart w:id="109" w:name="_Toc21329146"/>
      <w:r w:rsidRPr="009271A9">
        <w:t>Appendix G: Problem Investigation Reports</w:t>
      </w:r>
      <w:bookmarkEnd w:id="107"/>
      <w:bookmarkEnd w:id="108"/>
      <w:bookmarkEnd w:id="109"/>
    </w:p>
    <w:p w14:paraId="3FFA1C92" w14:textId="77777777" w:rsidR="009271A9" w:rsidRPr="009271A9" w:rsidRDefault="009271A9" w:rsidP="009271A9">
      <w:pPr>
        <w:pStyle w:val="ListParagraph"/>
        <w:numPr>
          <w:ilvl w:val="0"/>
          <w:numId w:val="185"/>
        </w:numPr>
        <w:rPr>
          <w:rFonts w:ascii="Times New Roman" w:hAnsi="Times New Roman" w:cs="Times New Roman"/>
          <w:sz w:val="24"/>
          <w:szCs w:val="24"/>
        </w:rPr>
      </w:pPr>
      <w:r w:rsidRPr="009271A9">
        <w:rPr>
          <w:rFonts w:ascii="Times New Roman" w:hAnsi="Times New Roman" w:cs="Times New Roman"/>
          <w:sz w:val="24"/>
          <w:szCs w:val="24"/>
        </w:rPr>
        <w:t>During interviews, users expressed a strong preference for a simple and intuitive user interface, emphasizing the importance of easy navigation and clear instructions.</w:t>
      </w:r>
    </w:p>
    <w:p w14:paraId="6296ECE0" w14:textId="05E9903A" w:rsidR="009271A9" w:rsidRPr="009271A9" w:rsidRDefault="009271A9" w:rsidP="009271A9">
      <w:pPr>
        <w:pStyle w:val="ListParagraph"/>
        <w:numPr>
          <w:ilvl w:val="0"/>
          <w:numId w:val="185"/>
        </w:numPr>
        <w:rPr>
          <w:rFonts w:ascii="Times New Roman" w:hAnsi="Times New Roman" w:cs="Times New Roman"/>
          <w:sz w:val="24"/>
          <w:szCs w:val="24"/>
        </w:rPr>
      </w:pPr>
      <w:r w:rsidRPr="009271A9">
        <w:rPr>
          <w:rFonts w:ascii="Times New Roman" w:hAnsi="Times New Roman" w:cs="Times New Roman"/>
          <w:sz w:val="24"/>
          <w:szCs w:val="24"/>
        </w:rPr>
        <w:t>Users highlighted the need for robust security features, emphasizing secure authentication methods and end-to-end encryption for messages, ensuring data privacy.</w:t>
      </w:r>
    </w:p>
    <w:p w14:paraId="530A46AF" w14:textId="5B4EBE9C" w:rsidR="009271A9" w:rsidRPr="009271A9" w:rsidRDefault="009271A9" w:rsidP="009271A9">
      <w:pPr>
        <w:pStyle w:val="ListParagraph"/>
        <w:numPr>
          <w:ilvl w:val="0"/>
          <w:numId w:val="185"/>
        </w:numPr>
        <w:rPr>
          <w:rFonts w:ascii="Times New Roman" w:hAnsi="Times New Roman" w:cs="Times New Roman"/>
          <w:sz w:val="24"/>
          <w:szCs w:val="24"/>
        </w:rPr>
      </w:pPr>
      <w:r w:rsidRPr="009271A9">
        <w:rPr>
          <w:rFonts w:ascii="Times New Roman" w:hAnsi="Times New Roman" w:cs="Times New Roman"/>
          <w:sz w:val="24"/>
          <w:szCs w:val="24"/>
        </w:rPr>
        <w:t>The document inspection revealed well-structured functional requirements, detailing user interactions and system behaviour comprehensively.</w:t>
      </w:r>
    </w:p>
    <w:p w14:paraId="54ECC35F" w14:textId="4C468456" w:rsidR="00293783" w:rsidRPr="009271A9" w:rsidRDefault="009271A9" w:rsidP="009271A9">
      <w:pPr>
        <w:pStyle w:val="ListParagraph"/>
        <w:numPr>
          <w:ilvl w:val="0"/>
          <w:numId w:val="185"/>
        </w:numPr>
        <w:rPr>
          <w:rFonts w:ascii="Times New Roman" w:hAnsi="Times New Roman" w:cs="Times New Roman"/>
          <w:sz w:val="24"/>
          <w:szCs w:val="24"/>
        </w:rPr>
      </w:pPr>
      <w:r w:rsidRPr="009271A9">
        <w:rPr>
          <w:rFonts w:ascii="Times New Roman" w:hAnsi="Times New Roman" w:cs="Times New Roman"/>
          <w:sz w:val="24"/>
          <w:szCs w:val="24"/>
        </w:rPr>
        <w:t>User interface requirements were found to be thorough, specifying elements like dashboard layout, message formatting options, and search functionalities, ensuring a user-friendly experience.</w:t>
      </w:r>
    </w:p>
    <w:sectPr w:rsidR="00293783" w:rsidRPr="009271A9" w:rsidSect="00A83D60">
      <w:headerReference w:type="default" r:id="rId11"/>
      <w:footerReference w:type="default" r:id="rId12"/>
      <w:type w:val="oddPage"/>
      <w:pgSz w:w="11907" w:h="16840"/>
      <w:pgMar w:top="1440" w:right="1797" w:bottom="1440" w:left="1797"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D3B54" w14:textId="77777777" w:rsidR="00A85F61" w:rsidRDefault="00A85F61">
      <w:r>
        <w:separator/>
      </w:r>
    </w:p>
  </w:endnote>
  <w:endnote w:type="continuationSeparator" w:id="0">
    <w:p w14:paraId="68420E07" w14:textId="77777777" w:rsidR="00A85F61" w:rsidRDefault="00A85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25AB8" w14:textId="77777777" w:rsidR="00293783" w:rsidRPr="00C927D8" w:rsidRDefault="009F65B5">
    <w:pPr>
      <w:pStyle w:val="Footer"/>
      <w:rPr>
        <w:rFonts w:ascii="Times New Roman" w:hAnsi="Times New Roman"/>
        <w:sz w:val="20"/>
      </w:rPr>
    </w:pPr>
    <w:r w:rsidRPr="00C927D8">
      <w:rPr>
        <w:rFonts w:ascii="Times New Roman" w:hAnsi="Times New Roman"/>
        <w:sz w:val="20"/>
      </w:rPr>
      <w:t>Chat-SRS-V 1.0 d</w:t>
    </w:r>
    <w:r w:rsidR="00293783" w:rsidRPr="00C927D8">
      <w:rPr>
        <w:rStyle w:val="PageNumber"/>
        <w:rFonts w:ascii="Times New Roman" w:hAnsi="Times New Roman"/>
      </w:rPr>
      <w:tab/>
    </w:r>
    <w:r w:rsidR="00293783" w:rsidRPr="00C927D8">
      <w:rPr>
        <w:rStyle w:val="PageNumber"/>
        <w:rFonts w:ascii="Times New Roman" w:hAnsi="Times New Roman"/>
      </w:rPr>
      <w:tab/>
    </w:r>
    <w:r w:rsidR="00293783" w:rsidRPr="00C927D8">
      <w:rPr>
        <w:rStyle w:val="PageNumber"/>
        <w:rFonts w:ascii="Times New Roman" w:hAnsi="Times New Roman"/>
        <w:sz w:val="20"/>
      </w:rPr>
      <w:t xml:space="preserve">Page </w:t>
    </w:r>
    <w:r w:rsidR="00293783" w:rsidRPr="00C927D8">
      <w:rPr>
        <w:rStyle w:val="PageNumber"/>
        <w:rFonts w:ascii="Times New Roman" w:hAnsi="Times New Roman"/>
        <w:sz w:val="20"/>
      </w:rPr>
      <w:fldChar w:fldCharType="begin"/>
    </w:r>
    <w:r w:rsidR="00293783" w:rsidRPr="00C927D8">
      <w:rPr>
        <w:rStyle w:val="PageNumber"/>
        <w:rFonts w:ascii="Times New Roman" w:hAnsi="Times New Roman"/>
        <w:sz w:val="20"/>
      </w:rPr>
      <w:instrText xml:space="preserve"> PAGE </w:instrText>
    </w:r>
    <w:r w:rsidR="00293783" w:rsidRPr="00C927D8">
      <w:rPr>
        <w:rStyle w:val="PageNumber"/>
        <w:rFonts w:ascii="Times New Roman" w:hAnsi="Times New Roman"/>
        <w:sz w:val="20"/>
      </w:rPr>
      <w:fldChar w:fldCharType="separate"/>
    </w:r>
    <w:r w:rsidR="00727F4E" w:rsidRPr="00C927D8">
      <w:rPr>
        <w:rStyle w:val="PageNumber"/>
        <w:rFonts w:ascii="Times New Roman" w:hAnsi="Times New Roman"/>
        <w:noProof/>
        <w:sz w:val="20"/>
      </w:rPr>
      <w:t>18</w:t>
    </w:r>
    <w:r w:rsidR="00293783" w:rsidRPr="00C927D8">
      <w:rPr>
        <w:rStyle w:val="PageNumber"/>
        <w:rFonts w:ascii="Times New Roman" w:hAnsi="Times New Roman"/>
        <w:sz w:val="20"/>
      </w:rPr>
      <w:fldChar w:fldCharType="end"/>
    </w:r>
    <w:r w:rsidR="00293783" w:rsidRPr="00C927D8">
      <w:rPr>
        <w:rStyle w:val="PageNumber"/>
        <w:rFonts w:ascii="Times New Roman" w:hAnsi="Times New Roman"/>
        <w:sz w:val="20"/>
      </w:rPr>
      <w:t xml:space="preserve"> of </w:t>
    </w:r>
    <w:r w:rsidR="00293783" w:rsidRPr="00C927D8">
      <w:rPr>
        <w:rStyle w:val="PageNumber"/>
        <w:rFonts w:ascii="Times New Roman" w:hAnsi="Times New Roman"/>
        <w:sz w:val="20"/>
      </w:rPr>
      <w:fldChar w:fldCharType="begin"/>
    </w:r>
    <w:r w:rsidR="00293783" w:rsidRPr="00C927D8">
      <w:rPr>
        <w:rStyle w:val="PageNumber"/>
        <w:rFonts w:ascii="Times New Roman" w:hAnsi="Times New Roman"/>
        <w:sz w:val="20"/>
      </w:rPr>
      <w:instrText xml:space="preserve"> NUMPAGES </w:instrText>
    </w:r>
    <w:r w:rsidR="00293783" w:rsidRPr="00C927D8">
      <w:rPr>
        <w:rStyle w:val="PageNumber"/>
        <w:rFonts w:ascii="Times New Roman" w:hAnsi="Times New Roman"/>
        <w:sz w:val="20"/>
      </w:rPr>
      <w:fldChar w:fldCharType="separate"/>
    </w:r>
    <w:r w:rsidR="00727F4E" w:rsidRPr="00C927D8">
      <w:rPr>
        <w:rStyle w:val="PageNumber"/>
        <w:rFonts w:ascii="Times New Roman" w:hAnsi="Times New Roman"/>
        <w:noProof/>
        <w:sz w:val="20"/>
      </w:rPr>
      <w:t>18</w:t>
    </w:r>
    <w:r w:rsidR="00293783" w:rsidRPr="00C927D8">
      <w:rPr>
        <w:rStyle w:val="PageNumbe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AEB0C" w14:textId="77777777" w:rsidR="00A85F61" w:rsidRDefault="00A85F61">
      <w:r>
        <w:separator/>
      </w:r>
    </w:p>
  </w:footnote>
  <w:footnote w:type="continuationSeparator" w:id="0">
    <w:p w14:paraId="24567D0F" w14:textId="77777777" w:rsidR="00A85F61" w:rsidRDefault="00A85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BBE1C" w14:textId="77777777" w:rsidR="00293783" w:rsidRPr="00C927D8" w:rsidRDefault="00293783">
    <w:pPr>
      <w:pStyle w:val="Header"/>
      <w:rPr>
        <w:rFonts w:ascii="Times New Roman" w:hAnsi="Times New Roman"/>
        <w:sz w:val="20"/>
      </w:rPr>
    </w:pPr>
    <w:r w:rsidRPr="00C927D8">
      <w:rPr>
        <w:rFonts w:ascii="Times New Roman" w:hAnsi="Times New Roman"/>
        <w:sz w:val="20"/>
      </w:rPr>
      <w:t>Software Requirements Specification</w:t>
    </w:r>
    <w:r w:rsidRPr="00C927D8">
      <w:rPr>
        <w:rFonts w:ascii="Times New Roman" w:hAnsi="Times New Roman"/>
      </w:rPr>
      <w:t xml:space="preserve"> </w:t>
    </w:r>
    <w:r w:rsidRPr="00C927D8">
      <w:rPr>
        <w:rFonts w:ascii="Times New Roman" w:hAnsi="Times New Roman"/>
      </w:rPr>
      <w:tab/>
    </w:r>
    <w:r w:rsidRPr="00C927D8">
      <w:rPr>
        <w:rFonts w:ascii="Times New Roman" w:hAnsi="Times New Roman"/>
      </w:rPr>
      <w:tab/>
    </w:r>
    <w:r w:rsidR="0095070D" w:rsidRPr="00C927D8">
      <w:rPr>
        <w:rFonts w:ascii="Times New Roman" w:hAnsi="Times New Roman"/>
        <w:sz w:val="20"/>
      </w:rPr>
      <w:t>Department of AI and 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1A07AB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C76F14"/>
    <w:multiLevelType w:val="multilevel"/>
    <w:tmpl w:val="1F26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34D86"/>
    <w:multiLevelType w:val="hybridMultilevel"/>
    <w:tmpl w:val="AEB852E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3742A09"/>
    <w:multiLevelType w:val="hybridMultilevel"/>
    <w:tmpl w:val="9B72E10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4F14AAD"/>
    <w:multiLevelType w:val="multilevel"/>
    <w:tmpl w:val="0ACE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C42BC"/>
    <w:multiLevelType w:val="multilevel"/>
    <w:tmpl w:val="EED6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4791C"/>
    <w:multiLevelType w:val="multilevel"/>
    <w:tmpl w:val="04DC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61B06"/>
    <w:multiLevelType w:val="multilevel"/>
    <w:tmpl w:val="E6561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A45443"/>
    <w:multiLevelType w:val="hybridMultilevel"/>
    <w:tmpl w:val="8CDC4ADE"/>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08043831"/>
    <w:multiLevelType w:val="hybridMultilevel"/>
    <w:tmpl w:val="DD84C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8B13160"/>
    <w:multiLevelType w:val="multilevel"/>
    <w:tmpl w:val="EC10D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8C81724"/>
    <w:multiLevelType w:val="multilevel"/>
    <w:tmpl w:val="E474B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4B2444"/>
    <w:multiLevelType w:val="multilevel"/>
    <w:tmpl w:val="0602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BB0D0A"/>
    <w:multiLevelType w:val="multilevel"/>
    <w:tmpl w:val="B0C64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CE2103"/>
    <w:multiLevelType w:val="multilevel"/>
    <w:tmpl w:val="4E92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E90926"/>
    <w:multiLevelType w:val="multilevel"/>
    <w:tmpl w:val="3B00D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3A3667"/>
    <w:multiLevelType w:val="multilevel"/>
    <w:tmpl w:val="96D6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8C6B30"/>
    <w:multiLevelType w:val="multilevel"/>
    <w:tmpl w:val="B2F27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9F4992"/>
    <w:multiLevelType w:val="hybridMultilevel"/>
    <w:tmpl w:val="4AD6410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E76078E"/>
    <w:multiLevelType w:val="multilevel"/>
    <w:tmpl w:val="17C4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812AA0"/>
    <w:multiLevelType w:val="hybridMultilevel"/>
    <w:tmpl w:val="FA88B5D8"/>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0EE348BB"/>
    <w:multiLevelType w:val="multilevel"/>
    <w:tmpl w:val="E5E4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125925"/>
    <w:multiLevelType w:val="hybridMultilevel"/>
    <w:tmpl w:val="3CC0FC8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0F8632D3"/>
    <w:multiLevelType w:val="multilevel"/>
    <w:tmpl w:val="E994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18082D"/>
    <w:multiLevelType w:val="multilevel"/>
    <w:tmpl w:val="C87A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5757BC"/>
    <w:multiLevelType w:val="hybridMultilevel"/>
    <w:tmpl w:val="16727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15:restartNumberingAfterBreak="0">
    <w:nsid w:val="12A56A7C"/>
    <w:multiLevelType w:val="multilevel"/>
    <w:tmpl w:val="AD1E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F44A36"/>
    <w:multiLevelType w:val="multilevel"/>
    <w:tmpl w:val="5C7C9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82A2D"/>
    <w:multiLevelType w:val="multilevel"/>
    <w:tmpl w:val="8FA6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2A6CDB"/>
    <w:multiLevelType w:val="multilevel"/>
    <w:tmpl w:val="D60C2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9C5B32"/>
    <w:multiLevelType w:val="multilevel"/>
    <w:tmpl w:val="C19278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14C45664"/>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3" w15:restartNumberingAfterBreak="0">
    <w:nsid w:val="158254A4"/>
    <w:multiLevelType w:val="multilevel"/>
    <w:tmpl w:val="DDA8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F4726A"/>
    <w:multiLevelType w:val="multilevel"/>
    <w:tmpl w:val="4504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0E35C1"/>
    <w:multiLevelType w:val="multilevel"/>
    <w:tmpl w:val="C7A49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6F0031"/>
    <w:multiLevelType w:val="hybridMultilevel"/>
    <w:tmpl w:val="B386D154"/>
    <w:lvl w:ilvl="0" w:tplc="A5BA797C">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7" w15:restartNumberingAfterBreak="0">
    <w:nsid w:val="188C7700"/>
    <w:multiLevelType w:val="multilevel"/>
    <w:tmpl w:val="2BDE5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924773"/>
    <w:multiLevelType w:val="multilevel"/>
    <w:tmpl w:val="85D6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DC6B81"/>
    <w:multiLevelType w:val="multilevel"/>
    <w:tmpl w:val="1E24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1863ED"/>
    <w:multiLevelType w:val="hybridMultilevel"/>
    <w:tmpl w:val="9488D0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 w15:restartNumberingAfterBreak="0">
    <w:nsid w:val="19B15B40"/>
    <w:multiLevelType w:val="multilevel"/>
    <w:tmpl w:val="C0D6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001C69"/>
    <w:multiLevelType w:val="multilevel"/>
    <w:tmpl w:val="4070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5F6534"/>
    <w:multiLevelType w:val="multilevel"/>
    <w:tmpl w:val="7C10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AB433C"/>
    <w:multiLevelType w:val="multilevel"/>
    <w:tmpl w:val="45A4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C07749"/>
    <w:multiLevelType w:val="multilevel"/>
    <w:tmpl w:val="E59E9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491E4D"/>
    <w:multiLevelType w:val="multilevel"/>
    <w:tmpl w:val="56962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653C05"/>
    <w:multiLevelType w:val="multilevel"/>
    <w:tmpl w:val="B69C1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927EF5"/>
    <w:multiLevelType w:val="multilevel"/>
    <w:tmpl w:val="9888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A13417"/>
    <w:multiLevelType w:val="multilevel"/>
    <w:tmpl w:val="0AAA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FA82E9F"/>
    <w:multiLevelType w:val="multilevel"/>
    <w:tmpl w:val="72EEA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A15978"/>
    <w:multiLevelType w:val="multilevel"/>
    <w:tmpl w:val="2B2E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814898"/>
    <w:multiLevelType w:val="hybridMultilevel"/>
    <w:tmpl w:val="CFA0EA9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3" w15:restartNumberingAfterBreak="0">
    <w:nsid w:val="2384390F"/>
    <w:multiLevelType w:val="multilevel"/>
    <w:tmpl w:val="4C3E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8D5F01"/>
    <w:multiLevelType w:val="multilevel"/>
    <w:tmpl w:val="E3A6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9D3450"/>
    <w:multiLevelType w:val="hybridMultilevel"/>
    <w:tmpl w:val="8954F5D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25DD40DE"/>
    <w:multiLevelType w:val="hybridMultilevel"/>
    <w:tmpl w:val="83D62E0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7" w15:restartNumberingAfterBreak="0">
    <w:nsid w:val="25F5535C"/>
    <w:multiLevelType w:val="hybridMultilevel"/>
    <w:tmpl w:val="5AB660C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8" w15:restartNumberingAfterBreak="0">
    <w:nsid w:val="26A94F8E"/>
    <w:multiLevelType w:val="hybridMultilevel"/>
    <w:tmpl w:val="83F8214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9" w15:restartNumberingAfterBreak="0">
    <w:nsid w:val="271176B2"/>
    <w:multiLevelType w:val="multilevel"/>
    <w:tmpl w:val="B23AD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312B52"/>
    <w:multiLevelType w:val="multilevel"/>
    <w:tmpl w:val="423C6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D12985"/>
    <w:multiLevelType w:val="multilevel"/>
    <w:tmpl w:val="26C8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FA5DC1"/>
    <w:multiLevelType w:val="multilevel"/>
    <w:tmpl w:val="1A8E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213026"/>
    <w:multiLevelType w:val="hybridMultilevel"/>
    <w:tmpl w:val="CA26A1C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4" w15:restartNumberingAfterBreak="0">
    <w:nsid w:val="2A610E90"/>
    <w:multiLevelType w:val="multilevel"/>
    <w:tmpl w:val="A75A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E22939"/>
    <w:multiLevelType w:val="multilevel"/>
    <w:tmpl w:val="4B86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F76AEF"/>
    <w:multiLevelType w:val="hybridMultilevel"/>
    <w:tmpl w:val="497A28FC"/>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7" w15:restartNumberingAfterBreak="0">
    <w:nsid w:val="2CEE5167"/>
    <w:multiLevelType w:val="multilevel"/>
    <w:tmpl w:val="40821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025723"/>
    <w:multiLevelType w:val="multilevel"/>
    <w:tmpl w:val="5FE0B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C6435C"/>
    <w:multiLevelType w:val="hybridMultilevel"/>
    <w:tmpl w:val="A68E0B2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0" w15:restartNumberingAfterBreak="0">
    <w:nsid w:val="2E7F741B"/>
    <w:multiLevelType w:val="multilevel"/>
    <w:tmpl w:val="DBFE3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28F535D"/>
    <w:multiLevelType w:val="hybridMultilevel"/>
    <w:tmpl w:val="796CA4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2" w15:restartNumberingAfterBreak="0">
    <w:nsid w:val="32A52AB5"/>
    <w:multiLevelType w:val="multilevel"/>
    <w:tmpl w:val="35A20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B152FF"/>
    <w:multiLevelType w:val="multilevel"/>
    <w:tmpl w:val="B186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CA16C2"/>
    <w:multiLevelType w:val="multilevel"/>
    <w:tmpl w:val="AF0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316900"/>
    <w:multiLevelType w:val="multilevel"/>
    <w:tmpl w:val="009C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2331D9"/>
    <w:multiLevelType w:val="multilevel"/>
    <w:tmpl w:val="62A02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5AB14FF"/>
    <w:multiLevelType w:val="multilevel"/>
    <w:tmpl w:val="3EFC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16002A"/>
    <w:multiLevelType w:val="multilevel"/>
    <w:tmpl w:val="CE7A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7DE06AD"/>
    <w:multiLevelType w:val="hybridMultilevel"/>
    <w:tmpl w:val="2B2CBC60"/>
    <w:lvl w:ilvl="0" w:tplc="3A3C7B18">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0" w15:restartNumberingAfterBreak="0">
    <w:nsid w:val="396E6FE8"/>
    <w:multiLevelType w:val="multilevel"/>
    <w:tmpl w:val="BE6A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9A65622"/>
    <w:multiLevelType w:val="multilevel"/>
    <w:tmpl w:val="557A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A4B1FE8"/>
    <w:multiLevelType w:val="hybridMultilevel"/>
    <w:tmpl w:val="8E1423B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3" w15:restartNumberingAfterBreak="0">
    <w:nsid w:val="3B7F2855"/>
    <w:multiLevelType w:val="multilevel"/>
    <w:tmpl w:val="0C9E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B822000"/>
    <w:multiLevelType w:val="multilevel"/>
    <w:tmpl w:val="C2C0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C41531C"/>
    <w:multiLevelType w:val="multilevel"/>
    <w:tmpl w:val="3C0A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6D65A0"/>
    <w:multiLevelType w:val="hybridMultilevel"/>
    <w:tmpl w:val="5E36B1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7" w15:restartNumberingAfterBreak="0">
    <w:nsid w:val="3CA9629B"/>
    <w:multiLevelType w:val="multilevel"/>
    <w:tmpl w:val="63DA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C635EF"/>
    <w:multiLevelType w:val="multilevel"/>
    <w:tmpl w:val="7FDE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772F8A"/>
    <w:multiLevelType w:val="multilevel"/>
    <w:tmpl w:val="1C22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DF23E68"/>
    <w:multiLevelType w:val="multilevel"/>
    <w:tmpl w:val="CE14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E434843"/>
    <w:multiLevelType w:val="multilevel"/>
    <w:tmpl w:val="DF40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A74A63"/>
    <w:multiLevelType w:val="hybridMultilevel"/>
    <w:tmpl w:val="F4E6E1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3" w15:restartNumberingAfterBreak="0">
    <w:nsid w:val="3FE7400C"/>
    <w:multiLevelType w:val="multilevel"/>
    <w:tmpl w:val="B9E2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2515A6"/>
    <w:multiLevelType w:val="hybridMultilevel"/>
    <w:tmpl w:val="4D54F07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5" w15:restartNumberingAfterBreak="0">
    <w:nsid w:val="414251F6"/>
    <w:multiLevelType w:val="multilevel"/>
    <w:tmpl w:val="1944A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2C66E0C"/>
    <w:multiLevelType w:val="multilevel"/>
    <w:tmpl w:val="1290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62B1A17"/>
    <w:multiLevelType w:val="multilevel"/>
    <w:tmpl w:val="3750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665655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9" w15:restartNumberingAfterBreak="0">
    <w:nsid w:val="466D0F33"/>
    <w:multiLevelType w:val="hybridMultilevel"/>
    <w:tmpl w:val="B5FE5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47902671"/>
    <w:multiLevelType w:val="hybridMultilevel"/>
    <w:tmpl w:val="E13414A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1" w15:restartNumberingAfterBreak="0">
    <w:nsid w:val="47CB09CF"/>
    <w:multiLevelType w:val="multilevel"/>
    <w:tmpl w:val="F57A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7FE25F0"/>
    <w:multiLevelType w:val="multilevel"/>
    <w:tmpl w:val="2DE8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9521AF6"/>
    <w:multiLevelType w:val="multilevel"/>
    <w:tmpl w:val="E6EEF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B007E0C"/>
    <w:multiLevelType w:val="multilevel"/>
    <w:tmpl w:val="C23C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B5701EB"/>
    <w:multiLevelType w:val="multilevel"/>
    <w:tmpl w:val="755AA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CD83C71"/>
    <w:multiLevelType w:val="multilevel"/>
    <w:tmpl w:val="0ED42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690BCF"/>
    <w:multiLevelType w:val="hybridMultilevel"/>
    <w:tmpl w:val="65003A2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8" w15:restartNumberingAfterBreak="0">
    <w:nsid w:val="50273466"/>
    <w:multiLevelType w:val="hybridMultilevel"/>
    <w:tmpl w:val="BC2EBAA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9" w15:restartNumberingAfterBreak="0">
    <w:nsid w:val="53036AF2"/>
    <w:multiLevelType w:val="hybridMultilevel"/>
    <w:tmpl w:val="116A562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0" w15:restartNumberingAfterBreak="0">
    <w:nsid w:val="539A0006"/>
    <w:multiLevelType w:val="multilevel"/>
    <w:tmpl w:val="183A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AD6C32"/>
    <w:multiLevelType w:val="multilevel"/>
    <w:tmpl w:val="F4D2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41F615C"/>
    <w:multiLevelType w:val="multilevel"/>
    <w:tmpl w:val="C1F6A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7C6DB9"/>
    <w:multiLevelType w:val="multilevel"/>
    <w:tmpl w:val="3CAE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77F5C4D"/>
    <w:multiLevelType w:val="multilevel"/>
    <w:tmpl w:val="5B68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7D83BEE"/>
    <w:multiLevelType w:val="multilevel"/>
    <w:tmpl w:val="B0F6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8561A91"/>
    <w:multiLevelType w:val="multilevel"/>
    <w:tmpl w:val="B88A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8644403"/>
    <w:multiLevelType w:val="multilevel"/>
    <w:tmpl w:val="D3FC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9F14495"/>
    <w:multiLevelType w:val="multilevel"/>
    <w:tmpl w:val="A466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AEA7E14"/>
    <w:multiLevelType w:val="multilevel"/>
    <w:tmpl w:val="62A02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B6B52D1"/>
    <w:multiLevelType w:val="multilevel"/>
    <w:tmpl w:val="C118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D717988"/>
    <w:multiLevelType w:val="multilevel"/>
    <w:tmpl w:val="473C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D913CA3"/>
    <w:multiLevelType w:val="multilevel"/>
    <w:tmpl w:val="F8EA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E314CA2"/>
    <w:multiLevelType w:val="hybridMultilevel"/>
    <w:tmpl w:val="69DEFD2E"/>
    <w:lvl w:ilvl="0" w:tplc="FFFFFFFF">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4" w15:restartNumberingAfterBreak="0">
    <w:nsid w:val="5EC87967"/>
    <w:multiLevelType w:val="multilevel"/>
    <w:tmpl w:val="8A4E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0172FDB"/>
    <w:multiLevelType w:val="multilevel"/>
    <w:tmpl w:val="222EC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6" w15:restartNumberingAfterBreak="0">
    <w:nsid w:val="6029440A"/>
    <w:multiLevelType w:val="hybridMultilevel"/>
    <w:tmpl w:val="CA70CC5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7" w15:restartNumberingAfterBreak="0">
    <w:nsid w:val="60C64C15"/>
    <w:multiLevelType w:val="multilevel"/>
    <w:tmpl w:val="2950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18D347B"/>
    <w:multiLevelType w:val="multilevel"/>
    <w:tmpl w:val="28D0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1C57D31"/>
    <w:multiLevelType w:val="multilevel"/>
    <w:tmpl w:val="4584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1DF6950"/>
    <w:multiLevelType w:val="multilevel"/>
    <w:tmpl w:val="FB3C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27E4EFD"/>
    <w:multiLevelType w:val="hybridMultilevel"/>
    <w:tmpl w:val="02ACE87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2" w15:restartNumberingAfterBreak="0">
    <w:nsid w:val="636B4B46"/>
    <w:multiLevelType w:val="multilevel"/>
    <w:tmpl w:val="27B2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4CC35B6"/>
    <w:multiLevelType w:val="multilevel"/>
    <w:tmpl w:val="A742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4FF6345"/>
    <w:multiLevelType w:val="multilevel"/>
    <w:tmpl w:val="319C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51363C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6" w15:restartNumberingAfterBreak="0">
    <w:nsid w:val="666033E8"/>
    <w:multiLevelType w:val="multilevel"/>
    <w:tmpl w:val="F16A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6633B12"/>
    <w:multiLevelType w:val="hybridMultilevel"/>
    <w:tmpl w:val="B7F6D17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8" w15:restartNumberingAfterBreak="0">
    <w:nsid w:val="67A1533C"/>
    <w:multiLevelType w:val="multilevel"/>
    <w:tmpl w:val="CD54B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8460F1B"/>
    <w:multiLevelType w:val="hybridMultilevel"/>
    <w:tmpl w:val="4238C8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0" w15:restartNumberingAfterBreak="0">
    <w:nsid w:val="692B67FA"/>
    <w:multiLevelType w:val="multilevel"/>
    <w:tmpl w:val="66D8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A9071A2"/>
    <w:multiLevelType w:val="multilevel"/>
    <w:tmpl w:val="3E2A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AC96822"/>
    <w:multiLevelType w:val="multilevel"/>
    <w:tmpl w:val="44A6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B9C7BBF"/>
    <w:multiLevelType w:val="hybridMultilevel"/>
    <w:tmpl w:val="370E9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6BBC55C7"/>
    <w:multiLevelType w:val="multilevel"/>
    <w:tmpl w:val="FDCE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C4E37C3"/>
    <w:multiLevelType w:val="multilevel"/>
    <w:tmpl w:val="C3C4E1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6" w15:restartNumberingAfterBreak="0">
    <w:nsid w:val="6C820F8F"/>
    <w:multiLevelType w:val="multilevel"/>
    <w:tmpl w:val="2462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D2C049D"/>
    <w:multiLevelType w:val="multilevel"/>
    <w:tmpl w:val="68A03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DDB3BCB"/>
    <w:multiLevelType w:val="multilevel"/>
    <w:tmpl w:val="3BB2A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E213053"/>
    <w:multiLevelType w:val="multilevel"/>
    <w:tmpl w:val="5E36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E771035"/>
    <w:multiLevelType w:val="hybridMultilevel"/>
    <w:tmpl w:val="D520AE9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6F736B0A"/>
    <w:multiLevelType w:val="multilevel"/>
    <w:tmpl w:val="7A56B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F8E5990"/>
    <w:multiLevelType w:val="multilevel"/>
    <w:tmpl w:val="6482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1CC6F31"/>
    <w:multiLevelType w:val="multilevel"/>
    <w:tmpl w:val="140A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2236F5F"/>
    <w:multiLevelType w:val="multilevel"/>
    <w:tmpl w:val="CD7C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26B3D95"/>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6" w15:restartNumberingAfterBreak="0">
    <w:nsid w:val="764E6C93"/>
    <w:multiLevelType w:val="multilevel"/>
    <w:tmpl w:val="134CC7E4"/>
    <w:lvl w:ilvl="0">
      <w:start w:val="1"/>
      <w:numFmt w:val="decimal"/>
      <w:lvlText w:val="%1."/>
      <w:lvlJc w:val="left"/>
      <w:pPr>
        <w:tabs>
          <w:tab w:val="num" w:pos="360"/>
        </w:tabs>
        <w:ind w:left="360" w:hanging="360"/>
      </w:p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57" w15:restartNumberingAfterBreak="0">
    <w:nsid w:val="76F4468D"/>
    <w:multiLevelType w:val="multilevel"/>
    <w:tmpl w:val="BC12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70A05AD"/>
    <w:multiLevelType w:val="hybridMultilevel"/>
    <w:tmpl w:val="51EC3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79894F20"/>
    <w:multiLevelType w:val="multilevel"/>
    <w:tmpl w:val="6DDE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9ED5EE2"/>
    <w:multiLevelType w:val="multilevel"/>
    <w:tmpl w:val="91A26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A4C0669"/>
    <w:multiLevelType w:val="multilevel"/>
    <w:tmpl w:val="56F0A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A5C5BAE"/>
    <w:multiLevelType w:val="hybridMultilevel"/>
    <w:tmpl w:val="BA02714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3" w15:restartNumberingAfterBreak="0">
    <w:nsid w:val="7A8C13B4"/>
    <w:multiLevelType w:val="multilevel"/>
    <w:tmpl w:val="19A6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B9142A3"/>
    <w:multiLevelType w:val="multilevel"/>
    <w:tmpl w:val="61CE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BC62190"/>
    <w:multiLevelType w:val="hybridMultilevel"/>
    <w:tmpl w:val="08E8F7B4"/>
    <w:lvl w:ilvl="0" w:tplc="FFFFFFFF">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6" w15:restartNumberingAfterBreak="0">
    <w:nsid w:val="7BF70F96"/>
    <w:multiLevelType w:val="multilevel"/>
    <w:tmpl w:val="46C2E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C49439C"/>
    <w:multiLevelType w:val="multilevel"/>
    <w:tmpl w:val="1582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D310AB1"/>
    <w:multiLevelType w:val="multilevel"/>
    <w:tmpl w:val="CFAE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DD40DA7"/>
    <w:multiLevelType w:val="multilevel"/>
    <w:tmpl w:val="C5641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E29394A"/>
    <w:multiLevelType w:val="hybridMultilevel"/>
    <w:tmpl w:val="F4F29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7E6D65B9"/>
    <w:multiLevelType w:val="multilevel"/>
    <w:tmpl w:val="62A02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ECA7077"/>
    <w:multiLevelType w:val="hybridMultilevel"/>
    <w:tmpl w:val="C778FA8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3" w15:restartNumberingAfterBreak="0">
    <w:nsid w:val="7F553E81"/>
    <w:multiLevelType w:val="multilevel"/>
    <w:tmpl w:val="4A60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FF1247C"/>
    <w:multiLevelType w:val="hybridMultilevel"/>
    <w:tmpl w:val="CF1846A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420175117">
    <w:abstractNumId w:val="0"/>
  </w:num>
  <w:num w:numId="2" w16cid:durableId="1242527444">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16cid:durableId="1899902370">
    <w:abstractNumId w:val="98"/>
  </w:num>
  <w:num w:numId="4" w16cid:durableId="1201210757">
    <w:abstractNumId w:val="135"/>
  </w:num>
  <w:num w:numId="5" w16cid:durableId="1753157202">
    <w:abstractNumId w:val="155"/>
  </w:num>
  <w:num w:numId="6" w16cid:durableId="465008976">
    <w:abstractNumId w:val="32"/>
  </w:num>
  <w:num w:numId="7" w16cid:durableId="1231229776">
    <w:abstractNumId w:val="150"/>
  </w:num>
  <w:num w:numId="8" w16cid:durableId="266545969">
    <w:abstractNumId w:val="19"/>
  </w:num>
  <w:num w:numId="9" w16cid:durableId="591478364">
    <w:abstractNumId w:val="156"/>
  </w:num>
  <w:num w:numId="10" w16cid:durableId="493304505">
    <w:abstractNumId w:val="21"/>
  </w:num>
  <w:num w:numId="11" w16cid:durableId="337007186">
    <w:abstractNumId w:val="123"/>
  </w:num>
  <w:num w:numId="12" w16cid:durableId="1489596201">
    <w:abstractNumId w:val="165"/>
  </w:num>
  <w:num w:numId="13" w16cid:durableId="1284187560">
    <w:abstractNumId w:val="66"/>
  </w:num>
  <w:num w:numId="14" w16cid:durableId="1448574767">
    <w:abstractNumId w:val="55"/>
  </w:num>
  <w:num w:numId="15" w16cid:durableId="2030832859">
    <w:abstractNumId w:val="162"/>
  </w:num>
  <w:num w:numId="16" w16cid:durableId="1409763965">
    <w:abstractNumId w:val="71"/>
  </w:num>
  <w:num w:numId="17" w16cid:durableId="1679889875">
    <w:abstractNumId w:val="9"/>
  </w:num>
  <w:num w:numId="18" w16cid:durableId="73361378">
    <w:abstractNumId w:val="3"/>
  </w:num>
  <w:num w:numId="19" w16cid:durableId="847795305">
    <w:abstractNumId w:val="158"/>
  </w:num>
  <w:num w:numId="20" w16cid:durableId="266155564">
    <w:abstractNumId w:val="143"/>
  </w:num>
  <w:num w:numId="21" w16cid:durableId="873925626">
    <w:abstractNumId w:val="60"/>
  </w:num>
  <w:num w:numId="22" w16cid:durableId="1408578415">
    <w:abstractNumId w:val="47"/>
  </w:num>
  <w:num w:numId="23" w16cid:durableId="1349985604">
    <w:abstractNumId w:val="95"/>
  </w:num>
  <w:num w:numId="24" w16cid:durableId="1283875775">
    <w:abstractNumId w:val="18"/>
  </w:num>
  <w:num w:numId="25" w16cid:durableId="1393777194">
    <w:abstractNumId w:val="148"/>
  </w:num>
  <w:num w:numId="26" w16cid:durableId="1649745147">
    <w:abstractNumId w:val="166"/>
  </w:num>
  <w:num w:numId="27" w16cid:durableId="1511947065">
    <w:abstractNumId w:val="160"/>
  </w:num>
  <w:num w:numId="28" w16cid:durableId="16037613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73246984">
    <w:abstractNumId w:val="132"/>
  </w:num>
  <w:num w:numId="30" w16cid:durableId="306786708">
    <w:abstractNumId w:val="103"/>
  </w:num>
  <w:num w:numId="31" w16cid:durableId="525796917">
    <w:abstractNumId w:val="147"/>
  </w:num>
  <w:num w:numId="32" w16cid:durableId="486827539">
    <w:abstractNumId w:val="28"/>
  </w:num>
  <w:num w:numId="33" w16cid:durableId="1164517973">
    <w:abstractNumId w:val="8"/>
  </w:num>
  <w:num w:numId="34" w16cid:durableId="1714815948">
    <w:abstractNumId w:val="43"/>
  </w:num>
  <w:num w:numId="35" w16cid:durableId="2092384337">
    <w:abstractNumId w:val="59"/>
  </w:num>
  <w:num w:numId="36" w16cid:durableId="147405906">
    <w:abstractNumId w:val="35"/>
  </w:num>
  <w:num w:numId="37" w16cid:durableId="1461417104">
    <w:abstractNumId w:val="101"/>
  </w:num>
  <w:num w:numId="38" w16cid:durableId="179531999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01537971">
    <w:abstractNumId w:val="112"/>
  </w:num>
  <w:num w:numId="40" w16cid:durableId="2104377520">
    <w:abstractNumId w:val="37"/>
  </w:num>
  <w:num w:numId="41" w16cid:durableId="472062344">
    <w:abstractNumId w:val="159"/>
  </w:num>
  <w:num w:numId="42" w16cid:durableId="2034574223">
    <w:abstractNumId w:val="127"/>
  </w:num>
  <w:num w:numId="43" w16cid:durableId="1382092702">
    <w:abstractNumId w:val="169"/>
  </w:num>
  <w:num w:numId="44" w16cid:durableId="1113941719">
    <w:abstractNumId w:val="72"/>
  </w:num>
  <w:num w:numId="45" w16cid:durableId="284776572">
    <w:abstractNumId w:val="45"/>
  </w:num>
  <w:num w:numId="46" w16cid:durableId="1998606010">
    <w:abstractNumId w:val="106"/>
  </w:num>
  <w:num w:numId="47" w16cid:durableId="883713884">
    <w:abstractNumId w:val="46"/>
  </w:num>
  <w:num w:numId="48" w16cid:durableId="11242263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518784294">
    <w:abstractNumId w:val="50"/>
  </w:num>
  <w:num w:numId="50" w16cid:durableId="95179517">
    <w:abstractNumId w:val="12"/>
  </w:num>
  <w:num w:numId="51" w16cid:durableId="503012561">
    <w:abstractNumId w:val="67"/>
  </w:num>
  <w:num w:numId="52" w16cid:durableId="537278814">
    <w:abstractNumId w:val="110"/>
  </w:num>
  <w:num w:numId="53" w16cid:durableId="2039233033">
    <w:abstractNumId w:val="138"/>
  </w:num>
  <w:num w:numId="54" w16cid:durableId="2133937283">
    <w:abstractNumId w:val="22"/>
  </w:num>
  <w:num w:numId="55" w16cid:durableId="765156840">
    <w:abstractNumId w:val="30"/>
  </w:num>
  <w:num w:numId="56" w16cid:durableId="986134265">
    <w:abstractNumId w:val="14"/>
  </w:num>
  <w:num w:numId="57" w16cid:durableId="1127893178">
    <w:abstractNumId w:val="16"/>
  </w:num>
  <w:num w:numId="58" w16cid:durableId="47461454">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10390480">
    <w:abstractNumId w:val="151"/>
  </w:num>
  <w:num w:numId="60" w16cid:durableId="712458358">
    <w:abstractNumId w:val="68"/>
  </w:num>
  <w:num w:numId="61" w16cid:durableId="365061087">
    <w:abstractNumId w:val="104"/>
  </w:num>
  <w:num w:numId="62" w16cid:durableId="263728275">
    <w:abstractNumId w:val="142"/>
  </w:num>
  <w:num w:numId="63" w16cid:durableId="1631206134">
    <w:abstractNumId w:val="25"/>
  </w:num>
  <w:num w:numId="64" w16cid:durableId="1135217112">
    <w:abstractNumId w:val="24"/>
  </w:num>
  <w:num w:numId="65" w16cid:durableId="424305505">
    <w:abstractNumId w:val="96"/>
  </w:num>
  <w:num w:numId="66" w16cid:durableId="1543325776">
    <w:abstractNumId w:val="91"/>
  </w:num>
  <w:num w:numId="67" w16cid:durableId="888762363">
    <w:abstractNumId w:val="134"/>
  </w:num>
  <w:num w:numId="68" w16cid:durableId="2041466363">
    <w:abstractNumId w:val="97"/>
  </w:num>
  <w:num w:numId="69" w16cid:durableId="1118063935">
    <w:abstractNumId w:val="85"/>
  </w:num>
  <w:num w:numId="70" w16cid:durableId="1752507343">
    <w:abstractNumId w:val="152"/>
  </w:num>
  <w:num w:numId="71" w16cid:durableId="837304011">
    <w:abstractNumId w:val="93"/>
  </w:num>
  <w:num w:numId="72" w16cid:durableId="849560989">
    <w:abstractNumId w:val="90"/>
  </w:num>
  <w:num w:numId="73" w16cid:durableId="1779107617">
    <w:abstractNumId w:val="62"/>
  </w:num>
  <w:num w:numId="74" w16cid:durableId="184369343">
    <w:abstractNumId w:val="120"/>
  </w:num>
  <w:num w:numId="75" w16cid:durableId="1465462371">
    <w:abstractNumId w:val="64"/>
  </w:num>
  <w:num w:numId="76" w16cid:durableId="1917088348">
    <w:abstractNumId w:val="87"/>
  </w:num>
  <w:num w:numId="77" w16cid:durableId="155611815">
    <w:abstractNumId w:val="38"/>
  </w:num>
  <w:num w:numId="78" w16cid:durableId="616529571">
    <w:abstractNumId w:val="17"/>
  </w:num>
  <w:num w:numId="79" w16cid:durableId="1174341015">
    <w:abstractNumId w:val="78"/>
  </w:num>
  <w:num w:numId="80" w16cid:durableId="1779837321">
    <w:abstractNumId w:val="29"/>
  </w:num>
  <w:num w:numId="81" w16cid:durableId="2141607586">
    <w:abstractNumId w:val="133"/>
  </w:num>
  <w:num w:numId="82" w16cid:durableId="2147355938">
    <w:abstractNumId w:val="144"/>
  </w:num>
  <w:num w:numId="83" w16cid:durableId="1060444439">
    <w:abstractNumId w:val="42"/>
  </w:num>
  <w:num w:numId="84" w16cid:durableId="900560992">
    <w:abstractNumId w:val="154"/>
  </w:num>
  <w:num w:numId="85" w16cid:durableId="1264341998">
    <w:abstractNumId w:val="54"/>
  </w:num>
  <w:num w:numId="86" w16cid:durableId="188228618">
    <w:abstractNumId w:val="136"/>
  </w:num>
  <w:num w:numId="87" w16cid:durableId="884683951">
    <w:abstractNumId w:val="80"/>
  </w:num>
  <w:num w:numId="88" w16cid:durableId="318002427">
    <w:abstractNumId w:val="84"/>
  </w:num>
  <w:num w:numId="89" w16cid:durableId="994643414">
    <w:abstractNumId w:val="163"/>
  </w:num>
  <w:num w:numId="90" w16cid:durableId="1453136225">
    <w:abstractNumId w:val="5"/>
  </w:num>
  <w:num w:numId="91" w16cid:durableId="1793943387">
    <w:abstractNumId w:val="102"/>
  </w:num>
  <w:num w:numId="92" w16cid:durableId="2004625867">
    <w:abstractNumId w:val="83"/>
  </w:num>
  <w:num w:numId="93" w16cid:durableId="759448148">
    <w:abstractNumId w:val="73"/>
  </w:num>
  <w:num w:numId="94" w16cid:durableId="1822231003">
    <w:abstractNumId w:val="114"/>
  </w:num>
  <w:num w:numId="95" w16cid:durableId="452333471">
    <w:abstractNumId w:val="33"/>
  </w:num>
  <w:num w:numId="96" w16cid:durableId="4287792">
    <w:abstractNumId w:val="124"/>
  </w:num>
  <w:num w:numId="97" w16cid:durableId="1583828506">
    <w:abstractNumId w:val="122"/>
  </w:num>
  <w:num w:numId="98" w16cid:durableId="1548105175">
    <w:abstractNumId w:val="49"/>
  </w:num>
  <w:num w:numId="99" w16cid:durableId="1896354818">
    <w:abstractNumId w:val="88"/>
  </w:num>
  <w:num w:numId="100" w16cid:durableId="171576959">
    <w:abstractNumId w:val="13"/>
  </w:num>
  <w:num w:numId="101" w16cid:durableId="492262783">
    <w:abstractNumId w:val="44"/>
  </w:num>
  <w:num w:numId="102" w16cid:durableId="812410379">
    <w:abstractNumId w:val="74"/>
  </w:num>
  <w:num w:numId="103" w16cid:durableId="2073306292">
    <w:abstractNumId w:val="146"/>
  </w:num>
  <w:num w:numId="104" w16cid:durableId="515004308">
    <w:abstractNumId w:val="173"/>
  </w:num>
  <w:num w:numId="105" w16cid:durableId="100805152">
    <w:abstractNumId w:val="41"/>
  </w:num>
  <w:num w:numId="106" w16cid:durableId="159738299">
    <w:abstractNumId w:val="48"/>
  </w:num>
  <w:num w:numId="107" w16cid:durableId="763644406">
    <w:abstractNumId w:val="140"/>
  </w:num>
  <w:num w:numId="108" w16cid:durableId="1317761064">
    <w:abstractNumId w:val="117"/>
  </w:num>
  <w:num w:numId="109" w16cid:durableId="1667174266">
    <w:abstractNumId w:val="7"/>
  </w:num>
  <w:num w:numId="110" w16cid:durableId="644431601">
    <w:abstractNumId w:val="39"/>
  </w:num>
  <w:num w:numId="111" w16cid:durableId="539516912">
    <w:abstractNumId w:val="149"/>
  </w:num>
  <w:num w:numId="112" w16cid:durableId="1627346713">
    <w:abstractNumId w:val="141"/>
  </w:num>
  <w:num w:numId="113" w16cid:durableId="1681160996">
    <w:abstractNumId w:val="164"/>
  </w:num>
  <w:num w:numId="114" w16cid:durableId="882836717">
    <w:abstractNumId w:val="27"/>
  </w:num>
  <w:num w:numId="115" w16cid:durableId="1325475651">
    <w:abstractNumId w:val="6"/>
  </w:num>
  <w:num w:numId="116" w16cid:durableId="244459040">
    <w:abstractNumId w:val="113"/>
  </w:num>
  <w:num w:numId="117" w16cid:durableId="870805126">
    <w:abstractNumId w:val="81"/>
  </w:num>
  <w:num w:numId="118" w16cid:durableId="930116828">
    <w:abstractNumId w:val="51"/>
  </w:num>
  <w:num w:numId="119" w16cid:durableId="1387874037">
    <w:abstractNumId w:val="70"/>
  </w:num>
  <w:num w:numId="120" w16cid:durableId="1346633863">
    <w:abstractNumId w:val="111"/>
  </w:num>
  <w:num w:numId="121" w16cid:durableId="1080103570">
    <w:abstractNumId w:val="128"/>
  </w:num>
  <w:num w:numId="122" w16cid:durableId="1901284966">
    <w:abstractNumId w:val="157"/>
  </w:num>
  <w:num w:numId="123" w16cid:durableId="1066487856">
    <w:abstractNumId w:val="34"/>
  </w:num>
  <w:num w:numId="124" w16cid:durableId="1922329971">
    <w:abstractNumId w:val="167"/>
  </w:num>
  <w:num w:numId="125" w16cid:durableId="489060772">
    <w:abstractNumId w:val="130"/>
  </w:num>
  <w:num w:numId="126" w16cid:durableId="133715143">
    <w:abstractNumId w:val="105"/>
  </w:num>
  <w:num w:numId="127" w16cid:durableId="1575622641">
    <w:abstractNumId w:val="77"/>
  </w:num>
  <w:num w:numId="128" w16cid:durableId="1419131256">
    <w:abstractNumId w:val="116"/>
  </w:num>
  <w:num w:numId="129" w16cid:durableId="365062744">
    <w:abstractNumId w:val="61"/>
  </w:num>
  <w:num w:numId="130" w16cid:durableId="605501762">
    <w:abstractNumId w:val="118"/>
  </w:num>
  <w:num w:numId="131" w16cid:durableId="960963639">
    <w:abstractNumId w:val="20"/>
  </w:num>
  <w:num w:numId="132" w16cid:durableId="1235165854">
    <w:abstractNumId w:val="153"/>
  </w:num>
  <w:num w:numId="133" w16cid:durableId="923802779">
    <w:abstractNumId w:val="161"/>
  </w:num>
  <w:num w:numId="134" w16cid:durableId="1646007074">
    <w:abstractNumId w:val="53"/>
  </w:num>
  <w:num w:numId="135" w16cid:durableId="783815516">
    <w:abstractNumId w:val="89"/>
  </w:num>
  <w:num w:numId="136" w16cid:durableId="669258460">
    <w:abstractNumId w:val="75"/>
  </w:num>
  <w:num w:numId="137" w16cid:durableId="1028215172">
    <w:abstractNumId w:val="65"/>
  </w:num>
  <w:num w:numId="138" w16cid:durableId="1461219976">
    <w:abstractNumId w:val="168"/>
  </w:num>
  <w:num w:numId="139" w16cid:durableId="617444237">
    <w:abstractNumId w:val="15"/>
  </w:num>
  <w:num w:numId="140" w16cid:durableId="564610430">
    <w:abstractNumId w:val="121"/>
  </w:num>
  <w:num w:numId="141" w16cid:durableId="231237570">
    <w:abstractNumId w:val="171"/>
  </w:num>
  <w:num w:numId="142" w16cid:durableId="1521043961">
    <w:abstractNumId w:val="129"/>
  </w:num>
  <w:num w:numId="143" w16cid:durableId="404495472">
    <w:abstractNumId w:val="115"/>
  </w:num>
  <w:num w:numId="144" w16cid:durableId="403258865">
    <w:abstractNumId w:val="2"/>
  </w:num>
  <w:num w:numId="145" w16cid:durableId="188833632">
    <w:abstractNumId w:val="67"/>
  </w:num>
  <w:num w:numId="146" w16cid:durableId="1361468979">
    <w:abstractNumId w:val="110"/>
  </w:num>
  <w:num w:numId="147" w16cid:durableId="1879387881">
    <w:abstractNumId w:val="138"/>
  </w:num>
  <w:num w:numId="148" w16cid:durableId="268778963">
    <w:abstractNumId w:val="22"/>
  </w:num>
  <w:num w:numId="149" w16cid:durableId="1797214356">
    <w:abstractNumId w:val="30"/>
  </w:num>
  <w:num w:numId="150" w16cid:durableId="1183282216">
    <w:abstractNumId w:val="14"/>
  </w:num>
  <w:num w:numId="151" w16cid:durableId="228804924">
    <w:abstractNumId w:val="16"/>
  </w:num>
  <w:num w:numId="152" w16cid:durableId="247085791">
    <w:abstractNumId w:val="145"/>
  </w:num>
  <w:num w:numId="153" w16cid:durableId="1673098640">
    <w:abstractNumId w:val="151"/>
  </w:num>
  <w:num w:numId="154" w16cid:durableId="372921747">
    <w:abstractNumId w:val="68"/>
  </w:num>
  <w:num w:numId="155" w16cid:durableId="2023626751">
    <w:abstractNumId w:val="52"/>
  </w:num>
  <w:num w:numId="156" w16cid:durableId="11535629">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1009676238">
    <w:abstractNumId w:val="40"/>
  </w:num>
  <w:num w:numId="158" w16cid:durableId="13291324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345207955">
    <w:abstractNumId w:val="139"/>
  </w:num>
  <w:num w:numId="160" w16cid:durableId="1804688113">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941035299">
    <w:abstractNumId w:val="57"/>
  </w:num>
  <w:num w:numId="162" w16cid:durableId="208544796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573318197">
    <w:abstractNumId w:val="172"/>
  </w:num>
  <w:num w:numId="164" w16cid:durableId="78408538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60298410">
    <w:abstractNumId w:val="174"/>
  </w:num>
  <w:num w:numId="166" w16cid:durableId="1567060912">
    <w:abstractNumId w:val="82"/>
  </w:num>
  <w:num w:numId="167" w16cid:durableId="1164514123">
    <w:abstractNumId w:val="126"/>
  </w:num>
  <w:num w:numId="168" w16cid:durableId="1105881889">
    <w:abstractNumId w:val="94"/>
  </w:num>
  <w:num w:numId="169" w16cid:durableId="883950373">
    <w:abstractNumId w:val="100"/>
  </w:num>
  <w:num w:numId="170" w16cid:durableId="2126268191">
    <w:abstractNumId w:val="63"/>
  </w:num>
  <w:num w:numId="171" w16cid:durableId="169177340">
    <w:abstractNumId w:val="108"/>
  </w:num>
  <w:num w:numId="172" w16cid:durableId="697894101">
    <w:abstractNumId w:val="109"/>
  </w:num>
  <w:num w:numId="173" w16cid:durableId="643047105">
    <w:abstractNumId w:val="56"/>
  </w:num>
  <w:num w:numId="174" w16cid:durableId="679429377">
    <w:abstractNumId w:val="23"/>
  </w:num>
  <w:num w:numId="175" w16cid:durableId="2024433188">
    <w:abstractNumId w:val="131"/>
  </w:num>
  <w:num w:numId="176" w16cid:durableId="1031879736">
    <w:abstractNumId w:val="58"/>
  </w:num>
  <w:num w:numId="177" w16cid:durableId="1061247472">
    <w:abstractNumId w:val="137"/>
  </w:num>
  <w:num w:numId="178" w16cid:durableId="1823112170">
    <w:abstractNumId w:val="107"/>
  </w:num>
  <w:num w:numId="179" w16cid:durableId="885722050">
    <w:abstractNumId w:val="4"/>
  </w:num>
  <w:num w:numId="180" w16cid:durableId="195236992">
    <w:abstractNumId w:val="69"/>
  </w:num>
  <w:num w:numId="181" w16cid:durableId="1086338240">
    <w:abstractNumId w:val="119"/>
  </w:num>
  <w:num w:numId="182" w16cid:durableId="615138122">
    <w:abstractNumId w:val="76"/>
  </w:num>
  <w:num w:numId="183" w16cid:durableId="671370591">
    <w:abstractNumId w:val="170"/>
  </w:num>
  <w:num w:numId="184" w16cid:durableId="1255090029">
    <w:abstractNumId w:val="99"/>
  </w:num>
  <w:num w:numId="185" w16cid:durableId="57069429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C4E"/>
    <w:rsid w:val="000122DA"/>
    <w:rsid w:val="0003628A"/>
    <w:rsid w:val="00064E9E"/>
    <w:rsid w:val="000E59A0"/>
    <w:rsid w:val="00123586"/>
    <w:rsid w:val="00154D9E"/>
    <w:rsid w:val="00184B6A"/>
    <w:rsid w:val="00186B2C"/>
    <w:rsid w:val="001B0B23"/>
    <w:rsid w:val="001D151A"/>
    <w:rsid w:val="001D1849"/>
    <w:rsid w:val="001F720E"/>
    <w:rsid w:val="00220D0E"/>
    <w:rsid w:val="0026331B"/>
    <w:rsid w:val="00282F24"/>
    <w:rsid w:val="00293783"/>
    <w:rsid w:val="002A4464"/>
    <w:rsid w:val="002C02FD"/>
    <w:rsid w:val="002E6AEB"/>
    <w:rsid w:val="003818CE"/>
    <w:rsid w:val="00383D72"/>
    <w:rsid w:val="00385564"/>
    <w:rsid w:val="00395801"/>
    <w:rsid w:val="003C16CB"/>
    <w:rsid w:val="003F097C"/>
    <w:rsid w:val="00476FC0"/>
    <w:rsid w:val="00487D70"/>
    <w:rsid w:val="00490A91"/>
    <w:rsid w:val="004B0A73"/>
    <w:rsid w:val="004B4B4B"/>
    <w:rsid w:val="004C1608"/>
    <w:rsid w:val="004F05BA"/>
    <w:rsid w:val="00505F9C"/>
    <w:rsid w:val="00515D49"/>
    <w:rsid w:val="00547D5E"/>
    <w:rsid w:val="00594623"/>
    <w:rsid w:val="00625C0D"/>
    <w:rsid w:val="00631AF6"/>
    <w:rsid w:val="0063451C"/>
    <w:rsid w:val="006475AE"/>
    <w:rsid w:val="00650137"/>
    <w:rsid w:val="00654672"/>
    <w:rsid w:val="00661F22"/>
    <w:rsid w:val="006C3502"/>
    <w:rsid w:val="00727F4E"/>
    <w:rsid w:val="00752F0A"/>
    <w:rsid w:val="0076081D"/>
    <w:rsid w:val="0078428F"/>
    <w:rsid w:val="00786AC2"/>
    <w:rsid w:val="0079648D"/>
    <w:rsid w:val="007C596B"/>
    <w:rsid w:val="008155C2"/>
    <w:rsid w:val="00872EDD"/>
    <w:rsid w:val="00876868"/>
    <w:rsid w:val="008C3368"/>
    <w:rsid w:val="008E5321"/>
    <w:rsid w:val="00902793"/>
    <w:rsid w:val="009271A9"/>
    <w:rsid w:val="00927937"/>
    <w:rsid w:val="0095070D"/>
    <w:rsid w:val="00966C4E"/>
    <w:rsid w:val="00990113"/>
    <w:rsid w:val="009A000F"/>
    <w:rsid w:val="009F65B5"/>
    <w:rsid w:val="00A036AD"/>
    <w:rsid w:val="00A24BE2"/>
    <w:rsid w:val="00A4603E"/>
    <w:rsid w:val="00A815EE"/>
    <w:rsid w:val="00A83D60"/>
    <w:rsid w:val="00A85F61"/>
    <w:rsid w:val="00AB2F0C"/>
    <w:rsid w:val="00AE2C90"/>
    <w:rsid w:val="00B12354"/>
    <w:rsid w:val="00B456A6"/>
    <w:rsid w:val="00B511AA"/>
    <w:rsid w:val="00B707C7"/>
    <w:rsid w:val="00B80268"/>
    <w:rsid w:val="00BC3C43"/>
    <w:rsid w:val="00BD0360"/>
    <w:rsid w:val="00BF20FC"/>
    <w:rsid w:val="00C22B8E"/>
    <w:rsid w:val="00C27630"/>
    <w:rsid w:val="00C411B2"/>
    <w:rsid w:val="00C72F91"/>
    <w:rsid w:val="00C8013C"/>
    <w:rsid w:val="00C927D8"/>
    <w:rsid w:val="00CA76E1"/>
    <w:rsid w:val="00CE2E7E"/>
    <w:rsid w:val="00D24656"/>
    <w:rsid w:val="00D30E0D"/>
    <w:rsid w:val="00D32E00"/>
    <w:rsid w:val="00D46144"/>
    <w:rsid w:val="00D600F0"/>
    <w:rsid w:val="00D84C6F"/>
    <w:rsid w:val="00DB5976"/>
    <w:rsid w:val="00E3489D"/>
    <w:rsid w:val="00E64188"/>
    <w:rsid w:val="00EE2436"/>
    <w:rsid w:val="00F56F70"/>
    <w:rsid w:val="00F57871"/>
    <w:rsid w:val="00FA5BF4"/>
    <w:rsid w:val="00FD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1026" fillcolor="white">
      <v:fill color="white"/>
    </o:shapedefaults>
    <o:shapelayout v:ext="edit">
      <o:idmap v:ext="edit" data="1"/>
    </o:shapelayout>
  </w:shapeDefaults>
  <w:decimalSymbol w:val="."/>
  <w:listSeparator w:val=","/>
  <w14:docId w14:val="087154CB"/>
  <w15:chartTrackingRefBased/>
  <w15:docId w15:val="{83032E07-0214-471A-B6AA-F26B10471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header" w:uiPriority="99"/>
    <w:lsdException w:name="footer" w:uiPriority="99"/>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AU"/>
    </w:rPr>
  </w:style>
  <w:style w:type="paragraph" w:styleId="Heading1">
    <w:name w:val="heading 1"/>
    <w:basedOn w:val="Normal"/>
    <w:next w:val="Normal"/>
    <w:qFormat/>
    <w:pPr>
      <w:keepNext/>
      <w:numPr>
        <w:numId w:val="1"/>
      </w:numPr>
      <w:spacing w:before="240" w:after="60"/>
      <w:outlineLvl w:val="0"/>
    </w:pPr>
    <w:rPr>
      <w:b/>
      <w:kern w:val="28"/>
      <w:sz w:val="32"/>
    </w:rPr>
  </w:style>
  <w:style w:type="paragraph" w:styleId="Heading2">
    <w:name w:val="heading 2"/>
    <w:basedOn w:val="Normal"/>
    <w:next w:val="Normal"/>
    <w:qFormat/>
    <w:pPr>
      <w:keepNext/>
      <w:numPr>
        <w:ilvl w:val="1"/>
        <w:numId w:val="1"/>
      </w:numPr>
      <w:spacing w:before="240" w:after="60"/>
      <w:outlineLvl w:val="1"/>
    </w:pPr>
    <w:rPr>
      <w:b/>
      <w:sz w:val="28"/>
    </w:rPr>
  </w:style>
  <w:style w:type="paragraph" w:styleId="Heading3">
    <w:name w:val="heading 3"/>
    <w:basedOn w:val="Normal"/>
    <w:next w:val="Normal"/>
    <w:qFormat/>
    <w:pPr>
      <w:keepNext/>
      <w:numPr>
        <w:ilvl w:val="2"/>
        <w:numId w:val="1"/>
      </w:numPr>
      <w:spacing w:before="240" w:after="60"/>
      <w:outlineLvl w:val="2"/>
    </w:pPr>
    <w:rPr>
      <w:b/>
    </w:rPr>
  </w:style>
  <w:style w:type="paragraph" w:styleId="Heading4">
    <w:name w:val="heading 4"/>
    <w:basedOn w:val="Normal"/>
    <w:next w:val="Normal"/>
    <w:qFormat/>
    <w:pPr>
      <w:keepNext/>
      <w:numPr>
        <w:ilvl w:val="3"/>
        <w:numId w:val="1"/>
      </w:numPr>
      <w:spacing w:before="240" w:after="60"/>
      <w:outlineLvl w:val="3"/>
    </w:pPr>
    <w:rPr>
      <w:u w:val="single"/>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rPr>
      <w:rFonts w:ascii="Book Antiqua" w:hAnsi="Book Antiqua"/>
    </w:rPr>
  </w:style>
  <w:style w:type="paragraph" w:styleId="Footer">
    <w:name w:val="footer"/>
    <w:basedOn w:val="Normal"/>
    <w:link w:val="FooterChar"/>
    <w:uiPriority w:val="99"/>
    <w:pPr>
      <w:tabs>
        <w:tab w:val="center" w:pos="4153"/>
        <w:tab w:val="right" w:pos="8306"/>
      </w:tabs>
    </w:pPr>
    <w:rPr>
      <w:rFonts w:ascii="Book Antiqua" w:hAnsi="Book Antiqua"/>
    </w:rPr>
  </w:style>
  <w:style w:type="character" w:styleId="PageNumber">
    <w:name w:val="page number"/>
    <w:basedOn w:val="DefaultParagraphFont"/>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rPr>
      <w:sz w:val="18"/>
    </w:rPr>
  </w:style>
  <w:style w:type="paragraph" w:styleId="TOC5">
    <w:name w:val="toc 5"/>
    <w:basedOn w:val="Normal"/>
    <w:next w:val="Normal"/>
    <w:semiHidden/>
    <w:pPr>
      <w:ind w:left="960"/>
    </w:pPr>
    <w:rPr>
      <w:sz w:val="18"/>
    </w:rPr>
  </w:style>
  <w:style w:type="paragraph" w:styleId="TOC6">
    <w:name w:val="toc 6"/>
    <w:basedOn w:val="Normal"/>
    <w:next w:val="Normal"/>
    <w:semiHidden/>
    <w:pPr>
      <w:ind w:left="1200"/>
    </w:pPr>
    <w:rPr>
      <w:sz w:val="18"/>
    </w:rPr>
  </w:style>
  <w:style w:type="paragraph" w:styleId="TOC7">
    <w:name w:val="toc 7"/>
    <w:basedOn w:val="Normal"/>
    <w:next w:val="Normal"/>
    <w:semiHidden/>
    <w:pPr>
      <w:ind w:left="1440"/>
    </w:pPr>
    <w:rPr>
      <w:sz w:val="18"/>
    </w:rPr>
  </w:style>
  <w:style w:type="paragraph" w:styleId="TOC8">
    <w:name w:val="toc 8"/>
    <w:basedOn w:val="Normal"/>
    <w:next w:val="Normal"/>
    <w:semiHidden/>
    <w:pPr>
      <w:ind w:left="1680"/>
    </w:pPr>
    <w:rPr>
      <w:sz w:val="18"/>
    </w:rPr>
  </w:style>
  <w:style w:type="paragraph" w:styleId="TOC9">
    <w:name w:val="toc 9"/>
    <w:basedOn w:val="Normal"/>
    <w:next w:val="Normal"/>
    <w:semiHidden/>
    <w:pPr>
      <w:ind w:left="1920"/>
    </w:pPr>
    <w:rPr>
      <w:sz w:val="18"/>
    </w:rPr>
  </w:style>
  <w:style w:type="paragraph" w:styleId="Index1">
    <w:name w:val="index 1"/>
    <w:basedOn w:val="Normal"/>
    <w:next w:val="Normal"/>
    <w:uiPriority w:val="99"/>
    <w:semiHidden/>
    <w:pPr>
      <w:ind w:left="240" w:hanging="240"/>
    </w:pPr>
    <w:rPr>
      <w:sz w:val="20"/>
    </w:rPr>
  </w:style>
  <w:style w:type="paragraph" w:styleId="Index2">
    <w:name w:val="index 2"/>
    <w:basedOn w:val="Normal"/>
    <w:next w:val="Normal"/>
    <w:semiHidden/>
    <w:pPr>
      <w:ind w:left="480" w:hanging="240"/>
    </w:pPr>
    <w:rPr>
      <w:sz w:val="20"/>
    </w:rPr>
  </w:style>
  <w:style w:type="paragraph" w:styleId="Index3">
    <w:name w:val="index 3"/>
    <w:basedOn w:val="Normal"/>
    <w:next w:val="Normal"/>
    <w:semiHidden/>
    <w:pPr>
      <w:ind w:left="720" w:hanging="240"/>
    </w:pPr>
    <w:rPr>
      <w:sz w:val="20"/>
    </w:rPr>
  </w:style>
  <w:style w:type="paragraph" w:styleId="Index4">
    <w:name w:val="index 4"/>
    <w:basedOn w:val="Normal"/>
    <w:next w:val="Normal"/>
    <w:semiHidden/>
    <w:pPr>
      <w:ind w:left="960" w:hanging="240"/>
    </w:pPr>
    <w:rPr>
      <w:sz w:val="20"/>
    </w:rPr>
  </w:style>
  <w:style w:type="paragraph" w:styleId="Index5">
    <w:name w:val="index 5"/>
    <w:basedOn w:val="Normal"/>
    <w:next w:val="Normal"/>
    <w:semiHidden/>
    <w:pPr>
      <w:ind w:left="1200" w:hanging="240"/>
    </w:pPr>
    <w:rPr>
      <w:sz w:val="20"/>
    </w:rPr>
  </w:style>
  <w:style w:type="paragraph" w:styleId="Index6">
    <w:name w:val="index 6"/>
    <w:basedOn w:val="Normal"/>
    <w:next w:val="Normal"/>
    <w:semiHidden/>
    <w:pPr>
      <w:ind w:left="1440" w:hanging="240"/>
    </w:pPr>
    <w:rPr>
      <w:sz w:val="20"/>
    </w:rPr>
  </w:style>
  <w:style w:type="paragraph" w:styleId="Index7">
    <w:name w:val="index 7"/>
    <w:basedOn w:val="Normal"/>
    <w:next w:val="Normal"/>
    <w:semiHidden/>
    <w:pPr>
      <w:ind w:left="1680" w:hanging="240"/>
    </w:pPr>
    <w:rPr>
      <w:sz w:val="20"/>
    </w:rPr>
  </w:style>
  <w:style w:type="paragraph" w:styleId="Index8">
    <w:name w:val="index 8"/>
    <w:basedOn w:val="Normal"/>
    <w:next w:val="Normal"/>
    <w:semiHidden/>
    <w:pPr>
      <w:ind w:left="1920" w:hanging="240"/>
    </w:pPr>
    <w:rPr>
      <w:sz w:val="20"/>
    </w:rPr>
  </w:style>
  <w:style w:type="paragraph" w:styleId="Index9">
    <w:name w:val="index 9"/>
    <w:basedOn w:val="Normal"/>
    <w:next w:val="Normal"/>
    <w:semiHidden/>
    <w:pPr>
      <w:ind w:left="2160" w:hanging="240"/>
    </w:pPr>
    <w:rPr>
      <w:sz w:val="20"/>
    </w:rPr>
  </w:style>
  <w:style w:type="paragraph" w:styleId="IndexHeading">
    <w:name w:val="index heading"/>
    <w:basedOn w:val="Normal"/>
    <w:next w:val="Index1"/>
    <w:semiHidden/>
    <w:rPr>
      <w:sz w:val="20"/>
    </w:rPr>
  </w:style>
  <w:style w:type="character" w:styleId="EndnoteReference">
    <w:name w:val="endnote reference"/>
    <w:semiHidden/>
    <w:rPr>
      <w:vertAlign w:val="superscript"/>
    </w:rPr>
  </w:style>
  <w:style w:type="paragraph" w:styleId="EndnoteText">
    <w:name w:val="endnote text"/>
    <w:basedOn w:val="Normal"/>
    <w:semiHidden/>
    <w:rPr>
      <w:rFonts w:ascii="Book Antiqua" w:hAnsi="Book Antiqua"/>
    </w:rPr>
  </w:style>
  <w:style w:type="paragraph" w:styleId="Title">
    <w:name w:val="Title"/>
    <w:basedOn w:val="Normal"/>
    <w:qFormat/>
    <w:pPr>
      <w:jc w:val="center"/>
    </w:pPr>
    <w:rPr>
      <w:b/>
      <w:sz w:val="48"/>
    </w:rPr>
  </w:style>
  <w:style w:type="paragraph" w:styleId="Subtitle">
    <w:name w:val="Subtitle"/>
    <w:basedOn w:val="Normal"/>
    <w:qFormat/>
    <w:pPr>
      <w:jc w:val="center"/>
    </w:pPr>
    <w:rPr>
      <w:b/>
      <w:sz w:val="36"/>
    </w:rPr>
  </w:style>
  <w:style w:type="paragraph" w:styleId="BodyText">
    <w:name w:val="Body Text"/>
    <w:basedOn w:val="Normal"/>
    <w:rPr>
      <w:i/>
    </w:rPr>
  </w:style>
  <w:style w:type="paragraph" w:styleId="BodyTextIndent">
    <w:name w:val="Body Text Indent"/>
    <w:basedOn w:val="Normal"/>
    <w:pPr>
      <w:ind w:left="720"/>
    </w:pPr>
  </w:style>
  <w:style w:type="paragraph" w:styleId="BodyTextIndent2">
    <w:name w:val="Body Text Indent 2"/>
    <w:basedOn w:val="Normal"/>
    <w:pPr>
      <w:ind w:left="1440" w:hanging="1440"/>
    </w:pPr>
  </w:style>
  <w:style w:type="paragraph" w:styleId="BodyText2">
    <w:name w:val="Body Text 2"/>
    <w:basedOn w:val="Normal"/>
    <w:rPr>
      <w:sz w:val="20"/>
      <w:lang w:val="en-US"/>
    </w:rPr>
  </w:style>
  <w:style w:type="paragraph" w:styleId="DocumentMap">
    <w:name w:val="Document Map"/>
    <w:basedOn w:val="Normal"/>
    <w:semiHidden/>
    <w:pPr>
      <w:shd w:val="clear" w:color="auto" w:fill="000080"/>
    </w:pPr>
    <w:rPr>
      <w:rFonts w:ascii="Tahoma" w:hAnsi="Tahoma"/>
    </w:rPr>
  </w:style>
  <w:style w:type="paragraph" w:styleId="BodyText3">
    <w:name w:val="Body Text 3"/>
    <w:basedOn w:val="Normal"/>
    <w:rPr>
      <w:i/>
      <w:sz w:val="32"/>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9A000F"/>
    <w:rPr>
      <w:rFonts w:ascii="Tahoma" w:hAnsi="Tahoma" w:cs="Tahoma"/>
      <w:sz w:val="16"/>
      <w:szCs w:val="16"/>
    </w:rPr>
  </w:style>
  <w:style w:type="table" w:styleId="TableGrid">
    <w:name w:val="Table Grid"/>
    <w:basedOn w:val="TableNormal"/>
    <w:uiPriority w:val="39"/>
    <w:rsid w:val="00B51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155C2"/>
    <w:pPr>
      <w:spacing w:after="200"/>
    </w:pPr>
    <w:rPr>
      <w:i/>
      <w:iCs/>
      <w:color w:val="44546A" w:themeColor="text2"/>
      <w:sz w:val="18"/>
      <w:szCs w:val="18"/>
    </w:rPr>
  </w:style>
  <w:style w:type="paragraph" w:styleId="ListParagraph">
    <w:name w:val="List Paragraph"/>
    <w:basedOn w:val="Normal"/>
    <w:uiPriority w:val="34"/>
    <w:qFormat/>
    <w:rsid w:val="00184B6A"/>
    <w:pPr>
      <w:spacing w:after="160" w:line="259" w:lineRule="auto"/>
      <w:ind w:left="720"/>
      <w:contextualSpacing/>
    </w:pPr>
    <w:rPr>
      <w:rFonts w:asciiTheme="minorHAnsi" w:eastAsiaTheme="minorHAnsi" w:hAnsiTheme="minorHAnsi" w:cstheme="minorBidi"/>
      <w:kern w:val="2"/>
      <w:sz w:val="22"/>
      <w:szCs w:val="22"/>
      <w:lang w:val="en-IN"/>
      <w14:ligatures w14:val="standardContextual"/>
    </w:rPr>
  </w:style>
  <w:style w:type="character" w:customStyle="1" w:styleId="HeaderChar">
    <w:name w:val="Header Char"/>
    <w:basedOn w:val="DefaultParagraphFont"/>
    <w:link w:val="Header"/>
    <w:uiPriority w:val="99"/>
    <w:rsid w:val="00184B6A"/>
    <w:rPr>
      <w:rFonts w:ascii="Book Antiqua" w:hAnsi="Book Antiqua"/>
      <w:sz w:val="24"/>
      <w:lang w:val="en-AU"/>
    </w:rPr>
  </w:style>
  <w:style w:type="character" w:customStyle="1" w:styleId="FooterChar">
    <w:name w:val="Footer Char"/>
    <w:basedOn w:val="DefaultParagraphFont"/>
    <w:link w:val="Footer"/>
    <w:uiPriority w:val="99"/>
    <w:rsid w:val="00184B6A"/>
    <w:rPr>
      <w:rFonts w:ascii="Book Antiqua" w:hAnsi="Book Antiqua"/>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45301">
      <w:bodyDiv w:val="1"/>
      <w:marLeft w:val="0"/>
      <w:marRight w:val="0"/>
      <w:marTop w:val="0"/>
      <w:marBottom w:val="0"/>
      <w:divBdr>
        <w:top w:val="none" w:sz="0" w:space="0" w:color="auto"/>
        <w:left w:val="none" w:sz="0" w:space="0" w:color="auto"/>
        <w:bottom w:val="none" w:sz="0" w:space="0" w:color="auto"/>
        <w:right w:val="none" w:sz="0" w:space="0" w:color="auto"/>
      </w:divBdr>
    </w:div>
    <w:div w:id="1084766963">
      <w:bodyDiv w:val="1"/>
      <w:marLeft w:val="0"/>
      <w:marRight w:val="0"/>
      <w:marTop w:val="0"/>
      <w:marBottom w:val="0"/>
      <w:divBdr>
        <w:top w:val="none" w:sz="0" w:space="0" w:color="auto"/>
        <w:left w:val="none" w:sz="0" w:space="0" w:color="auto"/>
        <w:bottom w:val="none" w:sz="0" w:space="0" w:color="auto"/>
        <w:right w:val="none" w:sz="0" w:space="0" w:color="auto"/>
      </w:divBdr>
    </w:div>
    <w:div w:id="1160274040">
      <w:bodyDiv w:val="1"/>
      <w:marLeft w:val="0"/>
      <w:marRight w:val="0"/>
      <w:marTop w:val="0"/>
      <w:marBottom w:val="0"/>
      <w:divBdr>
        <w:top w:val="none" w:sz="0" w:space="0" w:color="auto"/>
        <w:left w:val="none" w:sz="0" w:space="0" w:color="auto"/>
        <w:bottom w:val="none" w:sz="0" w:space="0" w:color="auto"/>
        <w:right w:val="none" w:sz="0" w:space="0" w:color="auto"/>
      </w:divBdr>
    </w:div>
    <w:div w:id="1275939702">
      <w:bodyDiv w:val="1"/>
      <w:marLeft w:val="0"/>
      <w:marRight w:val="0"/>
      <w:marTop w:val="0"/>
      <w:marBottom w:val="0"/>
      <w:divBdr>
        <w:top w:val="none" w:sz="0" w:space="0" w:color="auto"/>
        <w:left w:val="none" w:sz="0" w:space="0" w:color="auto"/>
        <w:bottom w:val="none" w:sz="0" w:space="0" w:color="auto"/>
        <w:right w:val="none" w:sz="0" w:space="0" w:color="auto"/>
      </w:divBdr>
    </w:div>
    <w:div w:id="1507331106">
      <w:bodyDiv w:val="1"/>
      <w:marLeft w:val="0"/>
      <w:marRight w:val="0"/>
      <w:marTop w:val="0"/>
      <w:marBottom w:val="0"/>
      <w:divBdr>
        <w:top w:val="none" w:sz="0" w:space="0" w:color="auto"/>
        <w:left w:val="none" w:sz="0" w:space="0" w:color="auto"/>
        <w:bottom w:val="none" w:sz="0" w:space="0" w:color="auto"/>
        <w:right w:val="none" w:sz="0" w:space="0" w:color="auto"/>
      </w:divBdr>
    </w:div>
    <w:div w:id="1653093451">
      <w:bodyDiv w:val="1"/>
      <w:marLeft w:val="0"/>
      <w:marRight w:val="0"/>
      <w:marTop w:val="0"/>
      <w:marBottom w:val="0"/>
      <w:divBdr>
        <w:top w:val="none" w:sz="0" w:space="0" w:color="auto"/>
        <w:left w:val="none" w:sz="0" w:space="0" w:color="auto"/>
        <w:bottom w:val="none" w:sz="0" w:space="0" w:color="auto"/>
        <w:right w:val="none" w:sz="0" w:space="0" w:color="auto"/>
      </w:divBdr>
    </w:div>
    <w:div w:id="1829444088">
      <w:bodyDiv w:val="1"/>
      <w:marLeft w:val="0"/>
      <w:marRight w:val="0"/>
      <w:marTop w:val="0"/>
      <w:marBottom w:val="0"/>
      <w:divBdr>
        <w:top w:val="none" w:sz="0" w:space="0" w:color="auto"/>
        <w:left w:val="none" w:sz="0" w:space="0" w:color="auto"/>
        <w:bottom w:val="none" w:sz="0" w:space="0" w:color="auto"/>
        <w:right w:val="none" w:sz="0" w:space="0" w:color="auto"/>
      </w:divBdr>
    </w:div>
    <w:div w:id="184759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MSOFFICE\WINWORD\TEMPLATE\ADRI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A6801-412E-4300-A59D-D4A62A350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ADRIAN</Template>
  <TotalTime>386</TotalTime>
  <Pages>40</Pages>
  <Words>9145</Words>
  <Characters>52130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Team3</vt:lpstr>
    </vt:vector>
  </TitlesOfParts>
  <Company>CSSE</Company>
  <LinksUpToDate>false</LinksUpToDate>
  <CharactersWithSpaces>61153</CharactersWithSpaces>
  <SharedDoc>false</SharedDoc>
  <HLinks>
    <vt:vector size="270" baseType="variant">
      <vt:variant>
        <vt:i4>1245244</vt:i4>
      </vt:variant>
      <vt:variant>
        <vt:i4>263</vt:i4>
      </vt:variant>
      <vt:variant>
        <vt:i4>0</vt:i4>
      </vt:variant>
      <vt:variant>
        <vt:i4>5</vt:i4>
      </vt:variant>
      <vt:variant>
        <vt:lpwstr/>
      </vt:variant>
      <vt:variant>
        <vt:lpwstr>_Toc21329146</vt:lpwstr>
      </vt:variant>
      <vt:variant>
        <vt:i4>1048636</vt:i4>
      </vt:variant>
      <vt:variant>
        <vt:i4>257</vt:i4>
      </vt:variant>
      <vt:variant>
        <vt:i4>0</vt:i4>
      </vt:variant>
      <vt:variant>
        <vt:i4>5</vt:i4>
      </vt:variant>
      <vt:variant>
        <vt:lpwstr/>
      </vt:variant>
      <vt:variant>
        <vt:lpwstr>_Toc21329145</vt:lpwstr>
      </vt:variant>
      <vt:variant>
        <vt:i4>1114172</vt:i4>
      </vt:variant>
      <vt:variant>
        <vt:i4>251</vt:i4>
      </vt:variant>
      <vt:variant>
        <vt:i4>0</vt:i4>
      </vt:variant>
      <vt:variant>
        <vt:i4>5</vt:i4>
      </vt:variant>
      <vt:variant>
        <vt:lpwstr/>
      </vt:variant>
      <vt:variant>
        <vt:lpwstr>_Toc21329144</vt:lpwstr>
      </vt:variant>
      <vt:variant>
        <vt:i4>1441852</vt:i4>
      </vt:variant>
      <vt:variant>
        <vt:i4>245</vt:i4>
      </vt:variant>
      <vt:variant>
        <vt:i4>0</vt:i4>
      </vt:variant>
      <vt:variant>
        <vt:i4>5</vt:i4>
      </vt:variant>
      <vt:variant>
        <vt:lpwstr/>
      </vt:variant>
      <vt:variant>
        <vt:lpwstr>_Toc21329143</vt:lpwstr>
      </vt:variant>
      <vt:variant>
        <vt:i4>1507388</vt:i4>
      </vt:variant>
      <vt:variant>
        <vt:i4>239</vt:i4>
      </vt:variant>
      <vt:variant>
        <vt:i4>0</vt:i4>
      </vt:variant>
      <vt:variant>
        <vt:i4>5</vt:i4>
      </vt:variant>
      <vt:variant>
        <vt:lpwstr/>
      </vt:variant>
      <vt:variant>
        <vt:lpwstr>_Toc21329142</vt:lpwstr>
      </vt:variant>
      <vt:variant>
        <vt:i4>1310780</vt:i4>
      </vt:variant>
      <vt:variant>
        <vt:i4>233</vt:i4>
      </vt:variant>
      <vt:variant>
        <vt:i4>0</vt:i4>
      </vt:variant>
      <vt:variant>
        <vt:i4>5</vt:i4>
      </vt:variant>
      <vt:variant>
        <vt:lpwstr/>
      </vt:variant>
      <vt:variant>
        <vt:lpwstr>_Toc21329141</vt:lpwstr>
      </vt:variant>
      <vt:variant>
        <vt:i4>1376316</vt:i4>
      </vt:variant>
      <vt:variant>
        <vt:i4>227</vt:i4>
      </vt:variant>
      <vt:variant>
        <vt:i4>0</vt:i4>
      </vt:variant>
      <vt:variant>
        <vt:i4>5</vt:i4>
      </vt:variant>
      <vt:variant>
        <vt:lpwstr/>
      </vt:variant>
      <vt:variant>
        <vt:lpwstr>_Toc21329140</vt:lpwstr>
      </vt:variant>
      <vt:variant>
        <vt:i4>1835067</vt:i4>
      </vt:variant>
      <vt:variant>
        <vt:i4>221</vt:i4>
      </vt:variant>
      <vt:variant>
        <vt:i4>0</vt:i4>
      </vt:variant>
      <vt:variant>
        <vt:i4>5</vt:i4>
      </vt:variant>
      <vt:variant>
        <vt:lpwstr/>
      </vt:variant>
      <vt:variant>
        <vt:lpwstr>_Toc21329139</vt:lpwstr>
      </vt:variant>
      <vt:variant>
        <vt:i4>1900603</vt:i4>
      </vt:variant>
      <vt:variant>
        <vt:i4>215</vt:i4>
      </vt:variant>
      <vt:variant>
        <vt:i4>0</vt:i4>
      </vt:variant>
      <vt:variant>
        <vt:i4>5</vt:i4>
      </vt:variant>
      <vt:variant>
        <vt:lpwstr/>
      </vt:variant>
      <vt:variant>
        <vt:lpwstr>_Toc21329138</vt:lpwstr>
      </vt:variant>
      <vt:variant>
        <vt:i4>1179707</vt:i4>
      </vt:variant>
      <vt:variant>
        <vt:i4>209</vt:i4>
      </vt:variant>
      <vt:variant>
        <vt:i4>0</vt:i4>
      </vt:variant>
      <vt:variant>
        <vt:i4>5</vt:i4>
      </vt:variant>
      <vt:variant>
        <vt:lpwstr/>
      </vt:variant>
      <vt:variant>
        <vt:lpwstr>_Toc21329137</vt:lpwstr>
      </vt:variant>
      <vt:variant>
        <vt:i4>1245243</vt:i4>
      </vt:variant>
      <vt:variant>
        <vt:i4>203</vt:i4>
      </vt:variant>
      <vt:variant>
        <vt:i4>0</vt:i4>
      </vt:variant>
      <vt:variant>
        <vt:i4>5</vt:i4>
      </vt:variant>
      <vt:variant>
        <vt:lpwstr/>
      </vt:variant>
      <vt:variant>
        <vt:lpwstr>_Toc21329136</vt:lpwstr>
      </vt:variant>
      <vt:variant>
        <vt:i4>1048635</vt:i4>
      </vt:variant>
      <vt:variant>
        <vt:i4>197</vt:i4>
      </vt:variant>
      <vt:variant>
        <vt:i4>0</vt:i4>
      </vt:variant>
      <vt:variant>
        <vt:i4>5</vt:i4>
      </vt:variant>
      <vt:variant>
        <vt:lpwstr/>
      </vt:variant>
      <vt:variant>
        <vt:lpwstr>_Toc21329135</vt:lpwstr>
      </vt:variant>
      <vt:variant>
        <vt:i4>1114171</vt:i4>
      </vt:variant>
      <vt:variant>
        <vt:i4>191</vt:i4>
      </vt:variant>
      <vt:variant>
        <vt:i4>0</vt:i4>
      </vt:variant>
      <vt:variant>
        <vt:i4>5</vt:i4>
      </vt:variant>
      <vt:variant>
        <vt:lpwstr/>
      </vt:variant>
      <vt:variant>
        <vt:lpwstr>_Toc21329134</vt:lpwstr>
      </vt:variant>
      <vt:variant>
        <vt:i4>1441851</vt:i4>
      </vt:variant>
      <vt:variant>
        <vt:i4>185</vt:i4>
      </vt:variant>
      <vt:variant>
        <vt:i4>0</vt:i4>
      </vt:variant>
      <vt:variant>
        <vt:i4>5</vt:i4>
      </vt:variant>
      <vt:variant>
        <vt:lpwstr/>
      </vt:variant>
      <vt:variant>
        <vt:lpwstr>_Toc21329133</vt:lpwstr>
      </vt:variant>
      <vt:variant>
        <vt:i4>1507387</vt:i4>
      </vt:variant>
      <vt:variant>
        <vt:i4>179</vt:i4>
      </vt:variant>
      <vt:variant>
        <vt:i4>0</vt:i4>
      </vt:variant>
      <vt:variant>
        <vt:i4>5</vt:i4>
      </vt:variant>
      <vt:variant>
        <vt:lpwstr/>
      </vt:variant>
      <vt:variant>
        <vt:lpwstr>_Toc21329132</vt:lpwstr>
      </vt:variant>
      <vt:variant>
        <vt:i4>1310779</vt:i4>
      </vt:variant>
      <vt:variant>
        <vt:i4>173</vt:i4>
      </vt:variant>
      <vt:variant>
        <vt:i4>0</vt:i4>
      </vt:variant>
      <vt:variant>
        <vt:i4>5</vt:i4>
      </vt:variant>
      <vt:variant>
        <vt:lpwstr/>
      </vt:variant>
      <vt:variant>
        <vt:lpwstr>_Toc21329131</vt:lpwstr>
      </vt:variant>
      <vt:variant>
        <vt:i4>1376315</vt:i4>
      </vt:variant>
      <vt:variant>
        <vt:i4>167</vt:i4>
      </vt:variant>
      <vt:variant>
        <vt:i4>0</vt:i4>
      </vt:variant>
      <vt:variant>
        <vt:i4>5</vt:i4>
      </vt:variant>
      <vt:variant>
        <vt:lpwstr/>
      </vt:variant>
      <vt:variant>
        <vt:lpwstr>_Toc21329130</vt:lpwstr>
      </vt:variant>
      <vt:variant>
        <vt:i4>1835066</vt:i4>
      </vt:variant>
      <vt:variant>
        <vt:i4>161</vt:i4>
      </vt:variant>
      <vt:variant>
        <vt:i4>0</vt:i4>
      </vt:variant>
      <vt:variant>
        <vt:i4>5</vt:i4>
      </vt:variant>
      <vt:variant>
        <vt:lpwstr/>
      </vt:variant>
      <vt:variant>
        <vt:lpwstr>_Toc21329129</vt:lpwstr>
      </vt:variant>
      <vt:variant>
        <vt:i4>1900602</vt:i4>
      </vt:variant>
      <vt:variant>
        <vt:i4>155</vt:i4>
      </vt:variant>
      <vt:variant>
        <vt:i4>0</vt:i4>
      </vt:variant>
      <vt:variant>
        <vt:i4>5</vt:i4>
      </vt:variant>
      <vt:variant>
        <vt:lpwstr/>
      </vt:variant>
      <vt:variant>
        <vt:lpwstr>_Toc21329128</vt:lpwstr>
      </vt:variant>
      <vt:variant>
        <vt:i4>1179706</vt:i4>
      </vt:variant>
      <vt:variant>
        <vt:i4>149</vt:i4>
      </vt:variant>
      <vt:variant>
        <vt:i4>0</vt:i4>
      </vt:variant>
      <vt:variant>
        <vt:i4>5</vt:i4>
      </vt:variant>
      <vt:variant>
        <vt:lpwstr/>
      </vt:variant>
      <vt:variant>
        <vt:lpwstr>_Toc21329127</vt:lpwstr>
      </vt:variant>
      <vt:variant>
        <vt:i4>1245242</vt:i4>
      </vt:variant>
      <vt:variant>
        <vt:i4>143</vt:i4>
      </vt:variant>
      <vt:variant>
        <vt:i4>0</vt:i4>
      </vt:variant>
      <vt:variant>
        <vt:i4>5</vt:i4>
      </vt:variant>
      <vt:variant>
        <vt:lpwstr/>
      </vt:variant>
      <vt:variant>
        <vt:lpwstr>_Toc21329126</vt:lpwstr>
      </vt:variant>
      <vt:variant>
        <vt:i4>1048634</vt:i4>
      </vt:variant>
      <vt:variant>
        <vt:i4>137</vt:i4>
      </vt:variant>
      <vt:variant>
        <vt:i4>0</vt:i4>
      </vt:variant>
      <vt:variant>
        <vt:i4>5</vt:i4>
      </vt:variant>
      <vt:variant>
        <vt:lpwstr/>
      </vt:variant>
      <vt:variant>
        <vt:lpwstr>_Toc21329125</vt:lpwstr>
      </vt:variant>
      <vt:variant>
        <vt:i4>1114170</vt:i4>
      </vt:variant>
      <vt:variant>
        <vt:i4>131</vt:i4>
      </vt:variant>
      <vt:variant>
        <vt:i4>0</vt:i4>
      </vt:variant>
      <vt:variant>
        <vt:i4>5</vt:i4>
      </vt:variant>
      <vt:variant>
        <vt:lpwstr/>
      </vt:variant>
      <vt:variant>
        <vt:lpwstr>_Toc21329124</vt:lpwstr>
      </vt:variant>
      <vt:variant>
        <vt:i4>1441850</vt:i4>
      </vt:variant>
      <vt:variant>
        <vt:i4>125</vt:i4>
      </vt:variant>
      <vt:variant>
        <vt:i4>0</vt:i4>
      </vt:variant>
      <vt:variant>
        <vt:i4>5</vt:i4>
      </vt:variant>
      <vt:variant>
        <vt:lpwstr/>
      </vt:variant>
      <vt:variant>
        <vt:lpwstr>_Toc21329123</vt:lpwstr>
      </vt:variant>
      <vt:variant>
        <vt:i4>1507386</vt:i4>
      </vt:variant>
      <vt:variant>
        <vt:i4>119</vt:i4>
      </vt:variant>
      <vt:variant>
        <vt:i4>0</vt:i4>
      </vt:variant>
      <vt:variant>
        <vt:i4>5</vt:i4>
      </vt:variant>
      <vt:variant>
        <vt:lpwstr/>
      </vt:variant>
      <vt:variant>
        <vt:lpwstr>_Toc21329122</vt:lpwstr>
      </vt:variant>
      <vt:variant>
        <vt:i4>1310778</vt:i4>
      </vt:variant>
      <vt:variant>
        <vt:i4>113</vt:i4>
      </vt:variant>
      <vt:variant>
        <vt:i4>0</vt:i4>
      </vt:variant>
      <vt:variant>
        <vt:i4>5</vt:i4>
      </vt:variant>
      <vt:variant>
        <vt:lpwstr/>
      </vt:variant>
      <vt:variant>
        <vt:lpwstr>_Toc21329121</vt:lpwstr>
      </vt:variant>
      <vt:variant>
        <vt:i4>1376314</vt:i4>
      </vt:variant>
      <vt:variant>
        <vt:i4>107</vt:i4>
      </vt:variant>
      <vt:variant>
        <vt:i4>0</vt:i4>
      </vt:variant>
      <vt:variant>
        <vt:i4>5</vt:i4>
      </vt:variant>
      <vt:variant>
        <vt:lpwstr/>
      </vt:variant>
      <vt:variant>
        <vt:lpwstr>_Toc21329120</vt:lpwstr>
      </vt:variant>
      <vt:variant>
        <vt:i4>1835065</vt:i4>
      </vt:variant>
      <vt:variant>
        <vt:i4>101</vt:i4>
      </vt:variant>
      <vt:variant>
        <vt:i4>0</vt:i4>
      </vt:variant>
      <vt:variant>
        <vt:i4>5</vt:i4>
      </vt:variant>
      <vt:variant>
        <vt:lpwstr/>
      </vt:variant>
      <vt:variant>
        <vt:lpwstr>_Toc21329119</vt:lpwstr>
      </vt:variant>
      <vt:variant>
        <vt:i4>1900601</vt:i4>
      </vt:variant>
      <vt:variant>
        <vt:i4>98</vt:i4>
      </vt:variant>
      <vt:variant>
        <vt:i4>0</vt:i4>
      </vt:variant>
      <vt:variant>
        <vt:i4>5</vt:i4>
      </vt:variant>
      <vt:variant>
        <vt:lpwstr/>
      </vt:variant>
      <vt:variant>
        <vt:lpwstr>_Toc21329118</vt:lpwstr>
      </vt:variant>
      <vt:variant>
        <vt:i4>1179705</vt:i4>
      </vt:variant>
      <vt:variant>
        <vt:i4>92</vt:i4>
      </vt:variant>
      <vt:variant>
        <vt:i4>0</vt:i4>
      </vt:variant>
      <vt:variant>
        <vt:i4>5</vt:i4>
      </vt:variant>
      <vt:variant>
        <vt:lpwstr/>
      </vt:variant>
      <vt:variant>
        <vt:lpwstr>_Toc21329117</vt:lpwstr>
      </vt:variant>
      <vt:variant>
        <vt:i4>1245241</vt:i4>
      </vt:variant>
      <vt:variant>
        <vt:i4>86</vt:i4>
      </vt:variant>
      <vt:variant>
        <vt:i4>0</vt:i4>
      </vt:variant>
      <vt:variant>
        <vt:i4>5</vt:i4>
      </vt:variant>
      <vt:variant>
        <vt:lpwstr/>
      </vt:variant>
      <vt:variant>
        <vt:lpwstr>_Toc21329116</vt:lpwstr>
      </vt:variant>
      <vt:variant>
        <vt:i4>1048633</vt:i4>
      </vt:variant>
      <vt:variant>
        <vt:i4>80</vt:i4>
      </vt:variant>
      <vt:variant>
        <vt:i4>0</vt:i4>
      </vt:variant>
      <vt:variant>
        <vt:i4>5</vt:i4>
      </vt:variant>
      <vt:variant>
        <vt:lpwstr/>
      </vt:variant>
      <vt:variant>
        <vt:lpwstr>_Toc21329115</vt:lpwstr>
      </vt:variant>
      <vt:variant>
        <vt:i4>1114169</vt:i4>
      </vt:variant>
      <vt:variant>
        <vt:i4>74</vt:i4>
      </vt:variant>
      <vt:variant>
        <vt:i4>0</vt:i4>
      </vt:variant>
      <vt:variant>
        <vt:i4>5</vt:i4>
      </vt:variant>
      <vt:variant>
        <vt:lpwstr/>
      </vt:variant>
      <vt:variant>
        <vt:lpwstr>_Toc21329114</vt:lpwstr>
      </vt:variant>
      <vt:variant>
        <vt:i4>1441849</vt:i4>
      </vt:variant>
      <vt:variant>
        <vt:i4>68</vt:i4>
      </vt:variant>
      <vt:variant>
        <vt:i4>0</vt:i4>
      </vt:variant>
      <vt:variant>
        <vt:i4>5</vt:i4>
      </vt:variant>
      <vt:variant>
        <vt:lpwstr/>
      </vt:variant>
      <vt:variant>
        <vt:lpwstr>_Toc21329113</vt:lpwstr>
      </vt:variant>
      <vt:variant>
        <vt:i4>1507385</vt:i4>
      </vt:variant>
      <vt:variant>
        <vt:i4>62</vt:i4>
      </vt:variant>
      <vt:variant>
        <vt:i4>0</vt:i4>
      </vt:variant>
      <vt:variant>
        <vt:i4>5</vt:i4>
      </vt:variant>
      <vt:variant>
        <vt:lpwstr/>
      </vt:variant>
      <vt:variant>
        <vt:lpwstr>_Toc21329112</vt:lpwstr>
      </vt:variant>
      <vt:variant>
        <vt:i4>1310777</vt:i4>
      </vt:variant>
      <vt:variant>
        <vt:i4>56</vt:i4>
      </vt:variant>
      <vt:variant>
        <vt:i4>0</vt:i4>
      </vt:variant>
      <vt:variant>
        <vt:i4>5</vt:i4>
      </vt:variant>
      <vt:variant>
        <vt:lpwstr/>
      </vt:variant>
      <vt:variant>
        <vt:lpwstr>_Toc21329111</vt:lpwstr>
      </vt:variant>
      <vt:variant>
        <vt:i4>1376313</vt:i4>
      </vt:variant>
      <vt:variant>
        <vt:i4>50</vt:i4>
      </vt:variant>
      <vt:variant>
        <vt:i4>0</vt:i4>
      </vt:variant>
      <vt:variant>
        <vt:i4>5</vt:i4>
      </vt:variant>
      <vt:variant>
        <vt:lpwstr/>
      </vt:variant>
      <vt:variant>
        <vt:lpwstr>_Toc21329110</vt:lpwstr>
      </vt:variant>
      <vt:variant>
        <vt:i4>1835064</vt:i4>
      </vt:variant>
      <vt:variant>
        <vt:i4>44</vt:i4>
      </vt:variant>
      <vt:variant>
        <vt:i4>0</vt:i4>
      </vt:variant>
      <vt:variant>
        <vt:i4>5</vt:i4>
      </vt:variant>
      <vt:variant>
        <vt:lpwstr/>
      </vt:variant>
      <vt:variant>
        <vt:lpwstr>_Toc21329109</vt:lpwstr>
      </vt:variant>
      <vt:variant>
        <vt:i4>1900600</vt:i4>
      </vt:variant>
      <vt:variant>
        <vt:i4>38</vt:i4>
      </vt:variant>
      <vt:variant>
        <vt:i4>0</vt:i4>
      </vt:variant>
      <vt:variant>
        <vt:i4>5</vt:i4>
      </vt:variant>
      <vt:variant>
        <vt:lpwstr/>
      </vt:variant>
      <vt:variant>
        <vt:lpwstr>_Toc21329108</vt:lpwstr>
      </vt:variant>
      <vt:variant>
        <vt:i4>1179704</vt:i4>
      </vt:variant>
      <vt:variant>
        <vt:i4>32</vt:i4>
      </vt:variant>
      <vt:variant>
        <vt:i4>0</vt:i4>
      </vt:variant>
      <vt:variant>
        <vt:i4>5</vt:i4>
      </vt:variant>
      <vt:variant>
        <vt:lpwstr/>
      </vt:variant>
      <vt:variant>
        <vt:lpwstr>_Toc21329107</vt:lpwstr>
      </vt:variant>
      <vt:variant>
        <vt:i4>1245240</vt:i4>
      </vt:variant>
      <vt:variant>
        <vt:i4>26</vt:i4>
      </vt:variant>
      <vt:variant>
        <vt:i4>0</vt:i4>
      </vt:variant>
      <vt:variant>
        <vt:i4>5</vt:i4>
      </vt:variant>
      <vt:variant>
        <vt:lpwstr/>
      </vt:variant>
      <vt:variant>
        <vt:lpwstr>_Toc21329106</vt:lpwstr>
      </vt:variant>
      <vt:variant>
        <vt:i4>1048632</vt:i4>
      </vt:variant>
      <vt:variant>
        <vt:i4>20</vt:i4>
      </vt:variant>
      <vt:variant>
        <vt:i4>0</vt:i4>
      </vt:variant>
      <vt:variant>
        <vt:i4>5</vt:i4>
      </vt:variant>
      <vt:variant>
        <vt:lpwstr/>
      </vt:variant>
      <vt:variant>
        <vt:lpwstr>_Toc21329105</vt:lpwstr>
      </vt:variant>
      <vt:variant>
        <vt:i4>1114168</vt:i4>
      </vt:variant>
      <vt:variant>
        <vt:i4>14</vt:i4>
      </vt:variant>
      <vt:variant>
        <vt:i4>0</vt:i4>
      </vt:variant>
      <vt:variant>
        <vt:i4>5</vt:i4>
      </vt:variant>
      <vt:variant>
        <vt:lpwstr/>
      </vt:variant>
      <vt:variant>
        <vt:lpwstr>_Toc21329104</vt:lpwstr>
      </vt:variant>
      <vt:variant>
        <vt:i4>1441848</vt:i4>
      </vt:variant>
      <vt:variant>
        <vt:i4>8</vt:i4>
      </vt:variant>
      <vt:variant>
        <vt:i4>0</vt:i4>
      </vt:variant>
      <vt:variant>
        <vt:i4>5</vt:i4>
      </vt:variant>
      <vt:variant>
        <vt:lpwstr/>
      </vt:variant>
      <vt:variant>
        <vt:lpwstr>_Toc21329103</vt:lpwstr>
      </vt:variant>
      <vt:variant>
        <vt:i4>1507384</vt:i4>
      </vt:variant>
      <vt:variant>
        <vt:i4>2</vt:i4>
      </vt:variant>
      <vt:variant>
        <vt:i4>0</vt:i4>
      </vt:variant>
      <vt:variant>
        <vt:i4>5</vt:i4>
      </vt:variant>
      <vt:variant>
        <vt:lpwstr/>
      </vt:variant>
      <vt:variant>
        <vt:lpwstr>_Toc21329102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Team3</dc:title>
  <dc:subject/>
  <dc:creator>CSSE</dc:creator>
  <cp:keywords/>
  <cp:lastModifiedBy>‎ Gokul</cp:lastModifiedBy>
  <cp:revision>1</cp:revision>
  <cp:lastPrinted>2004-12-09T04:41:00Z</cp:lastPrinted>
  <dcterms:created xsi:type="dcterms:W3CDTF">2023-10-21T17:56:00Z</dcterms:created>
  <dcterms:modified xsi:type="dcterms:W3CDTF">2023-10-25T09:20:00Z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-1005912115</vt:i4>
  </property>
  <property fmtid="{D5CDD505-2E9C-101B-9397-08002B2CF9AE}" pid="3" name="_EmailSubject">
    <vt:lpwstr>ISE Assignment, Exam, Tutorial</vt:lpwstr>
  </property>
  <property fmtid="{D5CDD505-2E9C-101B-9397-08002B2CF9AE}" pid="4" name="_AuthorEmail">
    <vt:lpwstr>sng@it.swin.edu.au</vt:lpwstr>
  </property>
  <property fmtid="{D5CDD505-2E9C-101B-9397-08002B2CF9AE}" pid="5" name="_AuthorEmailDisplayName">
    <vt:lpwstr>Sebastian Ng</vt:lpwstr>
  </property>
  <property fmtid="{D5CDD505-2E9C-101B-9397-08002B2CF9AE}" pid="6" name="_ReviewingToolsShownOnce">
    <vt:lpwstr/>
  </property>
</Properties>
</file>